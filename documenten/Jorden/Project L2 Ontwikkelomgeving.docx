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2B796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  <w:lang w:val="en-US" w:eastAsia="en-US"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B65FE3" w:rsidP="00B65FE3">
            <w:pPr>
              <w:tabs>
                <w:tab w:val="center" w:pos="2102"/>
              </w:tabs>
              <w:ind w:left="139" w:firstLine="0"/>
              <w:jc w:val="left"/>
            </w:pPr>
            <w:r>
              <w:t>Jorden van Vegten</w:t>
            </w:r>
            <w:r>
              <w:tab/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7009189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F05570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7009189" w:history="1">
            <w:r w:rsidR="00F05570" w:rsidRPr="00C05C16">
              <w:rPr>
                <w:rStyle w:val="Hyperlink"/>
                <w:rFonts w:eastAsia="Cambria"/>
                <w:noProof/>
              </w:rPr>
              <w:t>Inhoud</w:t>
            </w:r>
            <w:r w:rsidR="00F05570">
              <w:rPr>
                <w:noProof/>
                <w:webHidden/>
              </w:rPr>
              <w:tab/>
            </w:r>
            <w:r w:rsidR="00F05570">
              <w:rPr>
                <w:noProof/>
                <w:webHidden/>
              </w:rPr>
              <w:fldChar w:fldCharType="begin"/>
            </w:r>
            <w:r w:rsidR="00F05570">
              <w:rPr>
                <w:noProof/>
                <w:webHidden/>
              </w:rPr>
              <w:instrText xml:space="preserve"> PAGEREF _Toc7009189 \h </w:instrText>
            </w:r>
            <w:r w:rsidR="00F05570">
              <w:rPr>
                <w:noProof/>
                <w:webHidden/>
              </w:rPr>
            </w:r>
            <w:r w:rsidR="00F05570">
              <w:rPr>
                <w:noProof/>
                <w:webHidden/>
              </w:rPr>
              <w:fldChar w:fldCharType="separate"/>
            </w:r>
            <w:r w:rsidR="00F05570">
              <w:rPr>
                <w:noProof/>
                <w:webHidden/>
              </w:rPr>
              <w:t>2</w:t>
            </w:r>
            <w:r w:rsidR="00F05570">
              <w:rPr>
                <w:noProof/>
                <w:webHidden/>
              </w:rPr>
              <w:fldChar w:fldCharType="end"/>
            </w:r>
          </w:hyperlink>
        </w:p>
        <w:p w:rsidR="00F05570" w:rsidRDefault="00F05570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009190" w:history="1">
            <w:r w:rsidRPr="00C05C16">
              <w:rPr>
                <w:rStyle w:val="Hyperlink"/>
                <w:noProof/>
              </w:rPr>
              <w:t>1 De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  <w:bookmarkStart w:id="1" w:name="_GoBack"/>
      <w:bookmarkEnd w:id="1"/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2" w:name="_Toc7009190"/>
      <w:r w:rsidRPr="00477CB5">
        <w:rPr>
          <w:sz w:val="40"/>
          <w:szCs w:val="40"/>
        </w:rPr>
        <w:lastRenderedPageBreak/>
        <w:t xml:space="preserve">1 De </w:t>
      </w:r>
      <w:r w:rsidR="003E599A">
        <w:rPr>
          <w:sz w:val="40"/>
          <w:szCs w:val="40"/>
        </w:rPr>
        <w:t>Ontwikkelomgeving</w:t>
      </w:r>
      <w:bookmarkEnd w:id="2"/>
    </w:p>
    <w:p w:rsidR="003C054F" w:rsidRPr="003C054F" w:rsidRDefault="003C054F" w:rsidP="003C054F"/>
    <w:p w:rsidR="003C054F" w:rsidRDefault="003C054F" w:rsidP="003C054F">
      <w:r>
        <w:t>Om deze opdracht te maken moeten er een paar voorbereidingen plaatsvinden.</w:t>
      </w:r>
    </w:p>
    <w:p w:rsidR="003C054F" w:rsidRDefault="007E01F3" w:rsidP="003C054F">
      <w:r>
        <w:t xml:space="preserve">Ik moet een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instalatie</w:t>
      </w:r>
      <w:proofErr w:type="spellEnd"/>
      <w:r>
        <w:t xml:space="preserve"> hebben om in te werken.</w:t>
      </w:r>
    </w:p>
    <w:p w:rsidR="000D2693" w:rsidRDefault="000D2693" w:rsidP="003C054F"/>
    <w:p w:rsidR="003C054F" w:rsidRDefault="003C054F" w:rsidP="003C054F">
      <w:r>
        <w:t>Mijn benodigdheden zijn:</w:t>
      </w:r>
    </w:p>
    <w:p w:rsidR="003C054F" w:rsidRDefault="003C054F" w:rsidP="003C054F">
      <w:pPr>
        <w:pStyle w:val="Lijstalinea"/>
        <w:numPr>
          <w:ilvl w:val="0"/>
          <w:numId w:val="2"/>
        </w:numPr>
      </w:pPr>
      <w:r>
        <w:t xml:space="preserve">Een computer die draait op </w:t>
      </w:r>
      <w:proofErr w:type="spellStart"/>
      <w:r>
        <w:t>windows</w:t>
      </w:r>
      <w:proofErr w:type="spellEnd"/>
      <w:r>
        <w:t xml:space="preserve"> of </w:t>
      </w:r>
      <w:proofErr w:type="spellStart"/>
      <w:r>
        <w:t>macOS</w:t>
      </w:r>
      <w:proofErr w:type="spellEnd"/>
      <w:r>
        <w:t>.</w:t>
      </w:r>
    </w:p>
    <w:p w:rsidR="007E01F3" w:rsidRDefault="007E01F3" w:rsidP="003C054F">
      <w:pPr>
        <w:pStyle w:val="Lijstalinea"/>
        <w:numPr>
          <w:ilvl w:val="0"/>
          <w:numId w:val="2"/>
        </w:numPr>
      </w:pPr>
      <w:r>
        <w:t>Internet.</w:t>
      </w:r>
    </w:p>
    <w:p w:rsidR="003C054F" w:rsidRDefault="003C054F" w:rsidP="003C054F">
      <w:pPr>
        <w:pStyle w:val="Lijstalinea"/>
        <w:numPr>
          <w:ilvl w:val="0"/>
          <w:numId w:val="2"/>
        </w:numPr>
      </w:pPr>
      <w:r>
        <w:t xml:space="preserve">Html, CSS, Javascript, PHP en een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instalatie</w:t>
      </w:r>
      <w:proofErr w:type="spellEnd"/>
      <w:r>
        <w:t>.</w:t>
      </w:r>
    </w:p>
    <w:p w:rsidR="003C054F" w:rsidRDefault="003C054F" w:rsidP="003C054F">
      <w:pPr>
        <w:pStyle w:val="Lijstalinea"/>
        <w:numPr>
          <w:ilvl w:val="0"/>
          <w:numId w:val="2"/>
        </w:numPr>
      </w:pPr>
      <w:r>
        <w:t>Een webbrowser.</w:t>
      </w:r>
    </w:p>
    <w:p w:rsidR="009F6E53" w:rsidRDefault="009F6E53" w:rsidP="003C054F">
      <w:pPr>
        <w:pStyle w:val="Lijstalinea"/>
        <w:numPr>
          <w:ilvl w:val="0"/>
          <w:numId w:val="2"/>
        </w:numPr>
      </w:pPr>
      <w:proofErr w:type="spellStart"/>
      <w:r>
        <w:t>Github</w:t>
      </w:r>
      <w:proofErr w:type="spellEnd"/>
    </w:p>
    <w:p w:rsidR="009F6E53" w:rsidRDefault="009F6E53" w:rsidP="003C054F">
      <w:pPr>
        <w:pStyle w:val="Lijstalinea"/>
        <w:numPr>
          <w:ilvl w:val="0"/>
          <w:numId w:val="2"/>
        </w:numPr>
      </w:pPr>
      <w:proofErr w:type="spellStart"/>
      <w:r>
        <w:t>Xamp</w:t>
      </w:r>
      <w:proofErr w:type="spellEnd"/>
      <w:r>
        <w:t>/</w:t>
      </w:r>
      <w:proofErr w:type="spellStart"/>
      <w:r>
        <w:t>wamp</w:t>
      </w:r>
      <w:proofErr w:type="spellEnd"/>
    </w:p>
    <w:p w:rsidR="003C054F" w:rsidRPr="003C054F" w:rsidRDefault="003C054F" w:rsidP="003C054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861"/>
      </w:tblGrid>
      <w:tr w:rsidR="00B7576A" w:rsidTr="00B7576A">
        <w:tc>
          <w:tcPr>
            <w:tcW w:w="2830" w:type="dxa"/>
          </w:tcPr>
          <w:p w:rsidR="00B7576A" w:rsidRPr="00F05570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 w:rsidRPr="00F05570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40"/>
                <w:szCs w:val="40"/>
              </w:rPr>
              <w:t>apparaat</w:t>
            </w:r>
          </w:p>
        </w:tc>
        <w:tc>
          <w:tcPr>
            <w:tcW w:w="6861" w:type="dxa"/>
          </w:tcPr>
          <w:p w:rsidR="00B7576A" w:rsidRPr="00F05570" w:rsidRDefault="00B7576A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40"/>
              </w:rPr>
            </w:pPr>
            <w:r w:rsidRPr="00F05570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40"/>
                <w:szCs w:val="40"/>
              </w:rPr>
              <w:t>vereist</w:t>
            </w:r>
            <w:r w:rsidR="00BB367D" w:rsidRPr="00F05570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40"/>
                <w:szCs w:val="40"/>
              </w:rPr>
              <w:t>en</w:t>
            </w:r>
          </w:p>
        </w:tc>
      </w:tr>
      <w:tr w:rsidR="00B7576A" w:rsidTr="00B7576A">
        <w:tc>
          <w:tcPr>
            <w:tcW w:w="2830" w:type="dxa"/>
          </w:tcPr>
          <w:p w:rsidR="00B7576A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computer</w:t>
            </w:r>
          </w:p>
        </w:tc>
        <w:tc>
          <w:tcPr>
            <w:tcW w:w="6861" w:type="dxa"/>
          </w:tcPr>
          <w:p w:rsidR="00B7576A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OS: Windows</w:t>
            </w:r>
          </w:p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RAM: 8GB</w:t>
            </w:r>
          </w:p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Videokaart: Intel HD Graphics </w:t>
            </w:r>
          </w:p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Processor: Intel i5 </w:t>
            </w:r>
          </w:p>
        </w:tc>
      </w:tr>
      <w:tr w:rsidR="00B7576A" w:rsidTr="00B7576A">
        <w:tc>
          <w:tcPr>
            <w:tcW w:w="2830" w:type="dxa"/>
          </w:tcPr>
          <w:p w:rsidR="00B7576A" w:rsidRDefault="00B7576A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</w:p>
        </w:tc>
        <w:tc>
          <w:tcPr>
            <w:tcW w:w="6861" w:type="dxa"/>
          </w:tcPr>
          <w:p w:rsidR="00B7576A" w:rsidRDefault="00B7576A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</w:p>
        </w:tc>
      </w:tr>
      <w:tr w:rsidR="00B7576A" w:rsidTr="00B7576A">
        <w:tc>
          <w:tcPr>
            <w:tcW w:w="2830" w:type="dxa"/>
          </w:tcPr>
          <w:p w:rsidR="00B7576A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 w:rsidRPr="00F05570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40"/>
                <w:szCs w:val="40"/>
              </w:rPr>
              <w:t>Software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 </w:t>
            </w:r>
          </w:p>
        </w:tc>
        <w:tc>
          <w:tcPr>
            <w:tcW w:w="6861" w:type="dxa"/>
          </w:tcPr>
          <w:p w:rsidR="00B7576A" w:rsidRPr="00F05570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40"/>
                <w:szCs w:val="40"/>
              </w:rPr>
            </w:pPr>
            <w:r w:rsidRPr="00F05570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40"/>
                <w:szCs w:val="40"/>
              </w:rPr>
              <w:t>Versie / installatie</w:t>
            </w:r>
          </w:p>
        </w:tc>
      </w:tr>
      <w:tr w:rsidR="00BB367D" w:rsidTr="00B7576A">
        <w:tc>
          <w:tcPr>
            <w:tcW w:w="2830" w:type="dxa"/>
          </w:tcPr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GitHub </w:t>
            </w:r>
          </w:p>
        </w:tc>
        <w:tc>
          <w:tcPr>
            <w:tcW w:w="6861" w:type="dxa"/>
          </w:tcPr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Laatste / Normaal</w:t>
            </w:r>
          </w:p>
        </w:tc>
      </w:tr>
      <w:tr w:rsidR="00BB367D" w:rsidTr="00B7576A">
        <w:tc>
          <w:tcPr>
            <w:tcW w:w="2830" w:type="dxa"/>
          </w:tcPr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Wamp</w:t>
            </w:r>
            <w:proofErr w:type="spellEnd"/>
          </w:p>
        </w:tc>
        <w:tc>
          <w:tcPr>
            <w:tcW w:w="6861" w:type="dxa"/>
          </w:tcPr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Laatste / Normaal</w:t>
            </w:r>
          </w:p>
        </w:tc>
      </w:tr>
      <w:tr w:rsidR="00BB367D" w:rsidTr="00B7576A">
        <w:tc>
          <w:tcPr>
            <w:tcW w:w="2830" w:type="dxa"/>
          </w:tcPr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PHP</w:t>
            </w:r>
          </w:p>
        </w:tc>
        <w:tc>
          <w:tcPr>
            <w:tcW w:w="6861" w:type="dxa"/>
          </w:tcPr>
          <w:p w:rsidR="00BB367D" w:rsidRDefault="00BB367D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Laatste</w:t>
            </w:r>
            <w:r w:rsidR="00386FA5"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 release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 / Normaal</w:t>
            </w:r>
          </w:p>
        </w:tc>
      </w:tr>
      <w:tr w:rsidR="007B6837" w:rsidTr="00B7576A">
        <w:tc>
          <w:tcPr>
            <w:tcW w:w="2830" w:type="dxa"/>
          </w:tcPr>
          <w:p w:rsidR="007B6837" w:rsidRDefault="007B6837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Chorme</w:t>
            </w:r>
            <w:proofErr w:type="spellEnd"/>
          </w:p>
        </w:tc>
        <w:tc>
          <w:tcPr>
            <w:tcW w:w="6861" w:type="dxa"/>
          </w:tcPr>
          <w:p w:rsidR="007B6837" w:rsidRDefault="007B6837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Laatste / Normaal</w:t>
            </w:r>
          </w:p>
        </w:tc>
      </w:tr>
      <w:tr w:rsidR="000225EE" w:rsidTr="00B7576A">
        <w:tc>
          <w:tcPr>
            <w:tcW w:w="2830" w:type="dxa"/>
          </w:tcPr>
          <w:p w:rsidR="000225EE" w:rsidRDefault="000225EE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PHPStorm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 / andere editor</w:t>
            </w:r>
          </w:p>
        </w:tc>
        <w:tc>
          <w:tcPr>
            <w:tcW w:w="6861" w:type="dxa"/>
          </w:tcPr>
          <w:p w:rsidR="000225EE" w:rsidRDefault="000225EE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PHPStorm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: </w:t>
            </w:r>
            <w:proofErr w:type="gram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Laatste /</w:t>
            </w:r>
            <w:proofErr w:type="gram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 xml:space="preserve"> Normaal.</w:t>
            </w:r>
          </w:p>
          <w:p w:rsidR="000225EE" w:rsidRDefault="000225EE" w:rsidP="003E599A">
            <w:pPr>
              <w:spacing w:after="160"/>
              <w:ind w:left="0" w:firstLine="0"/>
              <w:jc w:val="left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</w:rPr>
              <w:t>Anders: …..</w:t>
            </w:r>
          </w:p>
        </w:tc>
      </w:tr>
    </w:tbl>
    <w:p w:rsidR="00477CB5" w:rsidRPr="003E599A" w:rsidRDefault="00477CB5" w:rsidP="003E599A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sectPr w:rsidR="00477CB5" w:rsidRPr="003E599A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B9" w:rsidRDefault="005E4DB9" w:rsidP="00B22487">
      <w:pPr>
        <w:spacing w:line="240" w:lineRule="auto"/>
      </w:pPr>
      <w:r>
        <w:separator/>
      </w:r>
    </w:p>
  </w:endnote>
  <w:endnote w:type="continuationSeparator" w:id="0">
    <w:p w:rsidR="005E4DB9" w:rsidRDefault="005E4DB9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22487" w:rsidRDefault="00B65FE3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Jorden Asus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05570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B9" w:rsidRDefault="005E4DB9" w:rsidP="00B22487">
      <w:pPr>
        <w:spacing w:line="240" w:lineRule="auto"/>
      </w:pPr>
      <w:r>
        <w:separator/>
      </w:r>
    </w:p>
  </w:footnote>
  <w:footnote w:type="continuationSeparator" w:id="0">
    <w:p w:rsidR="005E4DB9" w:rsidRDefault="005E4DB9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0C16DC"/>
    <w:multiLevelType w:val="hybridMultilevel"/>
    <w:tmpl w:val="731675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E3"/>
    <w:rsid w:val="000225EE"/>
    <w:rsid w:val="000D2693"/>
    <w:rsid w:val="00116F87"/>
    <w:rsid w:val="00170AC8"/>
    <w:rsid w:val="001F55F2"/>
    <w:rsid w:val="00280CFC"/>
    <w:rsid w:val="00386FA5"/>
    <w:rsid w:val="003C054F"/>
    <w:rsid w:val="003E599A"/>
    <w:rsid w:val="00477CB5"/>
    <w:rsid w:val="00485A95"/>
    <w:rsid w:val="005E4DB9"/>
    <w:rsid w:val="0066456D"/>
    <w:rsid w:val="007B6837"/>
    <w:rsid w:val="007C7777"/>
    <w:rsid w:val="007E01F3"/>
    <w:rsid w:val="008970E6"/>
    <w:rsid w:val="0094241C"/>
    <w:rsid w:val="009A2A20"/>
    <w:rsid w:val="009F6E53"/>
    <w:rsid w:val="00AA69C4"/>
    <w:rsid w:val="00B22487"/>
    <w:rsid w:val="00B65FE3"/>
    <w:rsid w:val="00B7576A"/>
    <w:rsid w:val="00B97001"/>
    <w:rsid w:val="00BB367D"/>
    <w:rsid w:val="00BF5B0E"/>
    <w:rsid w:val="00C9003F"/>
    <w:rsid w:val="00CF1DC3"/>
    <w:rsid w:val="00D4733D"/>
    <w:rsid w:val="00E63B9A"/>
    <w:rsid w:val="00EA1834"/>
    <w:rsid w:val="00F0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8B79"/>
  <w15:docId w15:val="{1B996AEB-363F-411B-85FD-FF29CC24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C054F"/>
    <w:pPr>
      <w:ind w:left="720"/>
      <w:contextualSpacing/>
    </w:pPr>
  </w:style>
  <w:style w:type="table" w:styleId="Tabelraster">
    <w:name w:val="Table Grid"/>
    <w:basedOn w:val="Standaardtabel"/>
    <w:uiPriority w:val="39"/>
    <w:rsid w:val="00B7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en%20Asus\CloudStation\school\Project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31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Asus</dc:creator>
  <cp:keywords/>
  <cp:lastModifiedBy>jorden van vegten</cp:lastModifiedBy>
  <cp:revision>13</cp:revision>
  <dcterms:created xsi:type="dcterms:W3CDTF">2019-03-20T12:36:00Z</dcterms:created>
  <dcterms:modified xsi:type="dcterms:W3CDTF">2019-04-24T12:39:00Z</dcterms:modified>
</cp:coreProperties>
</file>