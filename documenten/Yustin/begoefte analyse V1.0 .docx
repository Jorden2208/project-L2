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rsidR="007C7777" w:rsidRDefault="0094241C">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Yustin Troost</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AA69C4">
            <w:pPr>
              <w:ind w:left="140" w:firstLine="0"/>
              <w:jc w:val="left"/>
            </w:pPr>
            <w:r>
              <w:t>?</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514434"/>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280CFC"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514434" w:history="1">
            <w:r w:rsidRPr="000326F2">
              <w:rPr>
                <w:rStyle w:val="Hyperlink"/>
                <w:rFonts w:eastAsia="Cambria"/>
                <w:noProof/>
              </w:rPr>
              <w:t>Inhoud</w:t>
            </w:r>
            <w:r>
              <w:rPr>
                <w:noProof/>
                <w:webHidden/>
              </w:rPr>
              <w:tab/>
            </w:r>
            <w:r>
              <w:rPr>
                <w:noProof/>
                <w:webHidden/>
              </w:rPr>
              <w:fldChar w:fldCharType="begin"/>
            </w:r>
            <w:r>
              <w:rPr>
                <w:noProof/>
                <w:webHidden/>
              </w:rPr>
              <w:instrText xml:space="preserve"> PAGEREF _Toc514434 \h </w:instrText>
            </w:r>
            <w:r>
              <w:rPr>
                <w:noProof/>
                <w:webHidden/>
              </w:rPr>
            </w:r>
            <w:r>
              <w:rPr>
                <w:noProof/>
                <w:webHidden/>
              </w:rPr>
              <w:fldChar w:fldCharType="separate"/>
            </w:r>
            <w:r w:rsidR="00C57DE5">
              <w:rPr>
                <w:noProof/>
                <w:webHidden/>
              </w:rPr>
              <w:t>2</w:t>
            </w:r>
            <w:r>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35" w:history="1">
            <w:r w:rsidR="00280CFC" w:rsidRPr="000326F2">
              <w:rPr>
                <w:rStyle w:val="Hyperlink"/>
                <w:noProof/>
              </w:rPr>
              <w:t>1 De kern van het project</w:t>
            </w:r>
            <w:r w:rsidR="00280CFC">
              <w:rPr>
                <w:noProof/>
                <w:webHidden/>
              </w:rPr>
              <w:tab/>
            </w:r>
            <w:r w:rsidR="00280CFC">
              <w:rPr>
                <w:noProof/>
                <w:webHidden/>
              </w:rPr>
              <w:fldChar w:fldCharType="begin"/>
            </w:r>
            <w:r w:rsidR="00280CFC">
              <w:rPr>
                <w:noProof/>
                <w:webHidden/>
              </w:rPr>
              <w:instrText xml:space="preserve"> PAGEREF _Toc514435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36" w:history="1">
            <w:r w:rsidR="00280CFC" w:rsidRPr="000326F2">
              <w:rPr>
                <w:rStyle w:val="Hyperlink"/>
                <w:noProof/>
              </w:rPr>
              <w:t>2 Aanleiding</w:t>
            </w:r>
            <w:r w:rsidR="00280CFC">
              <w:rPr>
                <w:noProof/>
                <w:webHidden/>
              </w:rPr>
              <w:tab/>
            </w:r>
            <w:r w:rsidR="00280CFC">
              <w:rPr>
                <w:noProof/>
                <w:webHidden/>
              </w:rPr>
              <w:fldChar w:fldCharType="begin"/>
            </w:r>
            <w:r w:rsidR="00280CFC">
              <w:rPr>
                <w:noProof/>
                <w:webHidden/>
              </w:rPr>
              <w:instrText xml:space="preserve"> PAGEREF _Toc514436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37" w:history="1">
            <w:r w:rsidR="00280CFC" w:rsidRPr="000326F2">
              <w:rPr>
                <w:rStyle w:val="Hyperlink"/>
                <w:noProof/>
              </w:rPr>
              <w:t>3 Algemene beschrijving van de applicatie</w:t>
            </w:r>
            <w:r w:rsidR="00280CFC">
              <w:rPr>
                <w:noProof/>
                <w:webHidden/>
              </w:rPr>
              <w:tab/>
            </w:r>
            <w:r w:rsidR="00280CFC">
              <w:rPr>
                <w:noProof/>
                <w:webHidden/>
              </w:rPr>
              <w:fldChar w:fldCharType="begin"/>
            </w:r>
            <w:r w:rsidR="00280CFC">
              <w:rPr>
                <w:noProof/>
                <w:webHidden/>
              </w:rPr>
              <w:instrText xml:space="preserve"> PAGEREF _Toc514437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38" w:history="1">
            <w:r w:rsidR="00280CFC" w:rsidRPr="000326F2">
              <w:rPr>
                <w:rStyle w:val="Hyperlink"/>
                <w:noProof/>
              </w:rPr>
              <w:t>4 Doelen van de applicatie</w:t>
            </w:r>
            <w:r w:rsidR="00280CFC">
              <w:rPr>
                <w:noProof/>
                <w:webHidden/>
              </w:rPr>
              <w:tab/>
            </w:r>
            <w:r w:rsidR="00280CFC">
              <w:rPr>
                <w:noProof/>
                <w:webHidden/>
              </w:rPr>
              <w:fldChar w:fldCharType="begin"/>
            </w:r>
            <w:r w:rsidR="00280CFC">
              <w:rPr>
                <w:noProof/>
                <w:webHidden/>
              </w:rPr>
              <w:instrText xml:space="preserve"> PAGEREF _Toc514438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39" w:history="1">
            <w:r w:rsidR="00280CFC" w:rsidRPr="000326F2">
              <w:rPr>
                <w:rStyle w:val="Hyperlink"/>
                <w:noProof/>
              </w:rPr>
              <w:t>5 Doelgroepen van de applicatie</w:t>
            </w:r>
            <w:r w:rsidR="00280CFC">
              <w:rPr>
                <w:noProof/>
                <w:webHidden/>
              </w:rPr>
              <w:tab/>
            </w:r>
            <w:r w:rsidR="00280CFC">
              <w:rPr>
                <w:noProof/>
                <w:webHidden/>
              </w:rPr>
              <w:fldChar w:fldCharType="begin"/>
            </w:r>
            <w:r w:rsidR="00280CFC">
              <w:rPr>
                <w:noProof/>
                <w:webHidden/>
              </w:rPr>
              <w:instrText xml:space="preserve"> PAGEREF _Toc514439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40" w:history="1">
            <w:r w:rsidR="00280CFC" w:rsidRPr="000326F2">
              <w:rPr>
                <w:rStyle w:val="Hyperlink"/>
                <w:noProof/>
              </w:rPr>
              <w:t>6 Vormgeving</w:t>
            </w:r>
            <w:r w:rsidR="00280CFC">
              <w:rPr>
                <w:noProof/>
                <w:webHidden/>
              </w:rPr>
              <w:tab/>
            </w:r>
            <w:r w:rsidR="00280CFC">
              <w:rPr>
                <w:noProof/>
                <w:webHidden/>
              </w:rPr>
              <w:fldChar w:fldCharType="begin"/>
            </w:r>
            <w:r w:rsidR="00280CFC">
              <w:rPr>
                <w:noProof/>
                <w:webHidden/>
              </w:rPr>
              <w:instrText xml:space="preserve"> PAGEREF _Toc514440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41" w:history="1">
            <w:r w:rsidR="00280CFC" w:rsidRPr="000326F2">
              <w:rPr>
                <w:rStyle w:val="Hyperlink"/>
                <w:noProof/>
              </w:rPr>
              <w:t>7 Informatie in de applicatie</w:t>
            </w:r>
            <w:r w:rsidR="00280CFC">
              <w:rPr>
                <w:noProof/>
                <w:webHidden/>
              </w:rPr>
              <w:tab/>
            </w:r>
            <w:r w:rsidR="00280CFC">
              <w:rPr>
                <w:noProof/>
                <w:webHidden/>
              </w:rPr>
              <w:fldChar w:fldCharType="begin"/>
            </w:r>
            <w:r w:rsidR="00280CFC">
              <w:rPr>
                <w:noProof/>
                <w:webHidden/>
              </w:rPr>
              <w:instrText xml:space="preserve"> PAGEREF _Toc514441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42" w:history="1">
            <w:r w:rsidR="00280CFC" w:rsidRPr="000326F2">
              <w:rPr>
                <w:rStyle w:val="Hyperlink"/>
                <w:noProof/>
              </w:rPr>
              <w:t>8 Interactie van de applicatie</w:t>
            </w:r>
            <w:r w:rsidR="00280CFC">
              <w:rPr>
                <w:noProof/>
                <w:webHidden/>
              </w:rPr>
              <w:tab/>
            </w:r>
            <w:r w:rsidR="00280CFC">
              <w:rPr>
                <w:noProof/>
                <w:webHidden/>
              </w:rPr>
              <w:fldChar w:fldCharType="begin"/>
            </w:r>
            <w:r w:rsidR="00280CFC">
              <w:rPr>
                <w:noProof/>
                <w:webHidden/>
              </w:rPr>
              <w:instrText xml:space="preserve"> PAGEREF _Toc514442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3A42B0">
          <w:pPr>
            <w:pStyle w:val="Inhopg1"/>
            <w:tabs>
              <w:tab w:val="right" w:leader="dot" w:pos="9691"/>
            </w:tabs>
            <w:rPr>
              <w:rFonts w:asciiTheme="minorHAnsi" w:eastAsiaTheme="minorEastAsia" w:hAnsiTheme="minorHAnsi" w:cstheme="minorBidi"/>
              <w:noProof/>
              <w:color w:val="auto"/>
            </w:rPr>
          </w:pPr>
          <w:hyperlink w:anchor="_Toc514443" w:history="1">
            <w:r w:rsidR="00280CFC" w:rsidRPr="000326F2">
              <w:rPr>
                <w:rStyle w:val="Hyperlink"/>
                <w:noProof/>
              </w:rPr>
              <w:t>9 Tot slot</w:t>
            </w:r>
            <w:r w:rsidR="00280CFC">
              <w:rPr>
                <w:noProof/>
                <w:webHidden/>
              </w:rPr>
              <w:tab/>
            </w:r>
            <w:r w:rsidR="00280CFC">
              <w:rPr>
                <w:noProof/>
                <w:webHidden/>
              </w:rPr>
              <w:fldChar w:fldCharType="begin"/>
            </w:r>
            <w:r w:rsidR="00280CFC">
              <w:rPr>
                <w:noProof/>
                <w:webHidden/>
              </w:rPr>
              <w:instrText xml:space="preserve"> PAGEREF _Toc514443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514435"/>
      <w:r w:rsidRPr="00477CB5">
        <w:rPr>
          <w:sz w:val="40"/>
          <w:szCs w:val="40"/>
        </w:rPr>
        <w:lastRenderedPageBreak/>
        <w:t>1 De kern van het project</w:t>
      </w:r>
      <w:bookmarkEnd w:id="1"/>
    </w:p>
    <w:p w:rsidR="00C57DE5" w:rsidRDefault="00C57DE5" w:rsidP="00C57DE5"/>
    <w:p w:rsidR="00C57DE5" w:rsidRPr="00C57DE5" w:rsidRDefault="00C57DE5" w:rsidP="00C57DE5"/>
    <w:p w:rsidR="00C57DE5" w:rsidRDefault="00C57DE5" w:rsidP="00C57DE5">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rsidR="00C57DE5" w:rsidRDefault="00C57DE5">
      <w:pPr>
        <w:spacing w:after="160"/>
        <w:ind w:left="0" w:firstLine="0"/>
        <w:jc w:val="left"/>
      </w:pPr>
      <w:r>
        <w:br w:type="page"/>
      </w:r>
    </w:p>
    <w:p w:rsidR="00477CB5" w:rsidRDefault="00477CB5" w:rsidP="00C57DE5">
      <w:pPr>
        <w:pStyle w:val="Kop2"/>
        <w:jc w:val="center"/>
        <w:rPr>
          <w:sz w:val="40"/>
          <w:szCs w:val="40"/>
        </w:rPr>
      </w:pPr>
      <w:bookmarkStart w:id="2" w:name="_Toc514436"/>
      <w:r w:rsidRPr="00C57DE5">
        <w:rPr>
          <w:sz w:val="40"/>
          <w:szCs w:val="40"/>
        </w:rPr>
        <w:lastRenderedPageBreak/>
        <w:t>2 Aanleiding</w:t>
      </w:r>
      <w:bookmarkEnd w:id="2"/>
    </w:p>
    <w:p w:rsidR="00C57DE5" w:rsidRDefault="00C57DE5">
      <w:pPr>
        <w:spacing w:after="160"/>
        <w:ind w:left="0" w:firstLine="0"/>
        <w:jc w:val="left"/>
      </w:pPr>
    </w:p>
    <w:p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rsidR="00C57DE5" w:rsidRDefault="00C57DE5" w:rsidP="00C57DE5">
      <w:pPr>
        <w:jc w:val="left"/>
      </w:pPr>
      <w:r>
        <w:t xml:space="preserve">De pagina’s van de site hoeven niet aangepast te worden, maar als het mogelijk is en makkelijker mogen we pagina’s samen voegen. </w:t>
      </w:r>
    </w:p>
    <w:p w:rsidR="00C57DE5" w:rsidRDefault="00C57DE5" w:rsidP="00C57DE5">
      <w:pPr>
        <w:jc w:val="left"/>
      </w:pPr>
    </w:p>
    <w:p w:rsidR="00C57DE5" w:rsidRDefault="00C57DE5">
      <w:pPr>
        <w:spacing w:after="160"/>
        <w:ind w:left="0" w:firstLine="0"/>
        <w:jc w:val="left"/>
      </w:pPr>
      <w:r>
        <w:br w:type="page"/>
      </w:r>
    </w:p>
    <w:p w:rsidR="00C57DE5" w:rsidRDefault="00C57DE5">
      <w:pPr>
        <w:spacing w:after="160"/>
        <w:ind w:left="0" w:firstLine="0"/>
        <w:jc w:val="left"/>
      </w:pPr>
    </w:p>
    <w:p w:rsidR="00C57DE5" w:rsidRPr="00C57DE5" w:rsidRDefault="00C57DE5" w:rsidP="00C57DE5"/>
    <w:p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rsidR="00477CB5" w:rsidRDefault="00477CB5" w:rsidP="00477CB5">
      <w:pPr>
        <w:pStyle w:val="Kop2"/>
        <w:jc w:val="center"/>
        <w:rPr>
          <w:sz w:val="40"/>
          <w:szCs w:val="40"/>
        </w:rPr>
      </w:pPr>
      <w:bookmarkStart w:id="3" w:name="_Toc514437"/>
      <w:r>
        <w:rPr>
          <w:sz w:val="40"/>
          <w:szCs w:val="40"/>
        </w:rPr>
        <w:t xml:space="preserve">3 </w:t>
      </w:r>
      <w:r w:rsidRPr="00477CB5">
        <w:rPr>
          <w:sz w:val="40"/>
          <w:szCs w:val="40"/>
        </w:rPr>
        <w:t>Algemene beschrijving van de applicatie</w:t>
      </w:r>
      <w:bookmarkEnd w:id="3"/>
    </w:p>
    <w:p w:rsidR="00821A0E" w:rsidRPr="00821A0E" w:rsidRDefault="00821A0E" w:rsidP="00821A0E"/>
    <w:p w:rsidR="00C57DE5" w:rsidRDefault="00821A0E" w:rsidP="00821A0E">
      <w:pPr>
        <w:pStyle w:val="Lijstalinea"/>
        <w:numPr>
          <w:ilvl w:val="0"/>
          <w:numId w:val="3"/>
        </w:numPr>
      </w:pPr>
      <w:r>
        <w:t xml:space="preserve">Home </w:t>
      </w:r>
      <w:r w:rsidR="0078575A">
        <w:t>: dit is de eerste pagina van de website</w:t>
      </w:r>
    </w:p>
    <w:p w:rsidR="00821A0E" w:rsidRDefault="00821A0E" w:rsidP="00821A0E">
      <w:pPr>
        <w:pStyle w:val="Lijstalinea"/>
        <w:numPr>
          <w:ilvl w:val="0"/>
          <w:numId w:val="3"/>
        </w:numPr>
      </w:pPr>
      <w:r>
        <w:t>Activiteiten</w:t>
      </w:r>
    </w:p>
    <w:p w:rsidR="00821A0E" w:rsidRDefault="00821A0E" w:rsidP="00821A0E">
      <w:pPr>
        <w:pStyle w:val="Lijstalinea"/>
        <w:numPr>
          <w:ilvl w:val="0"/>
          <w:numId w:val="3"/>
        </w:numPr>
      </w:pPr>
      <w:r>
        <w:t>Parkvereniging</w:t>
      </w:r>
    </w:p>
    <w:p w:rsidR="00821A0E" w:rsidRDefault="00821A0E" w:rsidP="00821A0E">
      <w:pPr>
        <w:pStyle w:val="Lijstalinea"/>
        <w:numPr>
          <w:ilvl w:val="0"/>
          <w:numId w:val="3"/>
        </w:numPr>
      </w:pPr>
      <w:r>
        <w:t>Vogelwerkgroep</w:t>
      </w:r>
    </w:p>
    <w:p w:rsidR="00821A0E" w:rsidRDefault="00821A0E" w:rsidP="00821A0E">
      <w:pPr>
        <w:pStyle w:val="Lijstalinea"/>
        <w:numPr>
          <w:ilvl w:val="0"/>
          <w:numId w:val="3"/>
        </w:numPr>
      </w:pPr>
      <w:r>
        <w:t>Foto’s</w:t>
      </w:r>
    </w:p>
    <w:p w:rsidR="00821A0E" w:rsidRDefault="00821A0E" w:rsidP="00821A0E">
      <w:pPr>
        <w:pStyle w:val="Lijstalinea"/>
        <w:numPr>
          <w:ilvl w:val="0"/>
          <w:numId w:val="3"/>
        </w:numPr>
      </w:pPr>
      <w:r>
        <w:t>Contact en links</w:t>
      </w:r>
    </w:p>
    <w:p w:rsidR="00C57DE5" w:rsidRDefault="00C57DE5" w:rsidP="00821A0E">
      <w:pPr>
        <w:spacing w:after="160"/>
        <w:ind w:left="0" w:firstLine="0"/>
        <w:jc w:val="left"/>
      </w:pPr>
      <w:r>
        <w:br w:type="page"/>
      </w:r>
    </w:p>
    <w:p w:rsidR="00C57DE5" w:rsidRDefault="00C57DE5" w:rsidP="00C57DE5">
      <w:pPr>
        <w:jc w:val="center"/>
      </w:pPr>
    </w:p>
    <w:p w:rsidR="00C57DE5" w:rsidRDefault="00477CB5" w:rsidP="00C57DE5">
      <w:pPr>
        <w:pStyle w:val="Kop2"/>
        <w:ind w:left="0" w:firstLine="0"/>
        <w:jc w:val="center"/>
        <w:rPr>
          <w:sz w:val="40"/>
          <w:szCs w:val="40"/>
        </w:rPr>
      </w:pPr>
      <w:bookmarkStart w:id="4" w:name="_Toc514438"/>
      <w:r w:rsidRPr="00C57DE5">
        <w:rPr>
          <w:sz w:val="40"/>
          <w:szCs w:val="40"/>
        </w:rPr>
        <w:t>4 Doelen van de applicatie</w:t>
      </w:r>
      <w:bookmarkEnd w:id="4"/>
    </w:p>
    <w:p w:rsidR="00C57DE5" w:rsidRDefault="00C57DE5" w:rsidP="00C57DE5"/>
    <w:p w:rsidR="00821A0E" w:rsidRDefault="00821A0E" w:rsidP="00821A0E">
      <w:pPr>
        <w:jc w:val="left"/>
      </w:pPr>
      <w:r>
        <w:t xml:space="preserve">Voor de bezoeker willen ze dat het mogelijk word om zich zelf te kunnen aan melden als vrijwilliger voor het park, en dat ze makkelijk contact kunnen zoeken met het park. </w:t>
      </w:r>
    </w:p>
    <w:p w:rsidR="00821A0E" w:rsidRDefault="00821A0E" w:rsidP="00821A0E">
      <w:pPr>
        <w:jc w:val="left"/>
      </w:pPr>
      <w:r>
        <w:t>Onderhouders van de site moet mogelijkheid hebben om makkelijk berichten kunnen plaatsen op de site.</w:t>
      </w:r>
    </w:p>
    <w:p w:rsidR="00477CB5" w:rsidRPr="00C57DE5" w:rsidRDefault="00477CB5" w:rsidP="00821A0E">
      <w:r w:rsidRPr="00C57DE5">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5" w:name="_Toc514439"/>
      <w:r>
        <w:rPr>
          <w:sz w:val="40"/>
          <w:szCs w:val="40"/>
        </w:rPr>
        <w:t xml:space="preserve">5 </w:t>
      </w:r>
      <w:r w:rsidRPr="00477CB5">
        <w:rPr>
          <w:sz w:val="40"/>
          <w:szCs w:val="40"/>
        </w:rPr>
        <w:t>Doelgroepen van de applicatie</w:t>
      </w:r>
      <w:bookmarkEnd w:id="5"/>
    </w:p>
    <w:p w:rsidR="00477CB5" w:rsidRDefault="00477CB5">
      <w:pPr>
        <w:spacing w:after="160"/>
        <w:ind w:left="0" w:firstLine="0"/>
        <w:jc w:val="left"/>
      </w:pPr>
    </w:p>
    <w:p w:rsidR="00C74A6B" w:rsidRDefault="00C74A6B" w:rsidP="00C74A6B">
      <w:pPr>
        <w:ind w:left="0" w:firstLine="0"/>
        <w:jc w:val="left"/>
      </w:pPr>
      <w:r>
        <w:t>Bezoekers van dit park en van de website zijn vooral kinderen en mensen uit de regio.</w:t>
      </w:r>
    </w:p>
    <w:p w:rsidR="00C74A6B" w:rsidRDefault="00C74A6B">
      <w:pPr>
        <w:spacing w:after="160"/>
        <w:ind w:left="0" w:firstLine="0"/>
        <w:jc w:val="left"/>
      </w:pPr>
      <w:r>
        <w:br w:type="page"/>
      </w:r>
    </w:p>
    <w:p w:rsidR="00C74A6B" w:rsidRDefault="00C74A6B">
      <w:pPr>
        <w:spacing w:after="160"/>
        <w:ind w:left="0" w:firstLine="0"/>
        <w:jc w:val="left"/>
      </w:pPr>
    </w:p>
    <w:p w:rsidR="00477CB5" w:rsidRDefault="00477CB5" w:rsidP="00477CB5">
      <w:pPr>
        <w:pStyle w:val="Kop2"/>
        <w:jc w:val="center"/>
        <w:rPr>
          <w:sz w:val="40"/>
          <w:szCs w:val="40"/>
        </w:rPr>
      </w:pPr>
      <w:bookmarkStart w:id="6" w:name="_Toc514440"/>
      <w:r>
        <w:rPr>
          <w:sz w:val="40"/>
          <w:szCs w:val="40"/>
        </w:rPr>
        <w:t xml:space="preserve">6 </w:t>
      </w:r>
      <w:r w:rsidRPr="00477CB5">
        <w:rPr>
          <w:sz w:val="40"/>
          <w:szCs w:val="40"/>
        </w:rPr>
        <w:t>Vormgeving</w:t>
      </w:r>
      <w:bookmarkEnd w:id="6"/>
    </w:p>
    <w:p w:rsidR="00C74A6B" w:rsidRPr="00C74A6B" w:rsidRDefault="00C74A6B" w:rsidP="00C74A6B"/>
    <w:p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514441"/>
      <w:r w:rsidRPr="00477CB5">
        <w:rPr>
          <w:sz w:val="40"/>
          <w:szCs w:val="40"/>
        </w:rPr>
        <w:lastRenderedPageBreak/>
        <w:t>7 Informatie in de applicatie</w:t>
      </w:r>
      <w:bookmarkEnd w:id="7"/>
    </w:p>
    <w:p w:rsidR="00477CB5" w:rsidRDefault="00477CB5" w:rsidP="00477CB5"/>
    <w:p w:rsidR="00C74A6B" w:rsidRDefault="00C74A6B">
      <w:pPr>
        <w:spacing w:after="160"/>
        <w:ind w:left="0" w:firstLine="0"/>
        <w:jc w:val="left"/>
      </w:pPr>
      <w:r>
        <w:t>Ook voor de content en de basis functionaliteiten op de site hoeven er geen veranderingen te komen.</w:t>
      </w:r>
      <w:r w:rsidR="0078575A">
        <w:t xml:space="preserve"> Foto’s , tekst </w:t>
      </w:r>
    </w:p>
    <w:p w:rsidR="00C74A6B" w:rsidRDefault="00C74A6B">
      <w:pPr>
        <w:spacing w:after="160"/>
        <w:ind w:left="0" w:firstLine="0"/>
        <w:jc w:val="left"/>
      </w:pPr>
      <w:r>
        <w:br w:type="page"/>
      </w:r>
    </w:p>
    <w:p w:rsidR="00477CB5" w:rsidRDefault="00477CB5">
      <w:pPr>
        <w:spacing w:after="160"/>
        <w:ind w:left="0" w:firstLine="0"/>
        <w:jc w:val="left"/>
      </w:pPr>
    </w:p>
    <w:p w:rsidR="00477CB5" w:rsidRDefault="00477CB5" w:rsidP="00477CB5">
      <w:pPr>
        <w:pStyle w:val="Kop2"/>
        <w:jc w:val="center"/>
        <w:rPr>
          <w:sz w:val="40"/>
          <w:szCs w:val="40"/>
        </w:rPr>
      </w:pPr>
      <w:bookmarkStart w:id="8" w:name="_Toc514442"/>
      <w:r w:rsidRPr="00477CB5">
        <w:rPr>
          <w:sz w:val="40"/>
          <w:szCs w:val="40"/>
        </w:rPr>
        <w:t>8 Interactie van de applicatie</w:t>
      </w:r>
      <w:bookmarkEnd w:id="8"/>
    </w:p>
    <w:p w:rsidR="00C74A6B" w:rsidRPr="00C74A6B" w:rsidRDefault="00C74A6B" w:rsidP="00C74A6B"/>
    <w:p w:rsidR="00C74A6B" w:rsidRDefault="00C74A6B" w:rsidP="00C74A6B">
      <w:r>
        <w:t>De onderhouders van de site en de vrijwilligers kunnen op de site inloggen op de pagina makkelijk aan te passen en nieuwe content te posten.</w:t>
      </w:r>
      <w:r w:rsidR="0093098E">
        <w:t xml:space="preserve"> De bezoeker van de pagina kan activiteiten op de pagina bekijken en kan zich aanmelden er voor vrijwilligerswerk, voor de rest kan de bezoeker foto’s van het park bekijken contact op zoeken met het park.</w:t>
      </w:r>
    </w:p>
    <w:p w:rsidR="0093098E" w:rsidRDefault="0093098E" w:rsidP="00C74A6B"/>
    <w:p w:rsidR="0078575A" w:rsidRDefault="0078575A" w:rsidP="00C74A6B">
      <w:r>
        <w:t>Bezoekers :</w:t>
      </w:r>
    </w:p>
    <w:p w:rsidR="0078575A" w:rsidRDefault="0078575A" w:rsidP="00C74A6B">
      <w:r>
        <w:t xml:space="preserve">De website bekijken, aanmeldend als vrijwilliger  </w:t>
      </w:r>
    </w:p>
    <w:p w:rsidR="0078575A" w:rsidRDefault="0078575A" w:rsidP="00C74A6B">
      <w:r>
        <w:t>Beheerders:</w:t>
      </w:r>
    </w:p>
    <w:p w:rsidR="0078575A" w:rsidRPr="00C74A6B" w:rsidRDefault="0078575A" w:rsidP="00C74A6B">
      <w:r>
        <w:t xml:space="preserve">Admin: </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9" w:name="_Toc514443"/>
      <w:r>
        <w:rPr>
          <w:sz w:val="40"/>
          <w:szCs w:val="40"/>
        </w:rPr>
        <w:lastRenderedPageBreak/>
        <w:t xml:space="preserve">9 </w:t>
      </w:r>
      <w:r w:rsidRPr="00477CB5">
        <w:rPr>
          <w:sz w:val="40"/>
          <w:szCs w:val="40"/>
        </w:rPr>
        <w:t>Tot slot</w:t>
      </w:r>
      <w:bookmarkEnd w:id="9"/>
    </w:p>
    <w:p w:rsidR="0093098E" w:rsidRDefault="0093098E" w:rsidP="0078575A">
      <w:pPr>
        <w:ind w:left="0" w:firstLine="0"/>
      </w:pPr>
      <w:r>
        <w:t xml:space="preserve">Voor de rest is er niets meer te vermelden </w:t>
      </w:r>
    </w:p>
    <w:p w:rsidR="0078575A" w:rsidRDefault="0078575A" w:rsidP="0093098E">
      <w:r>
        <w:t>Deadline = eind mei</w:t>
      </w:r>
    </w:p>
    <w:p w:rsidR="0078575A" w:rsidRPr="0093098E" w:rsidRDefault="0078575A" w:rsidP="0093098E">
      <w:r>
        <w:t>Budget = zel</w:t>
      </w:r>
      <w:bookmarkStart w:id="10" w:name="_GoBack"/>
      <w:bookmarkEnd w:id="10"/>
      <w:r>
        <w:t xml:space="preserve">f bepalen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2B0" w:rsidRDefault="003A42B0" w:rsidP="00B22487">
      <w:pPr>
        <w:spacing w:line="240" w:lineRule="auto"/>
      </w:pPr>
      <w:r>
        <w:separator/>
      </w:r>
    </w:p>
  </w:endnote>
  <w:endnote w:type="continuationSeparator" w:id="0">
    <w:p w:rsidR="003A42B0" w:rsidRDefault="003A42B0"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2B0" w:rsidRDefault="003A42B0" w:rsidP="00B22487">
      <w:pPr>
        <w:spacing w:line="240" w:lineRule="auto"/>
      </w:pPr>
      <w:r>
        <w:separator/>
      </w:r>
    </w:p>
  </w:footnote>
  <w:footnote w:type="continuationSeparator" w:id="0">
    <w:p w:rsidR="003A42B0" w:rsidRDefault="003A42B0"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280CFC"/>
    <w:rsid w:val="003A42B0"/>
    <w:rsid w:val="00477CB5"/>
    <w:rsid w:val="00485A95"/>
    <w:rsid w:val="0078575A"/>
    <w:rsid w:val="00791F48"/>
    <w:rsid w:val="007C7777"/>
    <w:rsid w:val="00821A0E"/>
    <w:rsid w:val="008970E6"/>
    <w:rsid w:val="0093098E"/>
    <w:rsid w:val="0094241C"/>
    <w:rsid w:val="00AA69C4"/>
    <w:rsid w:val="00B22487"/>
    <w:rsid w:val="00B97001"/>
    <w:rsid w:val="00BF5B0E"/>
    <w:rsid w:val="00C57DE5"/>
    <w:rsid w:val="00C74A6B"/>
    <w:rsid w:val="00C9003F"/>
    <w:rsid w:val="00CF1DC3"/>
    <w:rsid w:val="00D4733D"/>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FA1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paragraph" w:styleId="Ballontekst">
    <w:name w:val="Balloon Text"/>
    <w:basedOn w:val="Standaard"/>
    <w:link w:val="BallontekstChar"/>
    <w:uiPriority w:val="99"/>
    <w:semiHidden/>
    <w:unhideWhenUsed/>
    <w:rsid w:val="0078575A"/>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17</TotalTime>
  <Pages>11</Pages>
  <Words>531</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4</cp:revision>
  <dcterms:created xsi:type="dcterms:W3CDTF">2019-03-08T09:29:00Z</dcterms:created>
  <dcterms:modified xsi:type="dcterms:W3CDTF">2019-03-13T12:32:00Z</dcterms:modified>
</cp:coreProperties>
</file>