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77" w:rsidRDefault="007C7777">
      <w:pPr>
        <w:spacing w:after="527"/>
        <w:ind w:left="0" w:firstLine="0"/>
        <w:jc w:val="left"/>
      </w:pP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  <w:r w:rsidR="00C57DE5">
        <w:rPr>
          <w:rFonts w:ascii="Cambria" w:eastAsia="Cambria" w:hAnsi="Cambria" w:cs="Cambria"/>
          <w:color w:val="16365D"/>
          <w:sz w:val="52"/>
        </w:rPr>
        <w:t xml:space="preserve"> </w:t>
      </w:r>
    </w:p>
    <w:p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3D8B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right="2254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Yustin Troost</w:t>
            </w:r>
            <w:r w:rsidR="0094241C">
              <w:t xml:space="preserve"> 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40" w:firstLine="0"/>
              <w:jc w:val="left"/>
            </w:pPr>
            <w:r>
              <w:t>?</w:t>
            </w:r>
          </w:p>
        </w:tc>
      </w:tr>
      <w:tr w:rsidR="007C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40" w:firstLine="0"/>
              <w:jc w:val="left"/>
            </w:pPr>
            <w:r>
              <w:t>1.0</w:t>
            </w:r>
          </w:p>
        </w:tc>
      </w:tr>
    </w:tbl>
    <w:p w:rsidR="007C7777" w:rsidRDefault="0094241C">
      <w:pPr>
        <w:ind w:left="0" w:firstLine="0"/>
        <w:jc w:val="right"/>
      </w:pPr>
      <w:r>
        <w:t xml:space="preserve"> </w:t>
      </w:r>
    </w:p>
    <w:p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</w:pPr>
    </w:p>
    <w:p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0" w:name="_Toc514434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:rsidR="00280CFC" w:rsidRDefault="00280CF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\z \u \t "Kop 2;1" </w:instrText>
          </w:r>
          <w:r>
            <w:fldChar w:fldCharType="separate"/>
          </w:r>
          <w:hyperlink w:anchor="_Toc514434" w:history="1">
            <w:r w:rsidRPr="000326F2">
              <w:rPr>
                <w:rStyle w:val="Hyperlink"/>
                <w:rFonts w:eastAsia="Cambria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D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CFC" w:rsidRDefault="007B306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35" w:history="1">
            <w:r w:rsidR="00280CFC" w:rsidRPr="000326F2">
              <w:rPr>
                <w:rStyle w:val="Hyperlink"/>
                <w:noProof/>
              </w:rPr>
              <w:t>1 De kern van het project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_Toc514435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57DE5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B306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36" w:history="1">
            <w:r w:rsidR="00280CFC" w:rsidRPr="000326F2">
              <w:rPr>
                <w:rStyle w:val="Hyperlink"/>
                <w:noProof/>
              </w:rPr>
              <w:t>2 Aanleiding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_Toc514436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57DE5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B306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37" w:history="1">
            <w:r w:rsidR="00280CFC" w:rsidRPr="000326F2">
              <w:rPr>
                <w:rStyle w:val="Hyperlink"/>
                <w:noProof/>
              </w:rPr>
              <w:t>3 Algemene beschrijving van de applicatie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_Toc514437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57DE5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B306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38" w:history="1">
            <w:r w:rsidR="00280CFC" w:rsidRPr="000326F2">
              <w:rPr>
                <w:rStyle w:val="Hyperlink"/>
                <w:noProof/>
              </w:rPr>
              <w:t>4 Doelen van de applicatie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_Toc514438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57DE5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B306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39" w:history="1">
            <w:r w:rsidR="00280CFC" w:rsidRPr="000326F2">
              <w:rPr>
                <w:rStyle w:val="Hyperlink"/>
                <w:noProof/>
              </w:rPr>
              <w:t>5 Doelgroepen van de applicatie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_Toc514439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57DE5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B306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40" w:history="1">
            <w:r w:rsidR="00280CFC" w:rsidRPr="000326F2">
              <w:rPr>
                <w:rStyle w:val="Hyperlink"/>
                <w:noProof/>
              </w:rPr>
              <w:t>6 Vormgeving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_Toc514440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57DE5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B306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41" w:history="1">
            <w:r w:rsidR="00280CFC" w:rsidRPr="000326F2">
              <w:rPr>
                <w:rStyle w:val="Hyperlink"/>
                <w:noProof/>
              </w:rPr>
              <w:t>7 Informatie in de applicatie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_Toc514441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57DE5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B306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42" w:history="1">
            <w:r w:rsidR="00280CFC" w:rsidRPr="000326F2">
              <w:rPr>
                <w:rStyle w:val="Hyperlink"/>
                <w:noProof/>
              </w:rPr>
              <w:t>8 Interactie van de applicatie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_Toc514442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57DE5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B306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43" w:history="1">
            <w:r w:rsidR="00280CFC" w:rsidRPr="000326F2">
              <w:rPr>
                <w:rStyle w:val="Hyperlink"/>
                <w:noProof/>
              </w:rPr>
              <w:t>9 Tot slot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_Toc514443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57DE5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7C7777" w:rsidRDefault="00280CFC">
          <w:r>
            <w:fldChar w:fldCharType="end"/>
          </w:r>
        </w:p>
      </w:sdtContent>
    </w:sdt>
    <w:p w:rsidR="007C7777" w:rsidRDefault="007C7777">
      <w:pPr>
        <w:spacing w:after="150"/>
        <w:ind w:left="0" w:firstLine="0"/>
        <w:jc w:val="left"/>
      </w:pPr>
    </w:p>
    <w:p w:rsidR="00B22487" w:rsidRDefault="00B22487" w:rsidP="00B22487"/>
    <w:p w:rsidR="00CF1DC3" w:rsidRDefault="00CF1DC3" w:rsidP="00B22487"/>
    <w:p w:rsidR="00CF1DC3" w:rsidRDefault="00CF1DC3" w:rsidP="00B22487"/>
    <w:p w:rsidR="00CF1DC3" w:rsidRDefault="00CF1DC3" w:rsidP="00B22487"/>
    <w:p w:rsidR="00477CB5" w:rsidRDefault="00477CB5" w:rsidP="00E63B9A">
      <w:pPr>
        <w:spacing w:after="160"/>
        <w:ind w:left="0" w:firstLine="0"/>
        <w:jc w:val="left"/>
      </w:pPr>
    </w:p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1" w:name="_Toc514435"/>
      <w:r w:rsidRPr="00477CB5">
        <w:rPr>
          <w:sz w:val="40"/>
          <w:szCs w:val="40"/>
        </w:rPr>
        <w:lastRenderedPageBreak/>
        <w:t xml:space="preserve">1 </w:t>
      </w:r>
      <w:bookmarkEnd w:id="1"/>
      <w:r w:rsidR="008242E6">
        <w:rPr>
          <w:sz w:val="40"/>
          <w:szCs w:val="40"/>
        </w:rPr>
        <w:t>Inleiding</w:t>
      </w:r>
    </w:p>
    <w:p w:rsidR="008242E6" w:rsidRPr="008242E6" w:rsidRDefault="008242E6" w:rsidP="008242E6"/>
    <w:p w:rsidR="0070522A" w:rsidRDefault="008242E6" w:rsidP="008242E6">
      <w:r>
        <w:t>Het plan van aanpak is het document waar we het plan inzetten wat we bedacht hebben voor het maken en het documenteren van deze website.</w:t>
      </w:r>
    </w:p>
    <w:p w:rsidR="0070522A" w:rsidRDefault="0070522A">
      <w:pPr>
        <w:spacing w:after="160"/>
        <w:ind w:left="0" w:firstLine="0"/>
        <w:jc w:val="left"/>
      </w:pPr>
      <w:r>
        <w:br w:type="page"/>
      </w:r>
    </w:p>
    <w:p w:rsidR="008242E6" w:rsidRPr="0070522A" w:rsidRDefault="0070522A" w:rsidP="0070522A">
      <w:pPr>
        <w:pStyle w:val="Kop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2. Doestelling</w:t>
      </w:r>
    </w:p>
    <w:p w:rsidR="00C57DE5" w:rsidRDefault="00C57DE5" w:rsidP="00C57DE5"/>
    <w:p w:rsidR="00C57DE5" w:rsidRPr="00C57DE5" w:rsidRDefault="00C57DE5" w:rsidP="00C57DE5"/>
    <w:p w:rsidR="0070522A" w:rsidRDefault="0070522A" w:rsidP="0070522A">
      <w:r>
        <w:t xml:space="preserve">De opdrachtgever, dhr. Hannibal, is de voorzitter van parkvereniging park </w:t>
      </w:r>
      <w:proofErr w:type="spellStart"/>
      <w:r>
        <w:t>Cronesteyn</w:t>
      </w:r>
      <w:proofErr w:type="spellEnd"/>
      <w:r>
        <w:t xml:space="preserve">. Dit is het grootste park van Leiden. Het ligt in de Kleine </w:t>
      </w:r>
      <w:proofErr w:type="spellStart"/>
      <w:r>
        <w:t>Cronesteynse</w:t>
      </w:r>
      <w:proofErr w:type="spellEnd"/>
      <w:r>
        <w:t xml:space="preserve"> Polder, ook wel Knotterpolder genoemd. De polder ligt tussen de A4, de spoorlijn naar Alphen aan de Rijn, het Rijn-Schiekanaal en de N 206. En op loopafstand van station Lammenschans. De grootte is ca. 90 ha.</w:t>
      </w:r>
    </w:p>
    <w:p w:rsidR="0070522A" w:rsidRDefault="0070522A" w:rsidP="0070522A">
      <w:r>
        <w:t xml:space="preserve"> </w:t>
      </w:r>
    </w:p>
    <w:p w:rsidR="0070522A" w:rsidRDefault="0070522A" w:rsidP="0070522A">
      <w:r>
        <w:t>Uiteraard hebben ze een website met informatie voor bezoekers.</w:t>
      </w:r>
    </w:p>
    <w:p w:rsidR="0070522A" w:rsidRDefault="0070522A" w:rsidP="0070522A">
      <w:r>
        <w:t xml:space="preserve">http://www.polderparkcronesteyn.nl. De website is een belangrijke instrument om geïnteresseerden te informeren. </w:t>
      </w:r>
    </w:p>
    <w:p w:rsidR="0093098E" w:rsidRDefault="0070522A" w:rsidP="0070522A">
      <w:r>
        <w:t>Dhr. Hannibal wil nu de huidige, verouderde website vervangen door een geheel nieuwe. De nieuwe website moet niet alleen een mooiere website worden. Ook moet de website makkelijk beheerd kunnen worden.</w:t>
      </w:r>
    </w:p>
    <w:p w:rsidR="0070522A" w:rsidRDefault="0070522A">
      <w:pPr>
        <w:spacing w:after="160"/>
        <w:ind w:left="0" w:firstLine="0"/>
        <w:jc w:val="left"/>
      </w:pPr>
      <w:r>
        <w:br w:type="page"/>
      </w:r>
    </w:p>
    <w:p w:rsidR="0070522A" w:rsidRDefault="0070522A" w:rsidP="0070522A">
      <w:pPr>
        <w:pStyle w:val="Kop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Omschrijving</w:t>
      </w:r>
    </w:p>
    <w:p w:rsidR="0070522A" w:rsidRPr="0070522A" w:rsidRDefault="0070522A" w:rsidP="0070522A"/>
    <w:p w:rsidR="0070522A" w:rsidRDefault="0070522A" w:rsidP="0070522A">
      <w:pPr>
        <w:jc w:val="left"/>
      </w:pPr>
      <w:r>
        <w:t xml:space="preserve">Wij hebben de opdracht gekregen om de website van het  park </w:t>
      </w:r>
      <w:proofErr w:type="spellStart"/>
      <w:r>
        <w:t>C</w:t>
      </w:r>
      <w:r w:rsidRPr="00860F63">
        <w:t>ronesteyn</w:t>
      </w:r>
      <w:proofErr w:type="spellEnd"/>
      <w:r>
        <w:t xml:space="preserve"> te vernieuwen. Het grote probleem was dat ze het zelf niet makkelijk konden aanpassen, en de site was ook niet te gebruiken op een mobiel.</w:t>
      </w:r>
    </w:p>
    <w:p w:rsidR="0070522A" w:rsidRDefault="0070522A">
      <w:pPr>
        <w:spacing w:after="160"/>
        <w:ind w:left="0" w:firstLine="0"/>
        <w:jc w:val="left"/>
      </w:pPr>
      <w:r>
        <w:br w:type="page"/>
      </w:r>
    </w:p>
    <w:p w:rsidR="0070522A" w:rsidRDefault="0070522A" w:rsidP="0070522A">
      <w:pPr>
        <w:pStyle w:val="Kop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4. </w:t>
      </w:r>
      <w:proofErr w:type="spellStart"/>
      <w:r>
        <w:rPr>
          <w:sz w:val="40"/>
          <w:szCs w:val="40"/>
        </w:rPr>
        <w:t>Proejctgroep</w:t>
      </w:r>
      <w:proofErr w:type="spellEnd"/>
    </w:p>
    <w:p w:rsidR="0070522A" w:rsidRDefault="0070522A" w:rsidP="0070522A"/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3225"/>
        <w:gridCol w:w="3226"/>
        <w:gridCol w:w="3230"/>
      </w:tblGrid>
      <w:tr w:rsidR="0070522A" w:rsidTr="0070522A">
        <w:tc>
          <w:tcPr>
            <w:tcW w:w="3225" w:type="dxa"/>
          </w:tcPr>
          <w:p w:rsidR="0070522A" w:rsidRDefault="0070522A" w:rsidP="0070522A">
            <w:pPr>
              <w:ind w:left="0" w:firstLine="0"/>
            </w:pPr>
            <w:r>
              <w:t>Naam:</w:t>
            </w:r>
          </w:p>
        </w:tc>
        <w:tc>
          <w:tcPr>
            <w:tcW w:w="3226" w:type="dxa"/>
          </w:tcPr>
          <w:p w:rsidR="0070522A" w:rsidRDefault="0070522A" w:rsidP="0070522A">
            <w:pPr>
              <w:ind w:left="0" w:firstLine="0"/>
            </w:pPr>
            <w:r>
              <w:t>Functie:</w:t>
            </w:r>
          </w:p>
        </w:tc>
        <w:tc>
          <w:tcPr>
            <w:tcW w:w="3230" w:type="dxa"/>
          </w:tcPr>
          <w:p w:rsidR="0070522A" w:rsidRDefault="0070522A" w:rsidP="0070522A">
            <w:pPr>
              <w:ind w:left="0" w:firstLine="0"/>
            </w:pPr>
            <w:r>
              <w:t>E-mail:</w:t>
            </w:r>
          </w:p>
        </w:tc>
      </w:tr>
      <w:tr w:rsidR="0070522A" w:rsidTr="0070522A">
        <w:tc>
          <w:tcPr>
            <w:tcW w:w="3225" w:type="dxa"/>
          </w:tcPr>
          <w:p w:rsidR="0070522A" w:rsidRDefault="0070522A" w:rsidP="0070522A">
            <w:pPr>
              <w:ind w:left="0" w:firstLine="0"/>
            </w:pPr>
            <w:r>
              <w:t>Yustin</w:t>
            </w:r>
          </w:p>
        </w:tc>
        <w:tc>
          <w:tcPr>
            <w:tcW w:w="3226" w:type="dxa"/>
          </w:tcPr>
          <w:p w:rsidR="0070522A" w:rsidRDefault="0070522A" w:rsidP="0070522A">
            <w:pPr>
              <w:ind w:left="0" w:firstLine="0"/>
            </w:pPr>
            <w:r>
              <w:t>Webdeveloper</w:t>
            </w:r>
          </w:p>
        </w:tc>
        <w:tc>
          <w:tcPr>
            <w:tcW w:w="3230" w:type="dxa"/>
          </w:tcPr>
          <w:p w:rsidR="0070522A" w:rsidRDefault="0070522A" w:rsidP="0070522A">
            <w:pPr>
              <w:ind w:left="0" w:firstLine="0"/>
            </w:pPr>
            <w:hyperlink r:id="rId9" w:history="1">
              <w:r w:rsidRPr="00E22896">
                <w:rPr>
                  <w:rStyle w:val="Hyperlink"/>
                </w:rPr>
                <w:t>1036252@mborijnland.nl</w:t>
              </w:r>
            </w:hyperlink>
          </w:p>
        </w:tc>
      </w:tr>
      <w:tr w:rsidR="0070522A" w:rsidTr="0070522A">
        <w:tc>
          <w:tcPr>
            <w:tcW w:w="3225" w:type="dxa"/>
          </w:tcPr>
          <w:p w:rsidR="0070522A" w:rsidRDefault="0070522A" w:rsidP="0070522A">
            <w:pPr>
              <w:ind w:left="0" w:firstLine="0"/>
            </w:pPr>
            <w:r>
              <w:t>Dion</w:t>
            </w:r>
          </w:p>
        </w:tc>
        <w:tc>
          <w:tcPr>
            <w:tcW w:w="3226" w:type="dxa"/>
          </w:tcPr>
          <w:p w:rsidR="0070522A" w:rsidRDefault="0070522A" w:rsidP="0070522A">
            <w:pPr>
              <w:ind w:left="0" w:firstLine="0"/>
            </w:pPr>
            <w:r>
              <w:t>Webdeveloper</w:t>
            </w:r>
          </w:p>
        </w:tc>
        <w:tc>
          <w:tcPr>
            <w:tcW w:w="3230" w:type="dxa"/>
          </w:tcPr>
          <w:p w:rsidR="0070522A" w:rsidRDefault="0070522A" w:rsidP="0070522A">
            <w:pPr>
              <w:ind w:left="0" w:firstLine="0"/>
            </w:pPr>
            <w:r>
              <w:t>…..@mborijnland.nl</w:t>
            </w:r>
          </w:p>
        </w:tc>
      </w:tr>
      <w:tr w:rsidR="0070522A" w:rsidTr="0070522A">
        <w:tc>
          <w:tcPr>
            <w:tcW w:w="3225" w:type="dxa"/>
          </w:tcPr>
          <w:p w:rsidR="0070522A" w:rsidRDefault="0070522A" w:rsidP="0070522A">
            <w:pPr>
              <w:ind w:left="0" w:firstLine="0"/>
            </w:pPr>
            <w:r>
              <w:t>Jorden</w:t>
            </w:r>
          </w:p>
        </w:tc>
        <w:tc>
          <w:tcPr>
            <w:tcW w:w="3226" w:type="dxa"/>
          </w:tcPr>
          <w:p w:rsidR="0070522A" w:rsidRDefault="0070522A" w:rsidP="0070522A">
            <w:pPr>
              <w:ind w:left="0" w:firstLine="0"/>
            </w:pPr>
            <w:r>
              <w:t>Webdeveloper</w:t>
            </w:r>
          </w:p>
        </w:tc>
        <w:tc>
          <w:tcPr>
            <w:tcW w:w="3230" w:type="dxa"/>
          </w:tcPr>
          <w:p w:rsidR="0070522A" w:rsidRDefault="0070522A" w:rsidP="0070522A">
            <w:pPr>
              <w:ind w:left="0" w:firstLine="0"/>
            </w:pPr>
            <w:r>
              <w:t>…..@mborijnland.nl</w:t>
            </w:r>
          </w:p>
        </w:tc>
      </w:tr>
      <w:tr w:rsidR="0070522A" w:rsidTr="0070522A">
        <w:tc>
          <w:tcPr>
            <w:tcW w:w="3225" w:type="dxa"/>
          </w:tcPr>
          <w:p w:rsidR="0070522A" w:rsidRDefault="0070522A" w:rsidP="0070522A">
            <w:pPr>
              <w:ind w:left="0" w:firstLine="0"/>
            </w:pPr>
            <w:proofErr w:type="spellStart"/>
            <w:r>
              <w:t>Dhr</w:t>
            </w:r>
            <w:proofErr w:type="spellEnd"/>
            <w:r>
              <w:t xml:space="preserve"> Hannibal</w:t>
            </w:r>
          </w:p>
        </w:tc>
        <w:tc>
          <w:tcPr>
            <w:tcW w:w="3226" w:type="dxa"/>
          </w:tcPr>
          <w:p w:rsidR="0070522A" w:rsidRDefault="0070522A" w:rsidP="0070522A">
            <w:pPr>
              <w:ind w:left="0" w:firstLine="0"/>
            </w:pPr>
            <w:r>
              <w:t xml:space="preserve">Uitgever </w:t>
            </w:r>
          </w:p>
        </w:tc>
        <w:tc>
          <w:tcPr>
            <w:tcW w:w="3230" w:type="dxa"/>
          </w:tcPr>
          <w:p w:rsidR="0070522A" w:rsidRDefault="0070522A" w:rsidP="0070522A">
            <w:pPr>
              <w:ind w:left="0" w:firstLine="0"/>
            </w:pPr>
          </w:p>
        </w:tc>
      </w:tr>
    </w:tbl>
    <w:p w:rsidR="00DB0A51" w:rsidRDefault="00DB0A51" w:rsidP="0070522A"/>
    <w:p w:rsidR="00DB0A51" w:rsidRDefault="00DB0A51">
      <w:pPr>
        <w:spacing w:after="160"/>
        <w:ind w:left="0" w:firstLine="0"/>
        <w:jc w:val="left"/>
      </w:pPr>
      <w:r>
        <w:br w:type="page"/>
      </w:r>
    </w:p>
    <w:p w:rsidR="0070522A" w:rsidRDefault="00DB0A51" w:rsidP="00DB0A51">
      <w:pPr>
        <w:pStyle w:val="Kop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5. Benodigdheden</w:t>
      </w:r>
    </w:p>
    <w:p w:rsidR="00DB0A51" w:rsidRDefault="00DB0A51" w:rsidP="00DB0A51"/>
    <w:p w:rsidR="00DB0A51" w:rsidRDefault="00DB0A51" w:rsidP="00DB0A51">
      <w:pPr>
        <w:pStyle w:val="Lijstalinea"/>
        <w:numPr>
          <w:ilvl w:val="0"/>
          <w:numId w:val="4"/>
        </w:numPr>
      </w:pPr>
      <w:r>
        <w:t>PC / laptop</w:t>
      </w:r>
    </w:p>
    <w:p w:rsidR="00DB0A51" w:rsidRDefault="00DB0A51" w:rsidP="00DB0A51">
      <w:pPr>
        <w:pStyle w:val="Lijstalinea"/>
        <w:numPr>
          <w:ilvl w:val="0"/>
          <w:numId w:val="4"/>
        </w:numPr>
      </w:pPr>
      <w:r>
        <w:t xml:space="preserve"> Een </w:t>
      </w:r>
      <w:proofErr w:type="spellStart"/>
      <w:r>
        <w:t>codeeditor</w:t>
      </w:r>
      <w:proofErr w:type="spellEnd"/>
      <w:r>
        <w:t xml:space="preserve"> </w:t>
      </w:r>
    </w:p>
    <w:p w:rsidR="00DB0A51" w:rsidRDefault="00DB0A51" w:rsidP="00DB0A51">
      <w:pPr>
        <w:pStyle w:val="Lijstalinea"/>
        <w:numPr>
          <w:ilvl w:val="0"/>
          <w:numId w:val="4"/>
        </w:numPr>
      </w:pPr>
      <w:r>
        <w:t xml:space="preserve">Word </w:t>
      </w:r>
    </w:p>
    <w:p w:rsidR="003F0D22" w:rsidRDefault="003F0D22">
      <w:pPr>
        <w:spacing w:after="160"/>
        <w:ind w:left="0" w:firstLine="0"/>
        <w:jc w:val="left"/>
      </w:pPr>
      <w:r>
        <w:br w:type="page"/>
      </w:r>
    </w:p>
    <w:p w:rsidR="003F0D22" w:rsidRDefault="003F0D22" w:rsidP="003F0D22">
      <w:pPr>
        <w:pStyle w:val="Kop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6. planning</w:t>
      </w:r>
    </w:p>
    <w:p w:rsidR="003F0D22" w:rsidRDefault="003F0D22" w:rsidP="003F0D22"/>
    <w:tbl>
      <w:tblPr>
        <w:tblW w:w="9290" w:type="dxa"/>
        <w:tblInd w:w="-108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010"/>
        <w:gridCol w:w="2489"/>
        <w:gridCol w:w="2281"/>
        <w:gridCol w:w="1510"/>
      </w:tblGrid>
      <w:tr w:rsidR="003F0D22" w:rsidRPr="003716BD" w:rsidTr="007A794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Planning </w:t>
            </w:r>
          </w:p>
        </w:tc>
        <w:tc>
          <w:tcPr>
            <w:tcW w:w="2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3F0D22" w:rsidRPr="003716BD" w:rsidRDefault="003F0D22" w:rsidP="007A7943">
            <w:pPr>
              <w:spacing w:after="160"/>
              <w:rPr>
                <w:rFonts w:ascii="Palatino Linotype" w:hAnsi="Palatino Linotype"/>
              </w:rPr>
            </w:pPr>
          </w:p>
        </w:tc>
        <w:tc>
          <w:tcPr>
            <w:tcW w:w="2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3F0D22" w:rsidRPr="003716BD" w:rsidRDefault="003F0D22" w:rsidP="007A7943">
            <w:pPr>
              <w:spacing w:after="160"/>
              <w:rPr>
                <w:rFonts w:ascii="Palatino Linotype" w:hAnsi="Palatino Linotype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0D22" w:rsidRPr="003716BD" w:rsidRDefault="003F0D22" w:rsidP="007A7943">
            <w:pPr>
              <w:spacing w:after="160"/>
              <w:rPr>
                <w:rFonts w:ascii="Palatino Linotype" w:hAnsi="Palatino Linotype"/>
              </w:rPr>
            </w:pPr>
          </w:p>
        </w:tc>
      </w:tr>
      <w:tr w:rsidR="003F0D22" w:rsidRPr="003716BD" w:rsidTr="007A794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Taak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Begindatum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Einddatum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Duur </w:t>
            </w:r>
          </w:p>
        </w:tc>
      </w:tr>
      <w:tr w:rsidR="003F0D22" w:rsidRPr="003716BD" w:rsidTr="007A794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Ontwerpen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11-3-2019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16-5-2019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5weken</w:t>
            </w:r>
          </w:p>
        </w:tc>
      </w:tr>
      <w:tr w:rsidR="003F0D22" w:rsidRPr="003716BD" w:rsidTr="007A794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Realiseren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F0D22" w:rsidRDefault="003F0D22" w:rsidP="007A7943">
            <w:pPr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20-5-2019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F0D22" w:rsidRDefault="003F0D22" w:rsidP="007A7943">
            <w:pPr>
              <w:ind w:left="2"/>
              <w:rPr>
                <w:rFonts w:ascii="Palatino Linotype" w:hAnsi="Palatino Linotype"/>
              </w:rPr>
            </w:pPr>
            <w:r w:rsidRPr="003F0D22">
              <w:rPr>
                <w:rFonts w:ascii="Palatino Linotype" w:hAnsi="Palatino Linotype"/>
              </w:rPr>
              <w:t xml:space="preserve"> </w:t>
            </w:r>
            <w:r w:rsidRPr="003F0D22">
              <w:rPr>
                <w:rFonts w:ascii="Palatino Linotype" w:hAnsi="Palatino Linotype"/>
              </w:rPr>
              <w:t>2</w:t>
            </w:r>
            <w:r>
              <w:rPr>
                <w:rFonts w:ascii="Palatino Linotype" w:hAnsi="Palatino Linotype"/>
              </w:rPr>
              <w:t>7-</w:t>
            </w:r>
            <w:r w:rsidRPr="003F0D22">
              <w:rPr>
                <w:rFonts w:ascii="Palatino Linotype" w:hAnsi="Palatino Linotype"/>
              </w:rPr>
              <w:t>5-2019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 week</w:t>
            </w:r>
          </w:p>
        </w:tc>
      </w:tr>
      <w:tr w:rsidR="003F0D22" w:rsidRPr="003716BD" w:rsidTr="007A794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Testen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F0D22" w:rsidRDefault="003F0D22" w:rsidP="007A7943">
            <w:pPr>
              <w:ind w:left="2"/>
              <w:rPr>
                <w:rFonts w:ascii="Palatino Linotype" w:hAnsi="Palatino Linotype"/>
              </w:rPr>
            </w:pPr>
            <w:r w:rsidRPr="003F0D22">
              <w:rPr>
                <w:rFonts w:ascii="Palatino Linotype" w:hAnsi="Palatino Linotype"/>
              </w:rPr>
              <w:t>30-5-2019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F0D22" w:rsidRDefault="003F0D22" w:rsidP="007A7943">
            <w:pPr>
              <w:ind w:left="2"/>
              <w:rPr>
                <w:rFonts w:ascii="Palatino Linotype" w:hAnsi="Palatino Linotype"/>
              </w:rPr>
            </w:pPr>
            <w:r w:rsidRPr="003F0D22">
              <w:rPr>
                <w:rFonts w:ascii="Palatino Linotype" w:hAnsi="Palatino Linotype"/>
              </w:rPr>
              <w:t>1-6-2019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2/3 dagen</w:t>
            </w:r>
          </w:p>
        </w:tc>
      </w:tr>
      <w:tr w:rsidR="003F0D22" w:rsidRPr="003716BD" w:rsidTr="007A794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Implementeren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F0D22" w:rsidRDefault="003F0D22" w:rsidP="007A7943">
            <w:pPr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5-5-2019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ind w:left="2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-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</w:p>
        </w:tc>
      </w:tr>
    </w:tbl>
    <w:p w:rsidR="007211E8" w:rsidRDefault="007211E8" w:rsidP="003F0D22"/>
    <w:p w:rsidR="007211E8" w:rsidRDefault="007211E8">
      <w:pPr>
        <w:spacing w:after="160"/>
        <w:ind w:left="0" w:firstLine="0"/>
        <w:jc w:val="left"/>
      </w:pPr>
      <w:r>
        <w:br w:type="page"/>
      </w:r>
    </w:p>
    <w:p w:rsidR="003F0D22" w:rsidRPr="003F0D22" w:rsidRDefault="003F0D22" w:rsidP="003F0D22">
      <w:bookmarkStart w:id="2" w:name="_GoBack"/>
      <w:bookmarkEnd w:id="2"/>
    </w:p>
    <w:sectPr w:rsidR="003F0D22" w:rsidRPr="003F0D22">
      <w:footerReference w:type="default" r:id="rId10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069" w:rsidRDefault="007B3069" w:rsidP="00B22487">
      <w:pPr>
        <w:spacing w:line="240" w:lineRule="auto"/>
      </w:pPr>
      <w:r>
        <w:separator/>
      </w:r>
    </w:p>
  </w:endnote>
  <w:endnote w:type="continuationSeparator" w:id="0">
    <w:p w:rsidR="007B3069" w:rsidRDefault="007B3069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jc w:val="right"/>
            <w:rPr>
              <w:caps/>
              <w:sz w:val="18"/>
            </w:rPr>
          </w:pPr>
        </w:p>
      </w:tc>
    </w:tr>
    <w:tr w:rsidR="00B2248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22487" w:rsidRDefault="00477CB5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yustin troost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22487" w:rsidRDefault="00B22487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22487" w:rsidRDefault="00B224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069" w:rsidRDefault="007B3069" w:rsidP="00B22487">
      <w:pPr>
        <w:spacing w:line="240" w:lineRule="auto"/>
      </w:pPr>
      <w:r>
        <w:separator/>
      </w:r>
    </w:p>
  </w:footnote>
  <w:footnote w:type="continuationSeparator" w:id="0">
    <w:p w:rsidR="007B3069" w:rsidRDefault="007B3069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D0158"/>
    <w:multiLevelType w:val="hybridMultilevel"/>
    <w:tmpl w:val="7FB0E23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9A17C7"/>
    <w:multiLevelType w:val="hybridMultilevel"/>
    <w:tmpl w:val="B08C68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B6959"/>
    <w:multiLevelType w:val="hybridMultilevel"/>
    <w:tmpl w:val="736ECE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E5"/>
    <w:rsid w:val="00116F87"/>
    <w:rsid w:val="00170AC8"/>
    <w:rsid w:val="00280CFC"/>
    <w:rsid w:val="003F0D22"/>
    <w:rsid w:val="00477CB5"/>
    <w:rsid w:val="00485A95"/>
    <w:rsid w:val="0070522A"/>
    <w:rsid w:val="007211E8"/>
    <w:rsid w:val="00791F48"/>
    <w:rsid w:val="007B3069"/>
    <w:rsid w:val="007C7777"/>
    <w:rsid w:val="00821A0E"/>
    <w:rsid w:val="008242E6"/>
    <w:rsid w:val="008970E6"/>
    <w:rsid w:val="0093098E"/>
    <w:rsid w:val="0094241C"/>
    <w:rsid w:val="00AA69C4"/>
    <w:rsid w:val="00B22487"/>
    <w:rsid w:val="00B97001"/>
    <w:rsid w:val="00BF5B0E"/>
    <w:rsid w:val="00C57DE5"/>
    <w:rsid w:val="00C74A6B"/>
    <w:rsid w:val="00C9003F"/>
    <w:rsid w:val="00CF1DC3"/>
    <w:rsid w:val="00D4733D"/>
    <w:rsid w:val="00DB0A51"/>
    <w:rsid w:val="00E63B9A"/>
    <w:rsid w:val="00EA1834"/>
    <w:rsid w:val="00F8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050C"/>
  <w15:docId w15:val="{2121D1B6-F648-4775-B84A-9000DE4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21A0E"/>
    <w:pPr>
      <w:ind w:left="720"/>
      <w:contextualSpacing/>
    </w:pPr>
  </w:style>
  <w:style w:type="table" w:styleId="Tabelraster">
    <w:name w:val="Table Grid"/>
    <w:basedOn w:val="Standaardtabel"/>
    <w:uiPriority w:val="39"/>
    <w:rsid w:val="00705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705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036252@mborijnland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php\project-L2\documenten\Gezamelijk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A8383-86F0-460C-ABF1-2D0DDE2C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onze groep.dotx</Template>
  <TotalTime>10</TotalTime>
  <Pages>9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 troost</dc:creator>
  <cp:keywords/>
  <cp:lastModifiedBy>yustin troost</cp:lastModifiedBy>
  <cp:revision>6</cp:revision>
  <dcterms:created xsi:type="dcterms:W3CDTF">2019-03-08T09:51:00Z</dcterms:created>
  <dcterms:modified xsi:type="dcterms:W3CDTF">2019-03-08T10:06:00Z</dcterms:modified>
</cp:coreProperties>
</file>