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13325" w14:textId="77777777" w:rsidR="007C7777" w:rsidRDefault="007C7777">
      <w:pPr>
        <w:spacing w:after="527"/>
        <w:ind w:left="0" w:firstLine="0"/>
        <w:jc w:val="left"/>
      </w:pPr>
    </w:p>
    <w:p w14:paraId="673405C1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14:paraId="51CDABEE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6FAE3A" wp14:editId="787B9C44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5A49BC1A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59C207D6" w14:textId="77777777" w:rsidR="007C7777" w:rsidRDefault="0094241C">
      <w:pPr>
        <w:ind w:left="0" w:firstLine="0"/>
        <w:jc w:val="left"/>
      </w:pPr>
      <w:r>
        <w:t xml:space="preserve"> </w:t>
      </w:r>
    </w:p>
    <w:p w14:paraId="03B38725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 wp14:anchorId="3926DB8F" wp14:editId="22C1C45C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4739" w14:textId="77777777" w:rsidR="007C7777" w:rsidRDefault="0094241C">
      <w:pPr>
        <w:ind w:left="0" w:firstLine="0"/>
        <w:jc w:val="left"/>
      </w:pPr>
      <w:r>
        <w:t xml:space="preserve"> </w:t>
      </w:r>
    </w:p>
    <w:p w14:paraId="513D12B3" w14:textId="77777777" w:rsidR="007C7777" w:rsidRDefault="0094241C">
      <w:pPr>
        <w:ind w:left="0" w:firstLine="0"/>
        <w:jc w:val="left"/>
      </w:pPr>
      <w:r>
        <w:t xml:space="preserve"> </w:t>
      </w:r>
    </w:p>
    <w:p w14:paraId="2F033153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2887FDE4" w14:textId="77777777" w:rsidR="007C7777" w:rsidRDefault="0094241C">
      <w:pPr>
        <w:ind w:left="0" w:firstLine="0"/>
        <w:jc w:val="left"/>
      </w:pPr>
      <w:r>
        <w:t xml:space="preserve"> </w:t>
      </w:r>
    </w:p>
    <w:p w14:paraId="0423EB46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35111871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058EEE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7D492AA2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AF57186" w14:textId="77777777"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</w:tc>
      </w:tr>
      <w:tr w:rsidR="007C7777" w14:paraId="755535E9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BE37D24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1144C2F8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5F8655C" w14:textId="77777777"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 w14:paraId="2396BFD9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1023463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2CA0A6D6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2A2D36A9" w14:textId="77777777"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 w14:paraId="10357E99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94AA220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6F3A8B9A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40A74F4" w14:textId="77777777"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 w14:paraId="0011A3D7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F4671C5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7C8789A0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6B7B117" w14:textId="77777777"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 w14:paraId="75053DE5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FC7128C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31F5B7A" w14:textId="77777777"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.0</w:t>
            </w:r>
          </w:p>
        </w:tc>
      </w:tr>
    </w:tbl>
    <w:p w14:paraId="65246D94" w14:textId="77777777" w:rsidR="007C7777" w:rsidRDefault="0094241C">
      <w:pPr>
        <w:ind w:left="0" w:firstLine="0"/>
        <w:jc w:val="right"/>
      </w:pPr>
      <w:r>
        <w:t xml:space="preserve"> </w:t>
      </w:r>
    </w:p>
    <w:p w14:paraId="418CBC7A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4F277BDF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38C7F4E7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6A0B020E" w14:textId="77777777" w:rsidR="00AA69C4" w:rsidRDefault="00AA69C4">
      <w:pPr>
        <w:spacing w:after="777"/>
        <w:ind w:left="0" w:firstLine="0"/>
        <w:jc w:val="left"/>
      </w:pPr>
    </w:p>
    <w:p w14:paraId="435ABF82" w14:textId="77777777"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0B71B1B3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14:paraId="1100B37D" w14:textId="293171D7" w:rsidR="00984465" w:rsidRDefault="002A2E77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="00984465" w:rsidRPr="008542F3">
              <w:rPr>
                <w:rStyle w:val="Hyperlink"/>
                <w:rFonts w:eastAsia="Cambria"/>
                <w:noProof/>
              </w:rPr>
              <w:t>Inhoud</w:t>
            </w:r>
            <w:r w:rsidR="00984465">
              <w:rPr>
                <w:noProof/>
                <w:webHidden/>
              </w:rPr>
              <w:tab/>
            </w:r>
            <w:r w:rsidR="00984465">
              <w:rPr>
                <w:noProof/>
                <w:webHidden/>
              </w:rPr>
              <w:fldChar w:fldCharType="begin"/>
            </w:r>
            <w:r w:rsidR="00984465">
              <w:rPr>
                <w:noProof/>
                <w:webHidden/>
              </w:rPr>
              <w:instrText xml:space="preserve"> PAGEREF _Toc5189994 \h </w:instrText>
            </w:r>
            <w:r w:rsidR="00984465">
              <w:rPr>
                <w:noProof/>
                <w:webHidden/>
              </w:rPr>
            </w:r>
            <w:r w:rsidR="00984465">
              <w:rPr>
                <w:noProof/>
                <w:webHidden/>
              </w:rPr>
              <w:fldChar w:fldCharType="separate"/>
            </w:r>
            <w:r w:rsidR="00984465">
              <w:rPr>
                <w:noProof/>
                <w:webHidden/>
              </w:rPr>
              <w:t>2</w:t>
            </w:r>
            <w:r w:rsidR="00984465">
              <w:rPr>
                <w:noProof/>
                <w:webHidden/>
              </w:rPr>
              <w:fldChar w:fldCharType="end"/>
            </w:r>
          </w:hyperlink>
        </w:p>
        <w:p w14:paraId="62F2713D" w14:textId="1014547E" w:rsidR="00984465" w:rsidRDefault="00F4316D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="00984465" w:rsidRPr="008542F3">
              <w:rPr>
                <w:rStyle w:val="Hyperlink"/>
                <w:noProof/>
              </w:rPr>
              <w:t>1.</w:t>
            </w:r>
            <w:r w:rsidR="009844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84465" w:rsidRPr="008542F3">
              <w:rPr>
                <w:rStyle w:val="Hyperlink"/>
                <w:noProof/>
              </w:rPr>
              <w:t>Klassen Diagram</w:t>
            </w:r>
            <w:r w:rsidR="00984465">
              <w:rPr>
                <w:noProof/>
                <w:webHidden/>
              </w:rPr>
              <w:tab/>
            </w:r>
            <w:r w:rsidR="00984465">
              <w:rPr>
                <w:noProof/>
                <w:webHidden/>
              </w:rPr>
              <w:fldChar w:fldCharType="begin"/>
            </w:r>
            <w:r w:rsidR="00984465">
              <w:rPr>
                <w:noProof/>
                <w:webHidden/>
              </w:rPr>
              <w:instrText xml:space="preserve"> PAGEREF _Toc5189995 \h </w:instrText>
            </w:r>
            <w:r w:rsidR="00984465">
              <w:rPr>
                <w:noProof/>
                <w:webHidden/>
              </w:rPr>
            </w:r>
            <w:r w:rsidR="00984465">
              <w:rPr>
                <w:noProof/>
                <w:webHidden/>
              </w:rPr>
              <w:fldChar w:fldCharType="separate"/>
            </w:r>
            <w:r w:rsidR="00984465">
              <w:rPr>
                <w:noProof/>
                <w:webHidden/>
              </w:rPr>
              <w:t>3</w:t>
            </w:r>
            <w:r w:rsidR="00984465">
              <w:rPr>
                <w:noProof/>
                <w:webHidden/>
              </w:rPr>
              <w:fldChar w:fldCharType="end"/>
            </w:r>
          </w:hyperlink>
        </w:p>
        <w:p w14:paraId="09EF1F29" w14:textId="5B953ECA" w:rsidR="00984465" w:rsidRDefault="00F4316D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="00984465" w:rsidRPr="008542F3">
              <w:rPr>
                <w:rStyle w:val="Hyperlink"/>
                <w:noProof/>
              </w:rPr>
              <w:t>2.</w:t>
            </w:r>
            <w:r w:rsidR="0098446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84465" w:rsidRPr="008542F3">
              <w:rPr>
                <w:rStyle w:val="Hyperlink"/>
                <w:noProof/>
              </w:rPr>
              <w:t>ERD</w:t>
            </w:r>
            <w:r w:rsidR="00984465">
              <w:rPr>
                <w:noProof/>
                <w:webHidden/>
              </w:rPr>
              <w:tab/>
            </w:r>
            <w:r w:rsidR="00984465">
              <w:rPr>
                <w:noProof/>
                <w:webHidden/>
              </w:rPr>
              <w:fldChar w:fldCharType="begin"/>
            </w:r>
            <w:r w:rsidR="00984465">
              <w:rPr>
                <w:noProof/>
                <w:webHidden/>
              </w:rPr>
              <w:instrText xml:space="preserve"> PAGEREF _Toc5189996 \h </w:instrText>
            </w:r>
            <w:r w:rsidR="00984465">
              <w:rPr>
                <w:noProof/>
                <w:webHidden/>
              </w:rPr>
            </w:r>
            <w:r w:rsidR="00984465">
              <w:rPr>
                <w:noProof/>
                <w:webHidden/>
              </w:rPr>
              <w:fldChar w:fldCharType="separate"/>
            </w:r>
            <w:r w:rsidR="00984465">
              <w:rPr>
                <w:noProof/>
                <w:webHidden/>
              </w:rPr>
              <w:t>4</w:t>
            </w:r>
            <w:r w:rsidR="00984465">
              <w:rPr>
                <w:noProof/>
                <w:webHidden/>
              </w:rPr>
              <w:fldChar w:fldCharType="end"/>
            </w:r>
          </w:hyperlink>
        </w:p>
        <w:p w14:paraId="20724871" w14:textId="7FD106D9" w:rsidR="007C7777" w:rsidRDefault="002A2E77" w:rsidP="002A2E77">
          <w:pPr>
            <w:pStyle w:val="Inhopg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5B51C92D" w14:textId="77777777" w:rsidR="007C7777" w:rsidRDefault="007C7777">
      <w:pPr>
        <w:spacing w:after="150"/>
        <w:ind w:left="0" w:firstLine="0"/>
        <w:jc w:val="left"/>
      </w:pPr>
    </w:p>
    <w:p w14:paraId="6B9FB10A" w14:textId="77777777" w:rsidR="00B22487" w:rsidRDefault="00B22487" w:rsidP="00B22487"/>
    <w:p w14:paraId="6857C9D6" w14:textId="77777777" w:rsidR="00CF1DC3" w:rsidRDefault="00CF1DC3" w:rsidP="00B22487"/>
    <w:p w14:paraId="0AE704AA" w14:textId="77777777" w:rsidR="00CF1DC3" w:rsidRDefault="00CF1DC3" w:rsidP="00B22487"/>
    <w:p w14:paraId="5BAAB324" w14:textId="77777777" w:rsidR="00CF1DC3" w:rsidRDefault="00CF1DC3" w:rsidP="00B22487"/>
    <w:p w14:paraId="3EA74D8F" w14:textId="77777777" w:rsidR="00477CB5" w:rsidRDefault="00477CB5" w:rsidP="00E63B9A">
      <w:pPr>
        <w:spacing w:after="160"/>
        <w:ind w:left="0" w:firstLine="0"/>
        <w:jc w:val="left"/>
      </w:pPr>
    </w:p>
    <w:p w14:paraId="116E1697" w14:textId="677E6885" w:rsidR="004C4F6D" w:rsidRDefault="004C4F6D">
      <w:pPr>
        <w:spacing w:after="160"/>
        <w:ind w:left="0" w:firstLine="0"/>
        <w:jc w:val="left"/>
      </w:pPr>
      <w:r>
        <w:br w:type="page"/>
      </w:r>
    </w:p>
    <w:p w14:paraId="777CB145" w14:textId="30298A1B" w:rsidR="00984465" w:rsidRDefault="004C4F6D" w:rsidP="004C4F6D">
      <w:pPr>
        <w:pStyle w:val="Kop2"/>
        <w:numPr>
          <w:ilvl w:val="0"/>
          <w:numId w:val="6"/>
        </w:num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Benodigdheden hardware</w:t>
      </w:r>
      <w:bookmarkStart w:id="1" w:name="_GoBack"/>
      <w:bookmarkEnd w:id="1"/>
    </w:p>
    <w:p w14:paraId="44A40A58" w14:textId="77777777" w:rsidR="004C4F6D" w:rsidRPr="004C4F6D" w:rsidRDefault="004C4F6D" w:rsidP="004C4F6D"/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73"/>
        <w:gridCol w:w="7513"/>
      </w:tblGrid>
      <w:tr w:rsidR="004C4F6D" w:rsidRPr="002B7875" w14:paraId="4EBF8C9D" w14:textId="77777777" w:rsidTr="008F2B08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1B0C785" w14:textId="77777777" w:rsidR="004C4F6D" w:rsidRPr="002B7875" w:rsidRDefault="004C4F6D" w:rsidP="00A868A2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5E2F435" w14:textId="77777777" w:rsidR="004C4F6D" w:rsidRPr="002B7875" w:rsidRDefault="004C4F6D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</w:p>
        </w:tc>
      </w:tr>
      <w:tr w:rsidR="004C4F6D" w:rsidRPr="002B7875" w14:paraId="2C301E72" w14:textId="77777777" w:rsidTr="008F2B08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5824A70" w14:textId="77777777" w:rsidR="004C4F6D" w:rsidRPr="002B7875" w:rsidRDefault="004C4F6D" w:rsidP="00A868A2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Computer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E77A4" w14:textId="62C88FEF" w:rsidR="004C4F6D" w:rsidRPr="002B7875" w:rsidRDefault="004C4F6D" w:rsidP="004C4F6D">
            <w:pPr>
              <w:numPr>
                <w:ilvl w:val="0"/>
                <w:numId w:val="7"/>
              </w:numPr>
              <w:spacing w:after="128"/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>processor: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1 gigahertz (GHz) of </w:t>
            </w:r>
            <w:proofErr w:type="spellStart"/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>sneller</w:t>
            </w:r>
            <w:proofErr w:type="spellEnd"/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32-bit (x86) </w:t>
            </w:r>
          </w:p>
          <w:p w14:paraId="32F096F6" w14:textId="2BD680F2" w:rsidR="004C4F6D" w:rsidRPr="004C4F6D" w:rsidRDefault="00AC7CCD" w:rsidP="004C4F6D">
            <w:pPr>
              <w:numPr>
                <w:ilvl w:val="0"/>
                <w:numId w:val="7"/>
              </w:numPr>
              <w:spacing w:after="137"/>
              <w:ind w:left="285" w:hanging="283"/>
              <w:jc w:val="left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videokaart</w:t>
            </w:r>
            <w:r w:rsidR="004C4F6D" w:rsidRPr="004C4F6D">
              <w:rPr>
                <w:rFonts w:ascii="Palatino Linotype" w:hAnsi="Palatino Linotype"/>
                <w:b/>
                <w:sz w:val="24"/>
                <w:szCs w:val="24"/>
              </w:rPr>
              <w:t>:</w:t>
            </w:r>
            <w:r w:rsidR="004C4F6D"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r w:rsidR="004C4F6D" w:rsidRPr="004C4F6D"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intel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hd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graphics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620 </w:t>
            </w:r>
          </w:p>
          <w:p w14:paraId="52DC20AD" w14:textId="21C06ABF" w:rsidR="004C4F6D" w:rsidRPr="002B7875" w:rsidRDefault="004C4F6D" w:rsidP="004C4F6D">
            <w:pPr>
              <w:numPr>
                <w:ilvl w:val="0"/>
                <w:numId w:val="7"/>
              </w:numPr>
              <w:spacing w:after="131"/>
              <w:ind w:left="285" w:hanging="283"/>
              <w:jc w:val="left"/>
              <w:rPr>
                <w:rFonts w:ascii="Palatino Linotype" w:hAnsi="Palatino Linotype"/>
                <w:sz w:val="24"/>
                <w:szCs w:val="24"/>
              </w:rPr>
            </w:pPr>
            <w:r w:rsidRPr="004C4F6D">
              <w:rPr>
                <w:rFonts w:ascii="Palatino Linotype" w:hAnsi="Palatino Linotype"/>
                <w:b/>
                <w:sz w:val="24"/>
                <w:szCs w:val="24"/>
              </w:rPr>
              <w:t>Harde schijf: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 GB beschikbare schijfruimte (32-bits) </w:t>
            </w:r>
          </w:p>
          <w:p w14:paraId="61DE675C" w14:textId="7DF6F6B9" w:rsidR="004C4F6D" w:rsidRPr="00582E92" w:rsidRDefault="00582E92" w:rsidP="004C4F6D">
            <w:pPr>
              <w:numPr>
                <w:ilvl w:val="0"/>
                <w:numId w:val="7"/>
              </w:numPr>
              <w:ind w:left="285" w:hanging="283"/>
              <w:jc w:val="left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geheugen</w:t>
            </w:r>
            <w:r w:rsidRPr="00582E92">
              <w:rPr>
                <w:rFonts w:ascii="Palatino Linotype" w:hAnsi="Palatino Linotype"/>
                <w:b/>
                <w:sz w:val="24"/>
                <w:szCs w:val="24"/>
              </w:rPr>
              <w:t>:</w:t>
            </w:r>
            <w:r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  <w:r w:rsidRPr="00582E92">
              <w:rPr>
                <w:rFonts w:ascii="Palatino Linotype" w:hAnsi="Palatino Linotype"/>
                <w:sz w:val="24"/>
                <w:szCs w:val="24"/>
              </w:rPr>
              <w:t>16gb</w:t>
            </w:r>
            <w:r w:rsidRPr="00582E92">
              <w:rPr>
                <w:rFonts w:ascii="Palatino Linotype" w:hAnsi="Palatino Linotype"/>
                <w:b/>
                <w:sz w:val="24"/>
                <w:szCs w:val="24"/>
              </w:rPr>
              <w:t xml:space="preserve"> </w:t>
            </w:r>
          </w:p>
        </w:tc>
      </w:tr>
      <w:tr w:rsidR="004C4F6D" w:rsidRPr="002B7875" w14:paraId="6BDE86B4" w14:textId="77777777" w:rsidTr="008F2B08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D0CD614" w14:textId="77777777" w:rsidR="004C4F6D" w:rsidRPr="002B7875" w:rsidRDefault="004C4F6D" w:rsidP="00A868A2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Netwerkkabels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8EDE" w14:textId="77777777" w:rsidR="004C4F6D" w:rsidRPr="002B7875" w:rsidRDefault="004C4F6D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Cat 5, lengte 10m </w:t>
            </w:r>
          </w:p>
        </w:tc>
      </w:tr>
    </w:tbl>
    <w:p w14:paraId="5B513ECF" w14:textId="3E7F0649" w:rsidR="00582E92" w:rsidRDefault="00582E92" w:rsidP="004C4F6D"/>
    <w:p w14:paraId="2A20ED59" w14:textId="77777777" w:rsidR="00582E92" w:rsidRDefault="00582E92">
      <w:pPr>
        <w:spacing w:after="160"/>
        <w:ind w:left="0" w:firstLine="0"/>
        <w:jc w:val="left"/>
      </w:pPr>
      <w:r>
        <w:br w:type="page"/>
      </w:r>
    </w:p>
    <w:p w14:paraId="4A9B2FA1" w14:textId="61D24933" w:rsidR="004C4F6D" w:rsidRDefault="00582E92" w:rsidP="00582E92">
      <w:pPr>
        <w:pStyle w:val="Kop2"/>
        <w:jc w:val="center"/>
        <w:rPr>
          <w:sz w:val="40"/>
          <w:szCs w:val="40"/>
        </w:rPr>
      </w:pPr>
      <w:r w:rsidRPr="00582E92">
        <w:rPr>
          <w:sz w:val="40"/>
          <w:szCs w:val="40"/>
        </w:rPr>
        <w:lastRenderedPageBreak/>
        <w:t xml:space="preserve">2.0 </w:t>
      </w:r>
      <w:proofErr w:type="spellStart"/>
      <w:r w:rsidRPr="00582E92">
        <w:rPr>
          <w:sz w:val="40"/>
          <w:szCs w:val="40"/>
        </w:rPr>
        <w:t>benodigheden</w:t>
      </w:r>
      <w:proofErr w:type="spellEnd"/>
    </w:p>
    <w:p w14:paraId="5B4F1E90" w14:textId="05546FE1" w:rsidR="00582E92" w:rsidRDefault="00582E92" w:rsidP="00582E92"/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23"/>
        <w:gridCol w:w="1131"/>
        <w:gridCol w:w="1305"/>
        <w:gridCol w:w="5327"/>
      </w:tblGrid>
      <w:tr w:rsidR="00582E92" w:rsidRPr="002B7875" w14:paraId="65AFA934" w14:textId="77777777" w:rsidTr="008F2B08">
        <w:trPr>
          <w:trHeight w:val="411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509760B" w14:textId="77777777" w:rsidR="00582E92" w:rsidRPr="002B7875" w:rsidRDefault="00582E92" w:rsidP="00A868A2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7024363" w14:textId="77777777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CDFFA11" w14:textId="77777777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789347D" w14:textId="77777777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Opmerkingen </w:t>
            </w:r>
          </w:p>
        </w:tc>
      </w:tr>
      <w:tr w:rsidR="00582E92" w:rsidRPr="002B7875" w14:paraId="0DA250C0" w14:textId="77777777" w:rsidTr="008F2B08">
        <w:trPr>
          <w:trHeight w:val="414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EFB0B3B" w14:textId="1E10F448" w:rsidR="00582E92" w:rsidRPr="002B7875" w:rsidRDefault="00582E92" w:rsidP="00A868A2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IDE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9A05" w14:textId="06B44B34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latest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38584" w14:textId="77777777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Standaard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C84F" w14:textId="1FF18119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Dit heeft u nodig voor het </w:t>
            </w:r>
            <w:r>
              <w:rPr>
                <w:rFonts w:ascii="Palatino Linotype" w:hAnsi="Palatino Linotype"/>
                <w:sz w:val="24"/>
                <w:szCs w:val="24"/>
              </w:rPr>
              <w:t>schrijven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van de </w:t>
            </w:r>
            <w:r>
              <w:rPr>
                <w:rFonts w:ascii="Palatino Linotype" w:hAnsi="Palatino Linotype"/>
                <w:sz w:val="24"/>
                <w:szCs w:val="24"/>
              </w:rPr>
              <w:t>code</w:t>
            </w:r>
          </w:p>
        </w:tc>
      </w:tr>
      <w:tr w:rsidR="00582E92" w:rsidRPr="002B7875" w14:paraId="03EE167F" w14:textId="77777777" w:rsidTr="008F2B08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7008542" w14:textId="77777777" w:rsidR="00582E92" w:rsidRPr="002B7875" w:rsidRDefault="00582E92" w:rsidP="00A868A2">
            <w:pPr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Chrome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4EE98" w14:textId="77777777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16.0.2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3136" w14:textId="7EE09522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69EFD" w14:textId="3A45D8F2" w:rsidR="00582E92" w:rsidRPr="002B7875" w:rsidRDefault="00582E92" w:rsidP="00582E92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Site testen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582E92" w:rsidRPr="002B7875" w14:paraId="595B50AB" w14:textId="77777777" w:rsidTr="008F2B08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FE1BDA8" w14:textId="49D88480" w:rsidR="00582E92" w:rsidRPr="002B7875" w:rsidRDefault="00582E92" w:rsidP="00A868A2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Mozzila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Firefox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5C6B8" w14:textId="4156A784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latest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5883E" w14:textId="4E4927D2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Standaard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86EB2" w14:textId="1F2ADCD4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Site testen</w:t>
            </w:r>
          </w:p>
        </w:tc>
      </w:tr>
      <w:tr w:rsidR="00582E92" w:rsidRPr="002B7875" w14:paraId="357EF009" w14:textId="77777777" w:rsidTr="008F2B08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F329E31" w14:textId="27331974" w:rsidR="00582E92" w:rsidRPr="002B7875" w:rsidRDefault="00582E92" w:rsidP="00582E92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PHP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B911E" w14:textId="4322D37F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B2B81" w14:textId="796B4FCC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0B43B" w14:textId="004CCE23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Dit heeft u nodig voor het maken van de applicatie </w:t>
            </w:r>
          </w:p>
        </w:tc>
      </w:tr>
      <w:tr w:rsidR="00582E92" w:rsidRPr="002B7875" w14:paraId="64AE2A4E" w14:textId="77777777" w:rsidTr="008F2B08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1CB5060" w14:textId="5F09A6B4" w:rsidR="00582E92" w:rsidRPr="002B7875" w:rsidRDefault="00582E92" w:rsidP="00582E92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75B2D" w14:textId="16F01AAB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5.6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1A132" w14:textId="51FE8645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1B874" w14:textId="48F41898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Dit heeft u nodig voor het maken van de applicatie</w:t>
            </w:r>
          </w:p>
        </w:tc>
      </w:tr>
      <w:tr w:rsidR="00582E92" w:rsidRPr="002B7875" w14:paraId="067581DE" w14:textId="77777777" w:rsidTr="008F2B08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899EF65" w14:textId="4DA415DE" w:rsidR="00582E92" w:rsidRPr="002B7875" w:rsidRDefault="00582E92" w:rsidP="00582E92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XAMP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1AF3D" w14:textId="2689C491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Latest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C7DD1" w14:textId="6384D179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39FC8" w14:textId="7A38873B" w:rsidR="00582E92" w:rsidRPr="002B7875" w:rsidRDefault="00582E92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Dit heeft u nodig om de applicatie lokaal te testen</w:t>
            </w:r>
          </w:p>
        </w:tc>
      </w:tr>
      <w:tr w:rsidR="008F2B08" w:rsidRPr="002B7875" w14:paraId="7F741F67" w14:textId="77777777" w:rsidTr="008F2B08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DF17F77" w14:textId="1423F98F" w:rsidR="008F2B08" w:rsidRDefault="008F2B08" w:rsidP="00582E92">
            <w:pPr>
              <w:ind w:left="0" w:firstLine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Mysql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workbench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BDEA" w14:textId="098E40F6" w:rsidR="008F2B08" w:rsidRDefault="008F2B08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6.3.10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99101" w14:textId="04EC5A74" w:rsidR="008F2B08" w:rsidRDefault="008F2B08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6B" w14:textId="25C3DEDC" w:rsidR="008F2B08" w:rsidRPr="002B7875" w:rsidRDefault="008F2B08" w:rsidP="00A868A2">
            <w:pPr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Dit heeft u nodig voor de nieuwe dingen voor de database</w:t>
            </w:r>
          </w:p>
        </w:tc>
      </w:tr>
    </w:tbl>
    <w:p w14:paraId="6503DCB1" w14:textId="77777777" w:rsidR="00582E92" w:rsidRPr="002B7875" w:rsidRDefault="00582E92" w:rsidP="00582E92">
      <w:pPr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 </w:t>
      </w:r>
    </w:p>
    <w:p w14:paraId="1354BDFE" w14:textId="77777777" w:rsidR="00582E92" w:rsidRPr="00582E92" w:rsidRDefault="00582E92" w:rsidP="00582E92"/>
    <w:sectPr w:rsidR="00582E92" w:rsidRPr="00582E92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4E07A" w14:textId="77777777" w:rsidR="00F4316D" w:rsidRDefault="00F4316D" w:rsidP="00B22487">
      <w:pPr>
        <w:spacing w:line="240" w:lineRule="auto"/>
      </w:pPr>
      <w:r>
        <w:separator/>
      </w:r>
    </w:p>
  </w:endnote>
  <w:endnote w:type="continuationSeparator" w:id="0">
    <w:p w14:paraId="52AF50B2" w14:textId="77777777" w:rsidR="00F4316D" w:rsidRDefault="00F4316D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19898B5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A163F83" w14:textId="77777777"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28F2BA1" w14:textId="77777777"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 w14:paraId="3D24445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CB2755F" w14:textId="77777777"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54D9A45" w14:textId="77777777"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35DF65A" w14:textId="77777777"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41E55" w14:textId="77777777" w:rsidR="00F4316D" w:rsidRDefault="00F4316D" w:rsidP="00B22487">
      <w:pPr>
        <w:spacing w:line="240" w:lineRule="auto"/>
      </w:pPr>
      <w:r>
        <w:separator/>
      </w:r>
    </w:p>
  </w:footnote>
  <w:footnote w:type="continuationSeparator" w:id="0">
    <w:p w14:paraId="218094EB" w14:textId="77777777" w:rsidR="00F4316D" w:rsidRDefault="00F4316D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A595271"/>
    <w:multiLevelType w:val="hybridMultilevel"/>
    <w:tmpl w:val="6F7ED1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116F87"/>
    <w:rsid w:val="0014201E"/>
    <w:rsid w:val="00170AC8"/>
    <w:rsid w:val="001B4DD0"/>
    <w:rsid w:val="001C5522"/>
    <w:rsid w:val="00280CFC"/>
    <w:rsid w:val="00291D39"/>
    <w:rsid w:val="002A2E77"/>
    <w:rsid w:val="002C6643"/>
    <w:rsid w:val="00351CD2"/>
    <w:rsid w:val="00377381"/>
    <w:rsid w:val="003D57C0"/>
    <w:rsid w:val="00477CB5"/>
    <w:rsid w:val="00485A95"/>
    <w:rsid w:val="004C4F6D"/>
    <w:rsid w:val="00540BA1"/>
    <w:rsid w:val="00582E92"/>
    <w:rsid w:val="005D042A"/>
    <w:rsid w:val="006828B4"/>
    <w:rsid w:val="00703327"/>
    <w:rsid w:val="00716647"/>
    <w:rsid w:val="00752AC4"/>
    <w:rsid w:val="0078575A"/>
    <w:rsid w:val="00791F48"/>
    <w:rsid w:val="007C7777"/>
    <w:rsid w:val="00821A0E"/>
    <w:rsid w:val="0084402A"/>
    <w:rsid w:val="008970E6"/>
    <w:rsid w:val="008E2872"/>
    <w:rsid w:val="008E55CD"/>
    <w:rsid w:val="008F2B08"/>
    <w:rsid w:val="0093098E"/>
    <w:rsid w:val="0094241C"/>
    <w:rsid w:val="00984465"/>
    <w:rsid w:val="00A82E8E"/>
    <w:rsid w:val="00A95CC9"/>
    <w:rsid w:val="00AA69C4"/>
    <w:rsid w:val="00AC7CCD"/>
    <w:rsid w:val="00AD3BF7"/>
    <w:rsid w:val="00B22487"/>
    <w:rsid w:val="00B74F38"/>
    <w:rsid w:val="00B97001"/>
    <w:rsid w:val="00BB79DA"/>
    <w:rsid w:val="00BF5B0E"/>
    <w:rsid w:val="00C57DE5"/>
    <w:rsid w:val="00C66C9D"/>
    <w:rsid w:val="00C74A6B"/>
    <w:rsid w:val="00C9003F"/>
    <w:rsid w:val="00CA456B"/>
    <w:rsid w:val="00CF1DC3"/>
    <w:rsid w:val="00CF3445"/>
    <w:rsid w:val="00D22A8A"/>
    <w:rsid w:val="00D4733D"/>
    <w:rsid w:val="00D75145"/>
    <w:rsid w:val="00DC3424"/>
    <w:rsid w:val="00E63B9A"/>
    <w:rsid w:val="00EA1834"/>
    <w:rsid w:val="00F0583B"/>
    <w:rsid w:val="00F4316D"/>
    <w:rsid w:val="00F7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0D6D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1A0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Inhopg3">
    <w:name w:val="toc 3"/>
    <w:basedOn w:val="Standaard"/>
    <w:next w:val="Standaard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elraster">
    <w:name w:val="Table Grid"/>
    <w:basedOn w:val="Standaardtabe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44</TotalTime>
  <Pages>4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3</cp:revision>
  <dcterms:created xsi:type="dcterms:W3CDTF">2019-04-03T11:24:00Z</dcterms:created>
  <dcterms:modified xsi:type="dcterms:W3CDTF">2019-04-03T12:07:00Z</dcterms:modified>
</cp:coreProperties>
</file>