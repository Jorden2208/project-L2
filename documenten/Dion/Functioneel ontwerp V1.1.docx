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B7F6D" w14:textId="77777777" w:rsidR="007C7777" w:rsidRDefault="007C7777">
      <w:pPr>
        <w:spacing w:after="527"/>
        <w:ind w:left="0" w:firstLine="0"/>
        <w:jc w:val="left"/>
      </w:pPr>
    </w:p>
    <w:p w14:paraId="02A42BB4" w14:textId="77777777"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</w:t>
      </w:r>
      <w:r w:rsidR="00AA69C4">
        <w:rPr>
          <w:rFonts w:ascii="Cambria" w:eastAsia="Cambria" w:hAnsi="Cambria" w:cs="Cambria"/>
          <w:color w:val="16365D"/>
          <w:sz w:val="52"/>
        </w:rPr>
        <w:t>Project L2</w:t>
      </w:r>
      <w:r w:rsidR="00C57DE5">
        <w:rPr>
          <w:rFonts w:ascii="Cambria" w:eastAsia="Cambria" w:hAnsi="Cambria" w:cs="Cambria"/>
          <w:color w:val="16365D"/>
          <w:sz w:val="52"/>
        </w:rPr>
        <w:t xml:space="preserve"> </w:t>
      </w:r>
    </w:p>
    <w:p w14:paraId="6F2D4738" w14:textId="77777777" w:rsidR="007C7777" w:rsidRDefault="0094241C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1B3FA99" wp14:editId="70A17634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83D8B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371228D7" w14:textId="77777777"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14:paraId="4EB58437" w14:textId="77777777" w:rsidR="007C7777" w:rsidRDefault="0094241C">
      <w:pPr>
        <w:ind w:left="0" w:firstLine="0"/>
        <w:jc w:val="left"/>
      </w:pPr>
      <w:r>
        <w:t xml:space="preserve"> </w:t>
      </w:r>
    </w:p>
    <w:p w14:paraId="249E1018" w14:textId="77777777" w:rsidR="007C7777" w:rsidRDefault="0094241C">
      <w:pPr>
        <w:ind w:left="0" w:firstLine="0"/>
        <w:jc w:val="left"/>
      </w:pPr>
      <w:r>
        <w:t xml:space="preserve"> </w:t>
      </w:r>
      <w:r w:rsidR="00AA69C4">
        <w:rPr>
          <w:noProof/>
        </w:rPr>
        <w:drawing>
          <wp:inline distT="0" distB="0" distL="0" distR="0" wp14:anchorId="7D4092B0" wp14:editId="31486D23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2196" w14:textId="77777777" w:rsidR="007C7777" w:rsidRDefault="0094241C">
      <w:pPr>
        <w:ind w:left="0" w:firstLine="0"/>
        <w:jc w:val="left"/>
      </w:pPr>
      <w:r>
        <w:t xml:space="preserve"> </w:t>
      </w:r>
    </w:p>
    <w:p w14:paraId="3E017286" w14:textId="77777777" w:rsidR="007C7777" w:rsidRDefault="0094241C">
      <w:pPr>
        <w:ind w:left="0" w:firstLine="0"/>
        <w:jc w:val="left"/>
      </w:pPr>
      <w:r>
        <w:t xml:space="preserve"> </w:t>
      </w:r>
    </w:p>
    <w:p w14:paraId="58936242" w14:textId="77777777" w:rsidR="007C7777" w:rsidRDefault="0094241C">
      <w:pPr>
        <w:ind w:left="0" w:right="2254" w:firstLine="0"/>
        <w:jc w:val="left"/>
      </w:pPr>
      <w:r>
        <w:t xml:space="preserve"> </w:t>
      </w:r>
    </w:p>
    <w:p w14:paraId="292D672D" w14:textId="77777777" w:rsidR="007C7777" w:rsidRDefault="0094241C">
      <w:pPr>
        <w:ind w:left="0" w:firstLine="0"/>
        <w:jc w:val="left"/>
      </w:pPr>
      <w:r>
        <w:t xml:space="preserve"> </w:t>
      </w:r>
    </w:p>
    <w:p w14:paraId="4DDC0416" w14:textId="77777777" w:rsidR="007C7777" w:rsidRDefault="0094241C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C7777" w14:paraId="03C55151" w14:textId="7777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C959890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620A743F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461A8DF9" w14:textId="1D011E88" w:rsidR="007C7777" w:rsidRDefault="00731724">
            <w:pPr>
              <w:ind w:left="139" w:firstLine="0"/>
              <w:jc w:val="left"/>
            </w:pPr>
            <w:r>
              <w:t>Dion halfhide</w:t>
            </w:r>
          </w:p>
        </w:tc>
      </w:tr>
      <w:tr w:rsidR="007C7777" w14:paraId="18240B30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3CD4B52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35CF59CA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EB45B6B" w14:textId="77777777" w:rsidR="007C7777" w:rsidRDefault="00AA69C4">
            <w:pPr>
              <w:ind w:left="139" w:firstLine="0"/>
              <w:jc w:val="left"/>
            </w:pPr>
            <w:r>
              <w:t>2018 -2019</w:t>
            </w:r>
          </w:p>
        </w:tc>
      </w:tr>
      <w:tr w:rsidR="007C7777" w14:paraId="3E9737F2" w14:textId="7777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9CDF8E5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2DD23578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45A12FC" w14:textId="77777777" w:rsidR="007C7777" w:rsidRDefault="00AA69C4">
            <w:pPr>
              <w:ind w:left="139" w:firstLine="0"/>
              <w:jc w:val="left"/>
            </w:pPr>
            <w:r>
              <w:t>AMO2</w:t>
            </w:r>
          </w:p>
        </w:tc>
      </w:tr>
      <w:tr w:rsidR="007C7777" w14:paraId="294E3812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A4A160E" w14:textId="77777777" w:rsidR="007C7777" w:rsidRDefault="0094241C">
            <w:pPr>
              <w:ind w:left="0" w:firstLine="0"/>
              <w:jc w:val="left"/>
            </w:pPr>
            <w:r>
              <w:t xml:space="preserve">Projectleider:  </w:t>
            </w:r>
          </w:p>
          <w:p w14:paraId="173CFA72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9609559" w14:textId="77777777" w:rsidR="007C7777" w:rsidRDefault="0094241C">
            <w:pPr>
              <w:ind w:left="139" w:firstLine="0"/>
              <w:jc w:val="left"/>
            </w:pPr>
            <w:r>
              <w:t xml:space="preserve">M. Boukiour </w:t>
            </w:r>
          </w:p>
        </w:tc>
      </w:tr>
      <w:tr w:rsidR="007C7777" w14:paraId="0AF37302" w14:textId="7777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8C9E1FB" w14:textId="77777777" w:rsidR="007C7777" w:rsidRDefault="0094241C">
            <w:pPr>
              <w:ind w:left="0" w:firstLine="0"/>
              <w:jc w:val="left"/>
            </w:pPr>
            <w:r>
              <w:t xml:space="preserve">Inleverdatum:  </w:t>
            </w:r>
          </w:p>
          <w:p w14:paraId="33EF330D" w14:textId="77777777" w:rsidR="007C7777" w:rsidRDefault="0094241C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A863D88" w14:textId="77777777" w:rsidR="007C7777" w:rsidRDefault="001B4DD0">
            <w:pPr>
              <w:ind w:left="140" w:firstLine="0"/>
              <w:jc w:val="left"/>
            </w:pPr>
            <w:r>
              <w:t>11 - 3 - 2019</w:t>
            </w:r>
          </w:p>
        </w:tc>
      </w:tr>
      <w:tr w:rsidR="007C7777" w14:paraId="50E620C6" w14:textId="7777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88FDD15" w14:textId="77777777" w:rsidR="007C7777" w:rsidRDefault="0094241C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022141CE" w14:textId="309787C8" w:rsidR="007C7777" w:rsidRDefault="0094241C">
            <w:pPr>
              <w:ind w:left="140" w:firstLine="0"/>
              <w:jc w:val="left"/>
            </w:pPr>
            <w:r>
              <w:t>1</w:t>
            </w:r>
            <w:r w:rsidR="002A2E77">
              <w:t>.</w:t>
            </w:r>
            <w:r w:rsidR="00A55C35">
              <w:t>1</w:t>
            </w:r>
          </w:p>
        </w:tc>
      </w:tr>
    </w:tbl>
    <w:p w14:paraId="27843AD4" w14:textId="77777777" w:rsidR="007C7777" w:rsidRDefault="0094241C">
      <w:pPr>
        <w:ind w:left="0" w:firstLine="0"/>
        <w:jc w:val="right"/>
      </w:pPr>
      <w:r>
        <w:t xml:space="preserve"> </w:t>
      </w:r>
    </w:p>
    <w:p w14:paraId="16D19AE7" w14:textId="77777777" w:rsidR="007C7777" w:rsidRDefault="0094241C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14:paraId="02305921" w14:textId="77777777" w:rsidR="00AA69C4" w:rsidRDefault="00AA69C4">
      <w:pPr>
        <w:spacing w:after="777"/>
        <w:ind w:left="0" w:firstLine="0"/>
        <w:jc w:val="left"/>
        <w:rPr>
          <w:sz w:val="18"/>
        </w:rPr>
      </w:pPr>
    </w:p>
    <w:p w14:paraId="13D7E5DD" w14:textId="77777777" w:rsidR="00AA69C4" w:rsidRDefault="00AA69C4">
      <w:pPr>
        <w:spacing w:after="777"/>
        <w:ind w:left="0" w:firstLine="0"/>
        <w:jc w:val="left"/>
        <w:rPr>
          <w:sz w:val="18"/>
        </w:rPr>
      </w:pPr>
    </w:p>
    <w:p w14:paraId="5C99FC78" w14:textId="77777777" w:rsidR="00AA69C4" w:rsidRDefault="00AA69C4">
      <w:pPr>
        <w:spacing w:after="777"/>
        <w:ind w:left="0" w:firstLine="0"/>
        <w:jc w:val="left"/>
      </w:pPr>
    </w:p>
    <w:p w14:paraId="1A776661" w14:textId="77777777" w:rsidR="007C7777" w:rsidRDefault="0094241C" w:rsidP="00CF1DC3">
      <w:pPr>
        <w:pStyle w:val="Heading2"/>
        <w:rPr>
          <w:rFonts w:eastAsia="Cambria"/>
          <w:sz w:val="40"/>
          <w:szCs w:val="40"/>
        </w:rPr>
      </w:pPr>
      <w:bookmarkStart w:id="0" w:name="_Toc3380100"/>
      <w:r w:rsidRPr="00CF1DC3">
        <w:rPr>
          <w:rFonts w:eastAsia="Cambria"/>
          <w:sz w:val="40"/>
          <w:szCs w:val="40"/>
        </w:rPr>
        <w:t>Inhoud</w:t>
      </w:r>
      <w:bookmarkEnd w:id="0"/>
      <w:r w:rsidRPr="00CF1DC3">
        <w:rPr>
          <w:rFonts w:eastAsia="Cambria"/>
          <w:sz w:val="40"/>
          <w:szCs w:val="40"/>
        </w:rPr>
        <w:t xml:space="preserve"> </w:t>
      </w:r>
    </w:p>
    <w:p w14:paraId="719F6875" w14:textId="77777777" w:rsidR="00EA1834" w:rsidRPr="00EA1834" w:rsidRDefault="00EA1834" w:rsidP="00EA1834"/>
    <w:sdt>
      <w:sdtPr>
        <w:id w:val="810905800"/>
        <w:docPartObj>
          <w:docPartGallery w:val="Table of Contents"/>
        </w:docPartObj>
      </w:sdtPr>
      <w:sdtEndPr/>
      <w:sdtContent>
        <w:p w14:paraId="0B774CD0" w14:textId="77777777" w:rsidR="002A2E77" w:rsidRDefault="002A2E77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\t "Kop 2;1;Kop 3;2" </w:instrText>
          </w:r>
          <w:r>
            <w:fldChar w:fldCharType="separate"/>
          </w:r>
          <w:hyperlink w:anchor="_Toc3380100" w:history="1">
            <w:r w:rsidRPr="00D11355">
              <w:rPr>
                <w:rStyle w:val="Hyperlink"/>
                <w:rFonts w:eastAsia="Cambria"/>
                <w:noProof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8839" w14:textId="77777777" w:rsidR="002A2E77" w:rsidRDefault="00270AEB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0101" w:history="1">
            <w:r w:rsidR="002A2E77" w:rsidRPr="00D11355">
              <w:rPr>
                <w:rStyle w:val="Hyperlink"/>
                <w:noProof/>
              </w:rPr>
              <w:t>1 Functionaliteiten</w:t>
            </w:r>
            <w:r w:rsidR="002A2E77">
              <w:rPr>
                <w:noProof/>
                <w:webHidden/>
              </w:rPr>
              <w:tab/>
            </w:r>
            <w:r w:rsidR="002A2E77">
              <w:rPr>
                <w:noProof/>
                <w:webHidden/>
              </w:rPr>
              <w:fldChar w:fldCharType="begin"/>
            </w:r>
            <w:r w:rsidR="002A2E77">
              <w:rPr>
                <w:noProof/>
                <w:webHidden/>
              </w:rPr>
              <w:instrText xml:space="preserve"> PAGEREF _Toc3380101 \h </w:instrText>
            </w:r>
            <w:r w:rsidR="002A2E77">
              <w:rPr>
                <w:noProof/>
                <w:webHidden/>
              </w:rPr>
            </w:r>
            <w:r w:rsidR="002A2E77">
              <w:rPr>
                <w:noProof/>
                <w:webHidden/>
              </w:rPr>
              <w:fldChar w:fldCharType="separate"/>
            </w:r>
            <w:r w:rsidR="002A2E77">
              <w:rPr>
                <w:noProof/>
                <w:webHidden/>
              </w:rPr>
              <w:t>3</w:t>
            </w:r>
            <w:r w:rsidR="002A2E77">
              <w:rPr>
                <w:noProof/>
                <w:webHidden/>
              </w:rPr>
              <w:fldChar w:fldCharType="end"/>
            </w:r>
          </w:hyperlink>
        </w:p>
        <w:p w14:paraId="46D8E98B" w14:textId="77777777" w:rsidR="002A2E77" w:rsidRDefault="00270AEB">
          <w:pPr>
            <w:pStyle w:val="TOC2"/>
            <w:tabs>
              <w:tab w:val="right" w:leader="dot" w:pos="9691"/>
            </w:tabs>
            <w:rPr>
              <w:rFonts w:cstheme="minorBidi"/>
              <w:noProof/>
            </w:rPr>
          </w:pPr>
          <w:hyperlink w:anchor="_Toc3380102" w:history="1">
            <w:r w:rsidR="002A2E77" w:rsidRPr="00D11355">
              <w:rPr>
                <w:rStyle w:val="Hyperlink"/>
                <w:noProof/>
              </w:rPr>
              <w:t>1.1 UseCase diagram</w:t>
            </w:r>
            <w:r w:rsidR="002A2E77">
              <w:rPr>
                <w:noProof/>
                <w:webHidden/>
              </w:rPr>
              <w:tab/>
            </w:r>
            <w:r w:rsidR="002A2E77">
              <w:rPr>
                <w:noProof/>
                <w:webHidden/>
              </w:rPr>
              <w:fldChar w:fldCharType="begin"/>
            </w:r>
            <w:r w:rsidR="002A2E77">
              <w:rPr>
                <w:noProof/>
                <w:webHidden/>
              </w:rPr>
              <w:instrText xml:space="preserve"> PAGEREF _Toc3380102 \h </w:instrText>
            </w:r>
            <w:r w:rsidR="002A2E77">
              <w:rPr>
                <w:noProof/>
                <w:webHidden/>
              </w:rPr>
            </w:r>
            <w:r w:rsidR="002A2E77">
              <w:rPr>
                <w:noProof/>
                <w:webHidden/>
              </w:rPr>
              <w:fldChar w:fldCharType="separate"/>
            </w:r>
            <w:r w:rsidR="002A2E77">
              <w:rPr>
                <w:noProof/>
                <w:webHidden/>
              </w:rPr>
              <w:t>3</w:t>
            </w:r>
            <w:r w:rsidR="002A2E77">
              <w:rPr>
                <w:noProof/>
                <w:webHidden/>
              </w:rPr>
              <w:fldChar w:fldCharType="end"/>
            </w:r>
          </w:hyperlink>
        </w:p>
        <w:p w14:paraId="0A8456A3" w14:textId="77777777" w:rsidR="002A2E77" w:rsidRDefault="00270AEB">
          <w:pPr>
            <w:pStyle w:val="TOC2"/>
            <w:tabs>
              <w:tab w:val="right" w:leader="dot" w:pos="9691"/>
            </w:tabs>
            <w:rPr>
              <w:rFonts w:cstheme="minorBidi"/>
              <w:noProof/>
            </w:rPr>
          </w:pPr>
          <w:hyperlink w:anchor="_Toc3380103" w:history="1">
            <w:r w:rsidR="002A2E77" w:rsidRPr="00D11355">
              <w:rPr>
                <w:rStyle w:val="Hyperlink"/>
                <w:noProof/>
              </w:rPr>
              <w:t>1.2 Use Case Beschrijving</w:t>
            </w:r>
            <w:r w:rsidR="002A2E77">
              <w:rPr>
                <w:noProof/>
                <w:webHidden/>
              </w:rPr>
              <w:tab/>
            </w:r>
            <w:r w:rsidR="002A2E77">
              <w:rPr>
                <w:noProof/>
                <w:webHidden/>
              </w:rPr>
              <w:fldChar w:fldCharType="begin"/>
            </w:r>
            <w:r w:rsidR="002A2E77">
              <w:rPr>
                <w:noProof/>
                <w:webHidden/>
              </w:rPr>
              <w:instrText xml:space="preserve"> PAGEREF _Toc3380103 \h </w:instrText>
            </w:r>
            <w:r w:rsidR="002A2E77">
              <w:rPr>
                <w:noProof/>
                <w:webHidden/>
              </w:rPr>
            </w:r>
            <w:r w:rsidR="002A2E77">
              <w:rPr>
                <w:noProof/>
                <w:webHidden/>
              </w:rPr>
              <w:fldChar w:fldCharType="separate"/>
            </w:r>
            <w:r w:rsidR="002A2E77">
              <w:rPr>
                <w:noProof/>
                <w:webHidden/>
              </w:rPr>
              <w:t>3</w:t>
            </w:r>
            <w:r w:rsidR="002A2E77">
              <w:rPr>
                <w:noProof/>
                <w:webHidden/>
              </w:rPr>
              <w:fldChar w:fldCharType="end"/>
            </w:r>
          </w:hyperlink>
        </w:p>
        <w:p w14:paraId="11FC563A" w14:textId="77777777" w:rsidR="007C7777" w:rsidRDefault="002A2E77" w:rsidP="002A2E77">
          <w:pPr>
            <w:pStyle w:val="TOC1"/>
            <w:tabs>
              <w:tab w:val="right" w:leader="dot" w:pos="9691"/>
            </w:tabs>
          </w:pPr>
          <w:r>
            <w:fldChar w:fldCharType="end"/>
          </w:r>
        </w:p>
      </w:sdtContent>
    </w:sdt>
    <w:p w14:paraId="1884AC97" w14:textId="77777777" w:rsidR="007C7777" w:rsidRDefault="007C7777">
      <w:pPr>
        <w:spacing w:after="150"/>
        <w:ind w:left="0" w:firstLine="0"/>
        <w:jc w:val="left"/>
      </w:pPr>
    </w:p>
    <w:p w14:paraId="34DDD534" w14:textId="77777777" w:rsidR="00B22487" w:rsidRDefault="00B22487" w:rsidP="00B22487"/>
    <w:p w14:paraId="3D48F625" w14:textId="77777777" w:rsidR="00CF1DC3" w:rsidRDefault="00CF1DC3" w:rsidP="00B22487"/>
    <w:p w14:paraId="3317C382" w14:textId="77777777" w:rsidR="00CF1DC3" w:rsidRDefault="00CF1DC3" w:rsidP="00B22487"/>
    <w:p w14:paraId="31B41271" w14:textId="77777777" w:rsidR="00CF1DC3" w:rsidRDefault="00CF1DC3" w:rsidP="00B22487"/>
    <w:p w14:paraId="64344613" w14:textId="77777777" w:rsidR="00477CB5" w:rsidRDefault="00477CB5" w:rsidP="00E63B9A">
      <w:pPr>
        <w:spacing w:after="160"/>
        <w:ind w:left="0" w:firstLine="0"/>
        <w:jc w:val="left"/>
      </w:pPr>
    </w:p>
    <w:p w14:paraId="44713C9D" w14:textId="77777777" w:rsidR="00477CB5" w:rsidRDefault="00477CB5">
      <w:pPr>
        <w:spacing w:after="160"/>
        <w:ind w:left="0" w:firstLine="0"/>
        <w:jc w:val="left"/>
      </w:pPr>
      <w:r>
        <w:br w:type="page"/>
      </w:r>
    </w:p>
    <w:p w14:paraId="472F3A96" w14:textId="77777777" w:rsidR="00C57DE5" w:rsidRDefault="00477CB5" w:rsidP="00291D39">
      <w:pPr>
        <w:pStyle w:val="Heading2"/>
        <w:jc w:val="center"/>
        <w:rPr>
          <w:sz w:val="40"/>
          <w:szCs w:val="40"/>
        </w:rPr>
      </w:pPr>
      <w:bookmarkStart w:id="1" w:name="_Toc3380101"/>
      <w:r w:rsidRPr="00477CB5">
        <w:rPr>
          <w:sz w:val="40"/>
          <w:szCs w:val="40"/>
        </w:rPr>
        <w:lastRenderedPageBreak/>
        <w:t xml:space="preserve">1 </w:t>
      </w:r>
      <w:r w:rsidR="00291D39" w:rsidRPr="00291D39">
        <w:rPr>
          <w:sz w:val="40"/>
          <w:szCs w:val="40"/>
        </w:rPr>
        <w:t>Functionaliteiten</w:t>
      </w:r>
      <w:bookmarkEnd w:id="1"/>
    </w:p>
    <w:p w14:paraId="79E76761" w14:textId="77777777" w:rsidR="00291D39" w:rsidRPr="00291D39" w:rsidRDefault="00291D39" w:rsidP="00291D39">
      <w:pPr>
        <w:pStyle w:val="Heading3"/>
      </w:pPr>
      <w:bookmarkStart w:id="2" w:name="_Toc3380102"/>
      <w:r>
        <w:t>1.1 UseCase diagram</w:t>
      </w:r>
      <w:bookmarkEnd w:id="2"/>
      <w:r>
        <w:t xml:space="preserve"> </w:t>
      </w:r>
    </w:p>
    <w:p w14:paraId="3D75DABE" w14:textId="77777777" w:rsidR="00C57DE5" w:rsidRPr="00C57DE5" w:rsidRDefault="00C57DE5" w:rsidP="00C57DE5"/>
    <w:p w14:paraId="6D557114" w14:textId="13A4332C" w:rsidR="0078575A" w:rsidRDefault="0078575A" w:rsidP="00291D39">
      <w:pPr>
        <w:ind w:left="0" w:firstLine="0"/>
        <w:jc w:val="center"/>
      </w:pPr>
    </w:p>
    <w:p w14:paraId="1D4BEAE4" w14:textId="177ADD54" w:rsidR="00CF0FB9" w:rsidRDefault="00CF0FB9" w:rsidP="00291D39">
      <w:pPr>
        <w:ind w:left="0" w:firstLine="0"/>
        <w:jc w:val="center"/>
      </w:pPr>
      <w:r>
        <w:rPr>
          <w:noProof/>
        </w:rPr>
        <w:drawing>
          <wp:inline distT="0" distB="0" distL="0" distR="0" wp14:anchorId="5F89A7BF" wp14:editId="49565594">
            <wp:extent cx="5438274" cy="5846728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3-22 at 11.32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537" cy="58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061A" w14:textId="101DE3BD" w:rsidR="00291D39" w:rsidRDefault="00291D39" w:rsidP="00291D39">
      <w:pPr>
        <w:ind w:left="0" w:firstLine="0"/>
        <w:jc w:val="left"/>
      </w:pPr>
    </w:p>
    <w:p w14:paraId="65B67C62" w14:textId="24CEBAAF" w:rsidR="00CF0FB9" w:rsidRDefault="00CF0FB9" w:rsidP="00291D39">
      <w:pPr>
        <w:ind w:left="0" w:firstLine="0"/>
        <w:jc w:val="left"/>
      </w:pPr>
    </w:p>
    <w:p w14:paraId="29DC8173" w14:textId="27FEE558" w:rsidR="00CF0FB9" w:rsidRDefault="00CF0FB9" w:rsidP="00291D39">
      <w:pPr>
        <w:ind w:left="0" w:firstLine="0"/>
        <w:jc w:val="left"/>
      </w:pPr>
    </w:p>
    <w:p w14:paraId="78B12F1E" w14:textId="51B6F9C1" w:rsidR="00CF0FB9" w:rsidRDefault="00CF0FB9" w:rsidP="00291D39">
      <w:pPr>
        <w:ind w:left="0" w:firstLine="0"/>
        <w:jc w:val="left"/>
      </w:pPr>
    </w:p>
    <w:p w14:paraId="739830E9" w14:textId="535F0732" w:rsidR="00CF0FB9" w:rsidRDefault="00CF0FB9" w:rsidP="00291D39">
      <w:pPr>
        <w:ind w:left="0" w:firstLine="0"/>
        <w:jc w:val="left"/>
      </w:pPr>
    </w:p>
    <w:p w14:paraId="7FA3E074" w14:textId="51DDA807" w:rsidR="00CF0FB9" w:rsidRDefault="00CF0FB9" w:rsidP="00291D39">
      <w:pPr>
        <w:ind w:left="0" w:firstLine="0"/>
        <w:jc w:val="left"/>
      </w:pPr>
    </w:p>
    <w:p w14:paraId="3F84071C" w14:textId="7922D66D" w:rsidR="00CF0FB9" w:rsidRDefault="00CF0FB9" w:rsidP="00291D39">
      <w:pPr>
        <w:ind w:left="0" w:firstLine="0"/>
        <w:jc w:val="left"/>
      </w:pPr>
    </w:p>
    <w:p w14:paraId="4888FA79" w14:textId="59CE4BF5" w:rsidR="00CF0FB9" w:rsidRDefault="00CF0FB9" w:rsidP="00291D39">
      <w:pPr>
        <w:ind w:left="0" w:firstLine="0"/>
        <w:jc w:val="left"/>
      </w:pPr>
    </w:p>
    <w:p w14:paraId="5A44E98B" w14:textId="362D805E" w:rsidR="00CF0FB9" w:rsidRDefault="00CF0FB9" w:rsidP="00291D39">
      <w:pPr>
        <w:ind w:left="0" w:firstLine="0"/>
        <w:jc w:val="left"/>
      </w:pPr>
    </w:p>
    <w:p w14:paraId="0AA2759C" w14:textId="13B992C1" w:rsidR="00CF0FB9" w:rsidRDefault="00CF0FB9" w:rsidP="00291D39">
      <w:pPr>
        <w:ind w:left="0" w:firstLine="0"/>
        <w:jc w:val="left"/>
      </w:pPr>
    </w:p>
    <w:p w14:paraId="513F9FEC" w14:textId="5AEA1964" w:rsidR="00CF0FB9" w:rsidRDefault="00CF0FB9" w:rsidP="00291D39">
      <w:pPr>
        <w:ind w:left="0" w:firstLine="0"/>
        <w:jc w:val="left"/>
      </w:pPr>
    </w:p>
    <w:p w14:paraId="61DCFD5F" w14:textId="51188CB6" w:rsidR="00CF0FB9" w:rsidRDefault="00CF0FB9" w:rsidP="00291D39">
      <w:pPr>
        <w:ind w:left="0" w:firstLine="0"/>
        <w:jc w:val="left"/>
      </w:pPr>
    </w:p>
    <w:p w14:paraId="35DB0878" w14:textId="4602E13F" w:rsidR="00CF0FB9" w:rsidRDefault="00CF0FB9" w:rsidP="00291D39">
      <w:pPr>
        <w:ind w:left="0" w:firstLine="0"/>
        <w:jc w:val="left"/>
      </w:pPr>
    </w:p>
    <w:p w14:paraId="77881369" w14:textId="0AB3519C" w:rsidR="00CF0FB9" w:rsidRPr="00A55C35" w:rsidRDefault="00CF0FB9" w:rsidP="00291D39">
      <w:pPr>
        <w:ind w:left="0" w:firstLine="0"/>
        <w:jc w:val="left"/>
      </w:pPr>
    </w:p>
    <w:p w14:paraId="1C4E84E6" w14:textId="77777777" w:rsidR="00CF0FB9" w:rsidRDefault="00CF0FB9" w:rsidP="00291D39">
      <w:pPr>
        <w:ind w:left="0" w:firstLine="0"/>
        <w:jc w:val="left"/>
      </w:pPr>
    </w:p>
    <w:p w14:paraId="0A56D469" w14:textId="77777777" w:rsidR="00291D39" w:rsidRDefault="00291D39" w:rsidP="00291D39">
      <w:pPr>
        <w:pStyle w:val="Heading3"/>
      </w:pPr>
      <w:bookmarkStart w:id="3" w:name="_Toc3380103"/>
      <w:r>
        <w:t>1.2 Use Case Beschrijving</w:t>
      </w:r>
      <w:bookmarkEnd w:id="3"/>
    </w:p>
    <w:tbl>
      <w:tblPr>
        <w:tblStyle w:val="GridTable5Dark-Accent5"/>
        <w:tblW w:w="10446" w:type="dxa"/>
        <w:tblLook w:val="04A0" w:firstRow="1" w:lastRow="0" w:firstColumn="1" w:lastColumn="0" w:noHBand="0" w:noVBand="1"/>
      </w:tblPr>
      <w:tblGrid>
        <w:gridCol w:w="3987"/>
        <w:gridCol w:w="6459"/>
      </w:tblGrid>
      <w:tr w:rsidR="00A82E8E" w14:paraId="2EE5FEFE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401F8621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Use Case </w:t>
            </w:r>
          </w:p>
        </w:tc>
        <w:tc>
          <w:tcPr>
            <w:tcW w:w="6459" w:type="dxa"/>
          </w:tcPr>
          <w:p w14:paraId="1469837D" w14:textId="7ED06804" w:rsidR="00A82E8E" w:rsidRPr="00A55C35" w:rsidRDefault="00A55C35" w:rsidP="00291D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vertAlign w:val="subscript"/>
              </w:rPr>
              <w:t>inoggen</w:t>
            </w:r>
          </w:p>
        </w:tc>
      </w:tr>
      <w:tr w:rsidR="00A82E8E" w14:paraId="43F0DE61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48743309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59" w:type="dxa"/>
          </w:tcPr>
          <w:p w14:paraId="2CD6B52A" w14:textId="77777777" w:rsidR="00A82E8E" w:rsidRDefault="008E2872" w:rsidP="00291D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82E8E" w14:paraId="5C8BFD34" w14:textId="77777777" w:rsidTr="00F3598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0A900C14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59" w:type="dxa"/>
          </w:tcPr>
          <w:p w14:paraId="532C10C3" w14:textId="77777777" w:rsidR="00A82E8E" w:rsidRDefault="008E2872" w:rsidP="00291D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</w:t>
            </w:r>
          </w:p>
        </w:tc>
      </w:tr>
      <w:tr w:rsidR="00A82E8E" w14:paraId="7AF180C7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017D911B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59" w:type="dxa"/>
          </w:tcPr>
          <w:p w14:paraId="49346AC9" w14:textId="55F07EDA" w:rsidR="00A82E8E" w:rsidRDefault="008E2872" w:rsidP="00291D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Bezoeker moet op de </w:t>
            </w:r>
            <w:r w:rsidR="00F35984">
              <w:t xml:space="preserve">site zijn van </w:t>
            </w:r>
            <w:r>
              <w:t xml:space="preserve">park cronestyn </w:t>
            </w:r>
          </w:p>
        </w:tc>
      </w:tr>
      <w:tr w:rsidR="00A82E8E" w14:paraId="64DC4AED" w14:textId="77777777" w:rsidTr="00F35984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1DE63CD8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6459" w:type="dxa"/>
          </w:tcPr>
          <w:p w14:paraId="24B8E956" w14:textId="77777777" w:rsidR="00A82E8E" w:rsidRDefault="008E2872" w:rsidP="00291D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deze functie kan de Bezoeker zich aanmelden als vrijwilliger voor het park </w:t>
            </w:r>
          </w:p>
        </w:tc>
      </w:tr>
      <w:tr w:rsidR="00A82E8E" w14:paraId="534DBF5B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72335942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59" w:type="dxa"/>
          </w:tcPr>
          <w:p w14:paraId="36F44026" w14:textId="77777777" w:rsidR="00A82E8E" w:rsidRDefault="008E2872" w:rsidP="00291D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Tenzij de Bezoeker al een vrijwilliger is kan hij of zij zich altijd aanmelden </w:t>
            </w:r>
          </w:p>
        </w:tc>
      </w:tr>
      <w:tr w:rsidR="00A82E8E" w14:paraId="35E6BC92" w14:textId="77777777" w:rsidTr="00F35984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68B2DFD2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59" w:type="dxa"/>
          </w:tcPr>
          <w:p w14:paraId="31416C5B" w14:textId="02E90BCF" w:rsidR="00A82E8E" w:rsidRDefault="008E2872" w:rsidP="00291D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Hierna staat de Bezoeker </w:t>
            </w:r>
            <w:r w:rsidR="00817F15">
              <w:t>aangemeld</w:t>
            </w:r>
            <w:r>
              <w:t xml:space="preserve"> als vrijwilliger en kan hij vrijwilligers werk doen voor het park </w:t>
            </w:r>
          </w:p>
        </w:tc>
      </w:tr>
    </w:tbl>
    <w:p w14:paraId="6FDCFAE3" w14:textId="77777777" w:rsidR="00291D39" w:rsidRDefault="00291D39" w:rsidP="00291D39">
      <w:pPr>
        <w:ind w:left="0" w:firstLine="0"/>
        <w:jc w:val="left"/>
      </w:pPr>
    </w:p>
    <w:tbl>
      <w:tblPr>
        <w:tblStyle w:val="GridTable5Dark-Accent5"/>
        <w:tblW w:w="10461" w:type="dxa"/>
        <w:tblLook w:val="04A0" w:firstRow="1" w:lastRow="0" w:firstColumn="1" w:lastColumn="0" w:noHBand="0" w:noVBand="1"/>
      </w:tblPr>
      <w:tblGrid>
        <w:gridCol w:w="3993"/>
        <w:gridCol w:w="6468"/>
      </w:tblGrid>
      <w:tr w:rsidR="008E2872" w14:paraId="5AA4C54B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0B91CC1B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Use Case </w:t>
            </w:r>
          </w:p>
        </w:tc>
        <w:tc>
          <w:tcPr>
            <w:tcW w:w="6468" w:type="dxa"/>
          </w:tcPr>
          <w:p w14:paraId="734FE22D" w14:textId="5838A350" w:rsidR="008E2872" w:rsidRDefault="00A55C35" w:rsidP="008E2872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Folder downloaden</w:t>
            </w:r>
          </w:p>
        </w:tc>
      </w:tr>
      <w:tr w:rsidR="008E2872" w14:paraId="09BAEE2E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7E31AC47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68" w:type="dxa"/>
          </w:tcPr>
          <w:p w14:paraId="52AB1E6C" w14:textId="77777777" w:rsidR="008E2872" w:rsidRDefault="008E2872" w:rsidP="008E287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1.1 </w:t>
            </w:r>
          </w:p>
        </w:tc>
      </w:tr>
      <w:tr w:rsidR="008E2872" w14:paraId="5AAFFC89" w14:textId="77777777" w:rsidTr="00F35984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634FFF20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68" w:type="dxa"/>
          </w:tcPr>
          <w:p w14:paraId="0EFB531B" w14:textId="77777777" w:rsidR="008E2872" w:rsidRDefault="008E2872" w:rsidP="008E287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</w:t>
            </w:r>
          </w:p>
        </w:tc>
      </w:tr>
      <w:tr w:rsidR="008E2872" w14:paraId="1539CF40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2C7809C8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68" w:type="dxa"/>
          </w:tcPr>
          <w:p w14:paraId="141C1AB8" w14:textId="75029F3C" w:rsidR="008E2872" w:rsidRDefault="00F35984" w:rsidP="008E287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Bezoeker moet op de site zijn van park cronestyn</w:t>
            </w:r>
          </w:p>
        </w:tc>
      </w:tr>
      <w:tr w:rsidR="008E2872" w14:paraId="0D1BC340" w14:textId="77777777" w:rsidTr="00F35984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65D08BE3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6468" w:type="dxa"/>
          </w:tcPr>
          <w:p w14:paraId="0C9361CE" w14:textId="77777777" w:rsidR="008E2872" w:rsidRDefault="008E2872" w:rsidP="008E287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deze knop / link kan de bezoeker de folder van de website downloaden en bekijken </w:t>
            </w:r>
          </w:p>
        </w:tc>
      </w:tr>
      <w:tr w:rsidR="008E2872" w14:paraId="5DA05784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7D1E368D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68" w:type="dxa"/>
          </w:tcPr>
          <w:p w14:paraId="0B1FCA4B" w14:textId="77777777" w:rsidR="008E2872" w:rsidRDefault="008E2872" w:rsidP="008E287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Tenzij de Bezoeker geen internet heeft of geen vrije ruimte meer heeft op zijn / haar apparaat kan de folder niet gedownload worden</w:t>
            </w:r>
          </w:p>
        </w:tc>
      </w:tr>
      <w:tr w:rsidR="008E2872" w14:paraId="187E6E45" w14:textId="77777777" w:rsidTr="00F35984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6B4A4C9A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68" w:type="dxa"/>
          </w:tcPr>
          <w:p w14:paraId="1C698E22" w14:textId="77777777" w:rsidR="008E2872" w:rsidRDefault="008E2872" w:rsidP="008E287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bezoeker kan nu de folder offline lezen en bekijken </w:t>
            </w:r>
          </w:p>
        </w:tc>
      </w:tr>
    </w:tbl>
    <w:p w14:paraId="4558FE38" w14:textId="77777777" w:rsidR="00A82E8E" w:rsidRDefault="00A82E8E" w:rsidP="00A82E8E">
      <w:pPr>
        <w:ind w:left="0" w:firstLine="0"/>
        <w:jc w:val="left"/>
      </w:pPr>
    </w:p>
    <w:tbl>
      <w:tblPr>
        <w:tblStyle w:val="GridTable5Dark-Accent5"/>
        <w:tblW w:w="10415" w:type="dxa"/>
        <w:tblLook w:val="04A0" w:firstRow="1" w:lastRow="0" w:firstColumn="1" w:lastColumn="0" w:noHBand="0" w:noVBand="1"/>
      </w:tblPr>
      <w:tblGrid>
        <w:gridCol w:w="3976"/>
        <w:gridCol w:w="6439"/>
      </w:tblGrid>
      <w:tr w:rsidR="003D57C0" w14:paraId="49AA2008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021D8A2E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Use Case </w:t>
            </w:r>
          </w:p>
        </w:tc>
        <w:tc>
          <w:tcPr>
            <w:tcW w:w="6439" w:type="dxa"/>
          </w:tcPr>
          <w:p w14:paraId="424AC666" w14:textId="4FA27D92" w:rsidR="003D57C0" w:rsidRDefault="00A55C35" w:rsidP="003D57C0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Conact maken</w:t>
            </w:r>
          </w:p>
        </w:tc>
      </w:tr>
      <w:tr w:rsidR="003D57C0" w14:paraId="2519BD78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1E9BAFBF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39" w:type="dxa"/>
          </w:tcPr>
          <w:p w14:paraId="55B1E7E2" w14:textId="77777777" w:rsidR="003D57C0" w:rsidRDefault="003D57C0" w:rsidP="003D57C0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</w:tr>
      <w:tr w:rsidR="003D57C0" w14:paraId="3F239A16" w14:textId="77777777" w:rsidTr="00F3598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67865B70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39" w:type="dxa"/>
          </w:tcPr>
          <w:p w14:paraId="286ED665" w14:textId="77777777" w:rsidR="003D57C0" w:rsidRDefault="003D57C0" w:rsidP="003D57C0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</w:t>
            </w:r>
          </w:p>
        </w:tc>
      </w:tr>
      <w:tr w:rsidR="003D57C0" w14:paraId="059E7876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53DB1D13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39" w:type="dxa"/>
          </w:tcPr>
          <w:p w14:paraId="17F74F00" w14:textId="22F6C85B" w:rsidR="003D57C0" w:rsidRDefault="00F35984" w:rsidP="003D57C0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Bezoeker moet op de site zijn van park cronestyn</w:t>
            </w:r>
          </w:p>
        </w:tc>
      </w:tr>
      <w:tr w:rsidR="003D57C0" w14:paraId="786DBCA5" w14:textId="77777777" w:rsidTr="00F3598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2B8008F5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6439" w:type="dxa"/>
          </w:tcPr>
          <w:p w14:paraId="69E45A6B" w14:textId="77777777" w:rsidR="003D57C0" w:rsidRDefault="00351CD2" w:rsidP="003D57C0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Hiermee kan de bezoeker contact zoeken met de beheerders van de site </w:t>
            </w:r>
          </w:p>
        </w:tc>
      </w:tr>
      <w:tr w:rsidR="003D57C0" w14:paraId="44672F1A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24EAF6DC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39" w:type="dxa"/>
          </w:tcPr>
          <w:p w14:paraId="650D2592" w14:textId="77777777" w:rsidR="003D57C0" w:rsidRDefault="003D57C0" w:rsidP="003D57C0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57C0" w14:paraId="0ABD57B8" w14:textId="77777777" w:rsidTr="00F3598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4586C2D9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39" w:type="dxa"/>
          </w:tcPr>
          <w:p w14:paraId="5DEDE6D5" w14:textId="77777777" w:rsidR="003D57C0" w:rsidRDefault="003D57C0" w:rsidP="003D57C0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DAD542" w14:textId="77777777" w:rsidR="00A82E8E" w:rsidRDefault="00A82E8E" w:rsidP="00A82E8E">
      <w:pPr>
        <w:ind w:left="0" w:firstLine="0"/>
        <w:jc w:val="left"/>
      </w:pPr>
    </w:p>
    <w:tbl>
      <w:tblPr>
        <w:tblStyle w:val="GridTable5Dark-Accent5"/>
        <w:tblW w:w="10430" w:type="dxa"/>
        <w:tblLook w:val="04A0" w:firstRow="1" w:lastRow="0" w:firstColumn="1" w:lastColumn="0" w:noHBand="0" w:noVBand="1"/>
      </w:tblPr>
      <w:tblGrid>
        <w:gridCol w:w="3981"/>
        <w:gridCol w:w="6449"/>
      </w:tblGrid>
      <w:tr w:rsidR="00A82E8E" w14:paraId="6213418E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12340D49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Use Case </w:t>
            </w:r>
          </w:p>
        </w:tc>
        <w:tc>
          <w:tcPr>
            <w:tcW w:w="6449" w:type="dxa"/>
          </w:tcPr>
          <w:p w14:paraId="71EE67DB" w14:textId="5FFC1532" w:rsidR="00A82E8E" w:rsidRDefault="00A55C35" w:rsidP="001D395F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Rechten aanpassen</w:t>
            </w:r>
          </w:p>
        </w:tc>
      </w:tr>
      <w:tr w:rsidR="00A82E8E" w14:paraId="42193A47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17C6CE50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49" w:type="dxa"/>
          </w:tcPr>
          <w:p w14:paraId="40E591DA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</w:tr>
      <w:tr w:rsidR="00A82E8E" w14:paraId="63F7B414" w14:textId="77777777" w:rsidTr="00F3598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5CDD86B7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49" w:type="dxa"/>
          </w:tcPr>
          <w:p w14:paraId="3985FAEA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A82E8E" w14:paraId="2687CC1E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30C451A3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49" w:type="dxa"/>
          </w:tcPr>
          <w:p w14:paraId="767CA30B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Hij moet ingelogd zijn en in het admin scherm zitten</w:t>
            </w:r>
          </w:p>
        </w:tc>
      </w:tr>
      <w:tr w:rsidR="00A82E8E" w14:paraId="6EFC6141" w14:textId="77777777" w:rsidTr="00F35984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42AE5CC3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lastRenderedPageBreak/>
              <w:t>Beschrijving</w:t>
            </w:r>
          </w:p>
        </w:tc>
        <w:tc>
          <w:tcPr>
            <w:tcW w:w="6449" w:type="dxa"/>
          </w:tcPr>
          <w:p w14:paraId="362971B8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admin kan hier de de rechten wijzigen van de gebruikers</w:t>
            </w:r>
          </w:p>
        </w:tc>
      </w:tr>
      <w:tr w:rsidR="00A82E8E" w14:paraId="0C3B31EB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632BEA68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49" w:type="dxa"/>
          </w:tcPr>
          <w:p w14:paraId="26CC71EC" w14:textId="77777777" w:rsidR="00A82E8E" w:rsidRDefault="00A82E8E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E8E" w14:paraId="14D767FC" w14:textId="77777777" w:rsidTr="00F35984">
        <w:trPr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55F6CD46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49" w:type="dxa"/>
          </w:tcPr>
          <w:p w14:paraId="782DEC83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Hiermee kan je vrijwilligers ook dingen aanpassen op de site bijvoorbeeld </w:t>
            </w:r>
          </w:p>
        </w:tc>
      </w:tr>
    </w:tbl>
    <w:p w14:paraId="26BCF4E8" w14:textId="77777777" w:rsidR="00A82E8E" w:rsidRDefault="00A82E8E" w:rsidP="00A82E8E">
      <w:pPr>
        <w:ind w:left="0" w:firstLine="0"/>
        <w:jc w:val="left"/>
      </w:pPr>
    </w:p>
    <w:tbl>
      <w:tblPr>
        <w:tblStyle w:val="GridTable5Dark-Accent5"/>
        <w:tblW w:w="10490" w:type="dxa"/>
        <w:tblLook w:val="04A0" w:firstRow="1" w:lastRow="0" w:firstColumn="1" w:lastColumn="0" w:noHBand="0" w:noVBand="1"/>
      </w:tblPr>
      <w:tblGrid>
        <w:gridCol w:w="4005"/>
        <w:gridCol w:w="6485"/>
      </w:tblGrid>
      <w:tr w:rsidR="00A82E8E" w14:paraId="7A8348D0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3A0C3143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Use Case </w:t>
            </w:r>
          </w:p>
        </w:tc>
        <w:tc>
          <w:tcPr>
            <w:tcW w:w="6485" w:type="dxa"/>
          </w:tcPr>
          <w:p w14:paraId="00CAAE09" w14:textId="45F9054D" w:rsidR="00A82E8E" w:rsidRDefault="00A55C35" w:rsidP="001D395F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aanpassen</w:t>
            </w:r>
          </w:p>
        </w:tc>
      </w:tr>
      <w:tr w:rsidR="00A82E8E" w14:paraId="4B32ADB5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198D4096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85" w:type="dxa"/>
          </w:tcPr>
          <w:p w14:paraId="5AF38498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1.4 </w:t>
            </w:r>
          </w:p>
        </w:tc>
      </w:tr>
      <w:tr w:rsidR="00A82E8E" w14:paraId="1F0DEFC1" w14:textId="77777777" w:rsidTr="00F3598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723EE792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85" w:type="dxa"/>
          </w:tcPr>
          <w:p w14:paraId="7246BEAD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Admin, beheerder</w:t>
            </w:r>
          </w:p>
        </w:tc>
      </w:tr>
      <w:tr w:rsidR="00A82E8E" w14:paraId="2434C3FA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74B39128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85" w:type="dxa"/>
          </w:tcPr>
          <w:p w14:paraId="27D4A7C4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moet wel de rechten hebben voor het aanpassen van content</w:t>
            </w:r>
          </w:p>
        </w:tc>
      </w:tr>
      <w:tr w:rsidR="00A82E8E" w14:paraId="52D93108" w14:textId="77777777" w:rsidTr="00F35984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174F0306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6485" w:type="dxa"/>
          </w:tcPr>
          <w:p w14:paraId="4D33AF4E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 kan de admin en de beheerder content plaatsen, verwijderen en aanpassen op de site </w:t>
            </w:r>
          </w:p>
        </w:tc>
      </w:tr>
      <w:tr w:rsidR="00A82E8E" w14:paraId="254BFB5D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713AD6BF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85" w:type="dxa"/>
          </w:tcPr>
          <w:p w14:paraId="794D4B3A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Tenzij de beheerder geen content aanpas rechten heeft kan hij  content aanpassen, verwijderen en plaatsern</w:t>
            </w:r>
          </w:p>
        </w:tc>
      </w:tr>
      <w:tr w:rsidR="00A82E8E" w14:paraId="0C766505" w14:textId="77777777" w:rsidTr="00F3598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6EF6EC09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85" w:type="dxa"/>
          </w:tcPr>
          <w:p w14:paraId="11C9F987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Hiermee is het makkelijk content plaatsen </w:t>
            </w:r>
          </w:p>
        </w:tc>
      </w:tr>
    </w:tbl>
    <w:p w14:paraId="350E3467" w14:textId="77777777" w:rsidR="00A82E8E" w:rsidRDefault="00A82E8E" w:rsidP="00A82E8E">
      <w:pPr>
        <w:ind w:left="0" w:firstLine="0"/>
        <w:jc w:val="left"/>
      </w:pPr>
    </w:p>
    <w:tbl>
      <w:tblPr>
        <w:tblStyle w:val="GridTable5Dark-Accent5"/>
        <w:tblW w:w="10476" w:type="dxa"/>
        <w:tblLook w:val="04A0" w:firstRow="1" w:lastRow="0" w:firstColumn="1" w:lastColumn="0" w:noHBand="0" w:noVBand="1"/>
      </w:tblPr>
      <w:tblGrid>
        <w:gridCol w:w="3999"/>
        <w:gridCol w:w="6477"/>
      </w:tblGrid>
      <w:tr w:rsidR="00A82E8E" w14:paraId="1EB6E4AA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7CFD271C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Use Case </w:t>
            </w:r>
          </w:p>
        </w:tc>
        <w:tc>
          <w:tcPr>
            <w:tcW w:w="6477" w:type="dxa"/>
          </w:tcPr>
          <w:p w14:paraId="16D25942" w14:textId="48B885EB" w:rsidR="00A82E8E" w:rsidRDefault="00A55C35" w:rsidP="001D395F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Aanmelden vrijweillegers werk</w:t>
            </w:r>
          </w:p>
        </w:tc>
      </w:tr>
      <w:tr w:rsidR="00A82E8E" w14:paraId="5515E4C7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696EFD43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77" w:type="dxa"/>
          </w:tcPr>
          <w:p w14:paraId="61F6D352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A82E8E" w14:paraId="13A44F83" w14:textId="77777777" w:rsidTr="00F3598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43F68707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77" w:type="dxa"/>
          </w:tcPr>
          <w:p w14:paraId="63A6DE20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Admin, beheerder</w:t>
            </w:r>
          </w:p>
        </w:tc>
      </w:tr>
      <w:tr w:rsidR="00A82E8E" w14:paraId="0C8597E1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218B1EEC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77" w:type="dxa"/>
          </w:tcPr>
          <w:p w14:paraId="712DFE67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moet een account hebben</w:t>
            </w:r>
          </w:p>
        </w:tc>
      </w:tr>
      <w:tr w:rsidR="00A82E8E" w14:paraId="6FEF7323" w14:textId="77777777" w:rsidTr="00F3598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7C2039EC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6477" w:type="dxa"/>
          </w:tcPr>
          <w:p w14:paraId="7B5B12DC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deze functie kan je inloggen op de pagina </w:t>
            </w:r>
          </w:p>
        </w:tc>
      </w:tr>
      <w:tr w:rsidR="00A82E8E" w14:paraId="3E8E676F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5020F13C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77" w:type="dxa"/>
          </w:tcPr>
          <w:p w14:paraId="1AD37DD0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kan niet inloggen zonder geldig account</w:t>
            </w:r>
          </w:p>
        </w:tc>
      </w:tr>
      <w:tr w:rsidR="00A82E8E" w14:paraId="7561B8C0" w14:textId="77777777" w:rsidTr="00F3598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7822E31D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77" w:type="dxa"/>
          </w:tcPr>
          <w:p w14:paraId="6D6FCEE9" w14:textId="77777777" w:rsidR="00A82E8E" w:rsidRDefault="00A82E8E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F9A48C" w14:textId="77777777" w:rsidR="00A82E8E" w:rsidRDefault="00A82E8E" w:rsidP="00A82E8E">
      <w:pPr>
        <w:ind w:left="0" w:firstLine="0"/>
        <w:jc w:val="left"/>
      </w:pPr>
    </w:p>
    <w:p w14:paraId="442A6002" w14:textId="77777777" w:rsidR="00A82E8E" w:rsidRDefault="00A82E8E" w:rsidP="00A82E8E">
      <w:pPr>
        <w:ind w:left="0" w:firstLine="0"/>
        <w:jc w:val="left"/>
      </w:pPr>
    </w:p>
    <w:p w14:paraId="28B1FBB4" w14:textId="77777777" w:rsidR="00A95CC9" w:rsidRDefault="00A95CC9">
      <w:pPr>
        <w:spacing w:after="160"/>
        <w:ind w:left="0" w:firstLine="0"/>
        <w:jc w:val="left"/>
      </w:pPr>
      <w:r>
        <w:br w:type="page"/>
      </w:r>
      <w:bookmarkStart w:id="4" w:name="_GoBack"/>
      <w:bookmarkEnd w:id="4"/>
    </w:p>
    <w:p w14:paraId="4F11ED19" w14:textId="77777777" w:rsidR="00A82E8E" w:rsidRDefault="00A95CC9" w:rsidP="00A95CC9"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2 Navigatie Diagram </w:t>
      </w:r>
    </w:p>
    <w:p w14:paraId="7DC1C792" w14:textId="77777777" w:rsidR="005D042A" w:rsidRDefault="005D042A" w:rsidP="005D042A"/>
    <w:p w14:paraId="0E123709" w14:textId="77777777" w:rsidR="005D042A" w:rsidRPr="005D042A" w:rsidRDefault="005D042A" w:rsidP="005D042A"/>
    <w:p w14:paraId="6BD605A5" w14:textId="4B75A122" w:rsidR="00A95CC9" w:rsidRDefault="00CF0FB9" w:rsidP="00A95CC9">
      <w:r>
        <w:rPr>
          <w:noProof/>
        </w:rPr>
        <w:drawing>
          <wp:inline distT="0" distB="0" distL="0" distR="0" wp14:anchorId="7AB36DC4" wp14:editId="263C4878">
            <wp:extent cx="6160135" cy="2954655"/>
            <wp:effectExtent l="0" t="0" r="0" b="4445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3-22 at 11.40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7FAF" w14:textId="77777777" w:rsidR="00703327" w:rsidRDefault="00703327" w:rsidP="00A95CC9"/>
    <w:p w14:paraId="7766100C" w14:textId="77777777" w:rsidR="00703327" w:rsidRDefault="00703327">
      <w:pPr>
        <w:spacing w:after="160"/>
        <w:ind w:left="0" w:firstLine="0"/>
        <w:jc w:val="left"/>
      </w:pPr>
      <w:r>
        <w:br w:type="page"/>
      </w:r>
    </w:p>
    <w:p w14:paraId="21829466" w14:textId="77777777" w:rsidR="00703327" w:rsidRDefault="00703327" w:rsidP="00703327"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3 Lijst van pagina’s </w:t>
      </w:r>
    </w:p>
    <w:p w14:paraId="2983C03B" w14:textId="77777777" w:rsidR="00703327" w:rsidRDefault="00703327" w:rsidP="00703327"/>
    <w:tbl>
      <w:tblPr>
        <w:tblStyle w:val="GridTable4-Accent1"/>
        <w:tblW w:w="9290" w:type="dxa"/>
        <w:tblLook w:val="04A0" w:firstRow="1" w:lastRow="0" w:firstColumn="1" w:lastColumn="0" w:noHBand="0" w:noVBand="1"/>
      </w:tblPr>
      <w:tblGrid>
        <w:gridCol w:w="1903"/>
        <w:gridCol w:w="1219"/>
        <w:gridCol w:w="4143"/>
        <w:gridCol w:w="2025"/>
      </w:tblGrid>
      <w:tr w:rsidR="00703327" w:rsidRPr="003716BD" w14:paraId="50900749" w14:textId="77777777" w:rsidTr="00CF0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3E727399" w14:textId="77777777"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Naam pagina </w:t>
            </w:r>
          </w:p>
        </w:tc>
        <w:tc>
          <w:tcPr>
            <w:tcW w:w="1109" w:type="dxa"/>
          </w:tcPr>
          <w:p w14:paraId="47C97818" w14:textId="77777777" w:rsidR="00703327" w:rsidRPr="003716BD" w:rsidRDefault="00703327" w:rsidP="001F2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Formulier </w:t>
            </w:r>
          </w:p>
        </w:tc>
        <w:tc>
          <w:tcPr>
            <w:tcW w:w="4354" w:type="dxa"/>
          </w:tcPr>
          <w:p w14:paraId="1710FD73" w14:textId="77777777" w:rsidR="00703327" w:rsidRPr="003716BD" w:rsidRDefault="00703327" w:rsidP="001F2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Functie </w:t>
            </w:r>
          </w:p>
        </w:tc>
        <w:tc>
          <w:tcPr>
            <w:tcW w:w="2084" w:type="dxa"/>
          </w:tcPr>
          <w:p w14:paraId="01D7D842" w14:textId="77777777" w:rsidR="00703327" w:rsidRPr="003716BD" w:rsidRDefault="00703327" w:rsidP="001F2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Afwijkend ontwerp </w:t>
            </w:r>
          </w:p>
        </w:tc>
      </w:tr>
      <w:tr w:rsidR="00703327" w:rsidRPr="003716BD" w14:paraId="53E524D7" w14:textId="77777777" w:rsidTr="00CF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07454E9" w14:textId="77777777"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Home </w:t>
            </w:r>
          </w:p>
        </w:tc>
        <w:tc>
          <w:tcPr>
            <w:tcW w:w="1109" w:type="dxa"/>
          </w:tcPr>
          <w:p w14:paraId="49EA53DF" w14:textId="77777777" w:rsidR="00703327" w:rsidRPr="003716BD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54" w:type="dxa"/>
          </w:tcPr>
          <w:p w14:paraId="3DA07B10" w14:textId="77777777" w:rsidR="00703327" w:rsidRPr="003716BD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Belangstelling voor de app opwekken </w:t>
            </w:r>
          </w:p>
        </w:tc>
        <w:tc>
          <w:tcPr>
            <w:tcW w:w="2084" w:type="dxa"/>
          </w:tcPr>
          <w:p w14:paraId="509DE19D" w14:textId="77777777" w:rsidR="00703327" w:rsidRPr="003716BD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</w:tr>
      <w:tr w:rsidR="00703327" w:rsidRPr="003716BD" w14:paraId="45CF6BAE" w14:textId="77777777" w:rsidTr="00CF0FB9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8C34006" w14:textId="77777777"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activiteiten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109" w:type="dxa"/>
          </w:tcPr>
          <w:p w14:paraId="157BD995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</w:p>
        </w:tc>
        <w:tc>
          <w:tcPr>
            <w:tcW w:w="4354" w:type="dxa"/>
          </w:tcPr>
          <w:p w14:paraId="4B56F3D5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Lijst met activiteiten die plaats vinden in het park </w:t>
            </w:r>
          </w:p>
        </w:tc>
        <w:tc>
          <w:tcPr>
            <w:tcW w:w="2084" w:type="dxa"/>
          </w:tcPr>
          <w:p w14:paraId="61D50FE3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</w:tr>
      <w:tr w:rsidR="00703327" w:rsidRPr="003716BD" w14:paraId="5B9F8148" w14:textId="77777777" w:rsidTr="00CF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162C17C" w14:textId="77777777"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Vogelwerkgroep</w:t>
            </w:r>
          </w:p>
        </w:tc>
        <w:tc>
          <w:tcPr>
            <w:tcW w:w="1109" w:type="dxa"/>
          </w:tcPr>
          <w:p w14:paraId="04A592A2" w14:textId="77777777" w:rsidR="00703327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</w:p>
        </w:tc>
        <w:tc>
          <w:tcPr>
            <w:tcW w:w="4354" w:type="dxa"/>
          </w:tcPr>
          <w:p w14:paraId="5EF7097F" w14:textId="77777777" w:rsidR="00703327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Hier staat een lijst van alle vogels die het park voorkomen en wat informatie daar over</w:t>
            </w:r>
          </w:p>
        </w:tc>
        <w:tc>
          <w:tcPr>
            <w:tcW w:w="2084" w:type="dxa"/>
          </w:tcPr>
          <w:p w14:paraId="46343344" w14:textId="77777777" w:rsidR="00703327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</w:p>
        </w:tc>
      </w:tr>
      <w:tr w:rsidR="00703327" w:rsidRPr="003716BD" w14:paraId="37C31024" w14:textId="77777777" w:rsidTr="00CF0FB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12F8F3C" w14:textId="77777777"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Foto’s 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109" w:type="dxa"/>
          </w:tcPr>
          <w:p w14:paraId="6896AFBC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4354" w:type="dxa"/>
          </w:tcPr>
          <w:p w14:paraId="77E0AF50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Hier staan mooie foto’s van het park </w:t>
            </w:r>
          </w:p>
        </w:tc>
        <w:tc>
          <w:tcPr>
            <w:tcW w:w="2084" w:type="dxa"/>
          </w:tcPr>
          <w:p w14:paraId="01B27F1C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</w:tr>
      <w:tr w:rsidR="00703327" w:rsidRPr="003716BD" w14:paraId="7A8F2F94" w14:textId="77777777" w:rsidTr="00CF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514F0D0C" w14:textId="77777777"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Parkveringing</w:t>
            </w:r>
          </w:p>
        </w:tc>
        <w:tc>
          <w:tcPr>
            <w:tcW w:w="1109" w:type="dxa"/>
          </w:tcPr>
          <w:p w14:paraId="60B45947" w14:textId="77777777" w:rsidR="00703327" w:rsidRPr="003716BD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</w:p>
        </w:tc>
        <w:tc>
          <w:tcPr>
            <w:tcW w:w="4354" w:type="dxa"/>
          </w:tcPr>
          <w:p w14:paraId="01D1E36C" w14:textId="77777777" w:rsidR="00703327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Hier staan de belangrijks mensen die het park onderhouden </w:t>
            </w:r>
          </w:p>
        </w:tc>
        <w:tc>
          <w:tcPr>
            <w:tcW w:w="2084" w:type="dxa"/>
          </w:tcPr>
          <w:p w14:paraId="6C0E458D" w14:textId="77777777" w:rsidR="00703327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</w:t>
            </w:r>
          </w:p>
        </w:tc>
      </w:tr>
      <w:tr w:rsidR="00703327" w:rsidRPr="003716BD" w14:paraId="270C57F5" w14:textId="77777777" w:rsidTr="00CF0FB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62212D2F" w14:textId="77777777"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Contacten en links</w:t>
            </w:r>
          </w:p>
        </w:tc>
        <w:tc>
          <w:tcPr>
            <w:tcW w:w="1109" w:type="dxa"/>
          </w:tcPr>
          <w:p w14:paraId="2DCF5DFC" w14:textId="77777777" w:rsidR="00703327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4354" w:type="dxa"/>
          </w:tcPr>
          <w:p w14:paraId="07555455" w14:textId="77777777" w:rsidR="00703327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Hier staan de contact gegevens en de links naar ander pagina’s </w:t>
            </w:r>
          </w:p>
        </w:tc>
        <w:tc>
          <w:tcPr>
            <w:tcW w:w="2084" w:type="dxa"/>
          </w:tcPr>
          <w:p w14:paraId="6F90F4CD" w14:textId="77777777" w:rsidR="00703327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</w:p>
        </w:tc>
      </w:tr>
    </w:tbl>
    <w:p w14:paraId="1F9712AB" w14:textId="1785C80A" w:rsidR="00703327" w:rsidRDefault="00703327" w:rsidP="00703327"/>
    <w:p w14:paraId="0257ECF2" w14:textId="0229B411" w:rsidR="00AD03AD" w:rsidRDefault="00AD03AD" w:rsidP="00703327"/>
    <w:p w14:paraId="14EDB3D7" w14:textId="7E190A66" w:rsidR="00AD03AD" w:rsidRDefault="00AD03AD" w:rsidP="00703327"/>
    <w:p w14:paraId="21B0F8B1" w14:textId="1D415586" w:rsidR="00AD03AD" w:rsidRDefault="00AD03AD" w:rsidP="00703327"/>
    <w:p w14:paraId="6E7ACA7F" w14:textId="77B75BA6" w:rsidR="00AD03AD" w:rsidRDefault="00AD03AD" w:rsidP="00703327"/>
    <w:p w14:paraId="5043F6B3" w14:textId="5A5C138F" w:rsidR="00AD03AD" w:rsidRDefault="00AD03AD" w:rsidP="00703327"/>
    <w:p w14:paraId="19672952" w14:textId="25A8F67F" w:rsidR="00AD03AD" w:rsidRDefault="00AD03AD" w:rsidP="00703327"/>
    <w:p w14:paraId="5E053975" w14:textId="097A16BF" w:rsidR="00AD03AD" w:rsidRDefault="00AD03AD" w:rsidP="00703327"/>
    <w:p w14:paraId="2BC75DAD" w14:textId="1A6189D8" w:rsidR="00AD03AD" w:rsidRDefault="00AD03AD" w:rsidP="00703327"/>
    <w:p w14:paraId="2AF1EEB3" w14:textId="1E5F0A98" w:rsidR="00AD03AD" w:rsidRDefault="00AD03AD" w:rsidP="00703327"/>
    <w:p w14:paraId="3F261A39" w14:textId="33C8CE9B" w:rsidR="00AD03AD" w:rsidRDefault="00AD03AD" w:rsidP="00703327"/>
    <w:p w14:paraId="39AAD83E" w14:textId="6A368462" w:rsidR="00AD03AD" w:rsidRDefault="00AD03AD" w:rsidP="00703327"/>
    <w:p w14:paraId="488196D7" w14:textId="2E849DE2" w:rsidR="00AD03AD" w:rsidRDefault="00AD03AD" w:rsidP="00703327"/>
    <w:p w14:paraId="30A9B088" w14:textId="78E62B8B" w:rsidR="00AD03AD" w:rsidRDefault="00AD03AD" w:rsidP="00703327"/>
    <w:p w14:paraId="3121610B" w14:textId="6894AC0D" w:rsidR="00AD03AD" w:rsidRDefault="00AD03AD" w:rsidP="00703327"/>
    <w:p w14:paraId="2A994C62" w14:textId="56142763" w:rsidR="00AD03AD" w:rsidRDefault="00AD03AD" w:rsidP="00703327"/>
    <w:p w14:paraId="5E37EE5C" w14:textId="22C020C1" w:rsidR="00AD03AD" w:rsidRDefault="00AD03AD" w:rsidP="00703327"/>
    <w:p w14:paraId="3FB56414" w14:textId="2CCD368C" w:rsidR="00AD03AD" w:rsidRDefault="00AD03AD" w:rsidP="00703327"/>
    <w:p w14:paraId="57B2662F" w14:textId="7207044B" w:rsidR="00AD03AD" w:rsidRDefault="00AD03AD" w:rsidP="00703327"/>
    <w:p w14:paraId="123CAEAE" w14:textId="3D05FF62" w:rsidR="00AD03AD" w:rsidRDefault="00AD03AD" w:rsidP="00703327"/>
    <w:p w14:paraId="2A2338F5" w14:textId="244CC721" w:rsidR="00AD03AD" w:rsidRDefault="00AD03AD" w:rsidP="00703327"/>
    <w:p w14:paraId="307FF257" w14:textId="3780B3AC" w:rsidR="00AD03AD" w:rsidRDefault="00AD03AD" w:rsidP="00703327"/>
    <w:p w14:paraId="5F798C93" w14:textId="5512BAFE" w:rsidR="00AD03AD" w:rsidRDefault="00AD03AD" w:rsidP="00703327"/>
    <w:p w14:paraId="4A9C8913" w14:textId="72437FD5" w:rsidR="00AD03AD" w:rsidRDefault="00AD03AD" w:rsidP="00703327"/>
    <w:p w14:paraId="228BF7BB" w14:textId="6EAB8364" w:rsidR="00AD03AD" w:rsidRDefault="00AD03AD" w:rsidP="00703327"/>
    <w:p w14:paraId="44DC97F4" w14:textId="5DBE3299" w:rsidR="00AD03AD" w:rsidRDefault="00AD03AD" w:rsidP="00703327"/>
    <w:p w14:paraId="64A7F1F2" w14:textId="19F9AD01" w:rsidR="00AD03AD" w:rsidRDefault="00AD03AD" w:rsidP="00703327"/>
    <w:p w14:paraId="1A6EBBE8" w14:textId="252B8421" w:rsidR="00AD03AD" w:rsidRDefault="00AD03AD" w:rsidP="00703327"/>
    <w:p w14:paraId="1178BF75" w14:textId="60559A55" w:rsidR="00AD03AD" w:rsidRDefault="00AD03AD" w:rsidP="00703327"/>
    <w:p w14:paraId="4F0E9CDF" w14:textId="7EA509B9" w:rsidR="00AD03AD" w:rsidRDefault="00AD03AD" w:rsidP="00703327"/>
    <w:p w14:paraId="1C7301EF" w14:textId="031DEDE4" w:rsidR="00AD03AD" w:rsidRDefault="00AD03AD" w:rsidP="00703327"/>
    <w:p w14:paraId="2E3C02EB" w14:textId="4F48C8F7" w:rsidR="00AD03AD" w:rsidRDefault="00AD03AD" w:rsidP="00703327"/>
    <w:p w14:paraId="167F07DA" w14:textId="77777777" w:rsidR="00AD03AD" w:rsidRPr="0084402A" w:rsidRDefault="00AD03AD" w:rsidP="00AD03AD">
      <w:pPr>
        <w:pStyle w:val="Heading2"/>
        <w:jc w:val="center"/>
        <w:rPr>
          <w:sz w:val="40"/>
          <w:szCs w:val="40"/>
        </w:rPr>
      </w:pPr>
      <w:bookmarkStart w:id="5" w:name="_Toc4146823"/>
      <w:r>
        <w:rPr>
          <w:sz w:val="40"/>
          <w:szCs w:val="40"/>
        </w:rPr>
        <w:lastRenderedPageBreak/>
        <w:t>4 Wireframes</w:t>
      </w:r>
      <w:bookmarkEnd w:id="5"/>
      <w:r>
        <w:rPr>
          <w:sz w:val="40"/>
          <w:szCs w:val="40"/>
        </w:rPr>
        <w:t xml:space="preserve"> </w:t>
      </w:r>
    </w:p>
    <w:p w14:paraId="225CFA02" w14:textId="77777777" w:rsidR="00AD03AD" w:rsidRDefault="00AD03AD" w:rsidP="00AD03AD"/>
    <w:p w14:paraId="63EFE0F6" w14:textId="77777777" w:rsidR="00AD03AD" w:rsidRDefault="00AD03AD" w:rsidP="00AD03AD">
      <w:pPr>
        <w:pStyle w:val="Heading3"/>
      </w:pPr>
      <w:bookmarkStart w:id="6" w:name="_Toc4146824"/>
      <w:r>
        <w:t>4.1 Home page</w:t>
      </w:r>
      <w:bookmarkEnd w:id="6"/>
    </w:p>
    <w:p w14:paraId="3652832C" w14:textId="0EF792D9" w:rsidR="00AD03AD" w:rsidRDefault="00AD03AD" w:rsidP="00703327"/>
    <w:p w14:paraId="4AC93BB7" w14:textId="2504ADC1" w:rsidR="00AD03AD" w:rsidRDefault="00AD03AD" w:rsidP="00703327"/>
    <w:p w14:paraId="3F8A8986" w14:textId="40CAAD4D" w:rsidR="00AD03AD" w:rsidRDefault="00AD03AD" w:rsidP="00703327"/>
    <w:p w14:paraId="137101C3" w14:textId="4F7CA900" w:rsidR="00AD03AD" w:rsidRDefault="00AD03AD" w:rsidP="00AD03AD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1EA52176" wp14:editId="5A578EE4">
            <wp:extent cx="6160135" cy="637413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3-27 at 13.53.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4798" w14:textId="77777777" w:rsidR="00AD03AD" w:rsidRDefault="00AD03AD" w:rsidP="00AD03AD">
      <w:pPr>
        <w:pStyle w:val="ListParagraph"/>
        <w:numPr>
          <w:ilvl w:val="0"/>
          <w:numId w:val="5"/>
        </w:numPr>
      </w:pPr>
    </w:p>
    <w:p w14:paraId="40DD99AF" w14:textId="3207DDCD" w:rsidR="00AD03AD" w:rsidRDefault="00AD03AD" w:rsidP="00AD03AD"/>
    <w:p w14:paraId="72D4C73A" w14:textId="67EC0064" w:rsidR="00AD03AD" w:rsidRDefault="00AD03AD" w:rsidP="00AD03AD"/>
    <w:p w14:paraId="63D7F423" w14:textId="6EBDCD8F" w:rsidR="00AD03AD" w:rsidRDefault="00AD03AD" w:rsidP="00AD03AD"/>
    <w:p w14:paraId="0283E7E8" w14:textId="196453A0" w:rsidR="00AD03AD" w:rsidRDefault="00AD03AD" w:rsidP="00AD03AD"/>
    <w:p w14:paraId="38E8D846" w14:textId="57BDDA48" w:rsidR="00AD03AD" w:rsidRDefault="00AD03AD" w:rsidP="00AD03AD"/>
    <w:p w14:paraId="296BE8BB" w14:textId="2BCC08FB" w:rsidR="00AD03AD" w:rsidRDefault="00AD03AD" w:rsidP="00AD03AD"/>
    <w:p w14:paraId="4D813DC1" w14:textId="722AF445" w:rsidR="00AD03AD" w:rsidRDefault="00AD03AD" w:rsidP="00AD03AD"/>
    <w:p w14:paraId="74E9EF21" w14:textId="4D87ACC3" w:rsidR="00AD03AD" w:rsidRDefault="00AD03AD" w:rsidP="00AD03AD"/>
    <w:p w14:paraId="5B20B95A" w14:textId="65EFB46B" w:rsidR="00305C28" w:rsidRDefault="00305C28" w:rsidP="00305C28">
      <w:pPr>
        <w:pStyle w:val="Heading3"/>
      </w:pPr>
      <w:r>
        <w:lastRenderedPageBreak/>
        <w:t>4.2 activiteiten</w:t>
      </w:r>
    </w:p>
    <w:p w14:paraId="27433DAA" w14:textId="36725481" w:rsidR="00AD03AD" w:rsidRDefault="00AD03AD" w:rsidP="00AD03AD">
      <w:pPr>
        <w:pStyle w:val="Heading3"/>
      </w:pPr>
    </w:p>
    <w:p w14:paraId="6A0454A2" w14:textId="77777777" w:rsidR="00305C28" w:rsidRDefault="00305C28" w:rsidP="00AD03AD">
      <w:pPr>
        <w:pStyle w:val="Heading3"/>
      </w:pPr>
    </w:p>
    <w:p w14:paraId="68FBA4B5" w14:textId="3A8C8ECC" w:rsidR="00AD03AD" w:rsidRDefault="00AD03AD" w:rsidP="00AD03AD">
      <w:pPr>
        <w:pStyle w:val="Heading3"/>
      </w:pPr>
      <w:r>
        <w:rPr>
          <w:noProof/>
        </w:rPr>
        <w:drawing>
          <wp:inline distT="0" distB="0" distL="0" distR="0" wp14:anchorId="0875D85C" wp14:editId="2BFA0037">
            <wp:extent cx="6159468" cy="6622181"/>
            <wp:effectExtent l="0" t="0" r="63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3-27 at 13.55.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165" cy="66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DB7D" w14:textId="77777777" w:rsidR="00305C28" w:rsidRDefault="00305C28" w:rsidP="00305C28">
      <w:pPr>
        <w:pStyle w:val="Heading3"/>
      </w:pPr>
    </w:p>
    <w:p w14:paraId="0EE4F95C" w14:textId="77777777" w:rsidR="00305C28" w:rsidRDefault="00305C28" w:rsidP="00305C28">
      <w:pPr>
        <w:pStyle w:val="Heading3"/>
      </w:pPr>
    </w:p>
    <w:p w14:paraId="6965189C" w14:textId="77777777" w:rsidR="00305C28" w:rsidRDefault="00305C28" w:rsidP="00305C28">
      <w:pPr>
        <w:pStyle w:val="Heading3"/>
      </w:pPr>
    </w:p>
    <w:p w14:paraId="25396EFE" w14:textId="77777777" w:rsidR="00305C28" w:rsidRDefault="00305C28" w:rsidP="00305C28">
      <w:pPr>
        <w:pStyle w:val="Heading3"/>
      </w:pPr>
    </w:p>
    <w:p w14:paraId="3A29F1C8" w14:textId="77777777" w:rsidR="00305C28" w:rsidRDefault="00305C28" w:rsidP="00305C28">
      <w:pPr>
        <w:pStyle w:val="Heading3"/>
      </w:pPr>
    </w:p>
    <w:p w14:paraId="44E6661F" w14:textId="77777777" w:rsidR="00305C28" w:rsidRDefault="00305C28" w:rsidP="00305C28">
      <w:pPr>
        <w:pStyle w:val="Heading3"/>
      </w:pPr>
    </w:p>
    <w:p w14:paraId="53E78239" w14:textId="77777777" w:rsidR="00305C28" w:rsidRDefault="00305C28" w:rsidP="00305C28">
      <w:pPr>
        <w:pStyle w:val="Heading3"/>
      </w:pPr>
    </w:p>
    <w:p w14:paraId="68A670B8" w14:textId="77777777" w:rsidR="00305C28" w:rsidRDefault="00305C28" w:rsidP="00305C28">
      <w:pPr>
        <w:pStyle w:val="Heading3"/>
      </w:pPr>
    </w:p>
    <w:p w14:paraId="07866A9B" w14:textId="318F87F8" w:rsidR="00305C28" w:rsidRDefault="00305C28" w:rsidP="00305C28">
      <w:pPr>
        <w:pStyle w:val="Heading3"/>
      </w:pPr>
      <w:r>
        <w:lastRenderedPageBreak/>
        <w:t>4.3 parkveringing</w:t>
      </w:r>
    </w:p>
    <w:p w14:paraId="6A5FF30F" w14:textId="7DFC689A" w:rsidR="00305C28" w:rsidRDefault="00305C28" w:rsidP="00305C28"/>
    <w:p w14:paraId="5745DA33" w14:textId="66C063E3" w:rsidR="00305C28" w:rsidRDefault="00305C28" w:rsidP="00305C28">
      <w:r>
        <w:rPr>
          <w:noProof/>
        </w:rPr>
        <w:drawing>
          <wp:inline distT="0" distB="0" distL="0" distR="0" wp14:anchorId="7DC4FA17" wp14:editId="01AD597C">
            <wp:extent cx="6160135" cy="640651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3-27 at 13.57.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936D" w14:textId="72607CF5" w:rsidR="00305C28" w:rsidRDefault="00305C28" w:rsidP="00305C28"/>
    <w:p w14:paraId="7AA6C454" w14:textId="6AC6B822" w:rsidR="00305C28" w:rsidRDefault="00305C28" w:rsidP="00305C28"/>
    <w:p w14:paraId="6492E6A9" w14:textId="72A7DA67" w:rsidR="00305C28" w:rsidRDefault="00305C28" w:rsidP="00305C28"/>
    <w:p w14:paraId="2C7288AC" w14:textId="40F1EDA6" w:rsidR="00305C28" w:rsidRDefault="00305C28" w:rsidP="00305C28"/>
    <w:p w14:paraId="1C36D7DE" w14:textId="7F041BF6" w:rsidR="00305C28" w:rsidRDefault="00305C28" w:rsidP="00305C28"/>
    <w:p w14:paraId="5BB1B509" w14:textId="4B7B0019" w:rsidR="00305C28" w:rsidRDefault="00305C28" w:rsidP="00305C28"/>
    <w:p w14:paraId="48BF9327" w14:textId="787D115C" w:rsidR="00305C28" w:rsidRDefault="00305C28" w:rsidP="00305C28"/>
    <w:p w14:paraId="71100096" w14:textId="0DF3789A" w:rsidR="00305C28" w:rsidRDefault="00305C28" w:rsidP="00305C28"/>
    <w:p w14:paraId="50665408" w14:textId="00B29791" w:rsidR="00305C28" w:rsidRDefault="00305C28" w:rsidP="00305C28"/>
    <w:p w14:paraId="5E6D554A" w14:textId="236DD9E4" w:rsidR="00305C28" w:rsidRDefault="00305C28" w:rsidP="00305C28"/>
    <w:p w14:paraId="484CD53F" w14:textId="469DAE6C" w:rsidR="00305C28" w:rsidRDefault="00305C28" w:rsidP="00305C28"/>
    <w:p w14:paraId="2A394B97" w14:textId="731597F9" w:rsidR="00305C28" w:rsidRDefault="00305C28" w:rsidP="00305C28"/>
    <w:p w14:paraId="1E742D89" w14:textId="6A03A0D5" w:rsidR="00305C28" w:rsidRDefault="00305C28" w:rsidP="00305C28"/>
    <w:p w14:paraId="283DF0D5" w14:textId="6B4CF2F8" w:rsidR="00305C28" w:rsidRDefault="00305C28" w:rsidP="00305C28"/>
    <w:p w14:paraId="0211FAE6" w14:textId="06D30520" w:rsidR="00305C28" w:rsidRDefault="00305C28" w:rsidP="00305C28"/>
    <w:p w14:paraId="20345CC8" w14:textId="77777777" w:rsidR="00305C28" w:rsidRPr="00305C28" w:rsidRDefault="00305C28" w:rsidP="00305C28"/>
    <w:p w14:paraId="3956DA29" w14:textId="724EA011" w:rsidR="00305C28" w:rsidRDefault="00305C28" w:rsidP="00305C28">
      <w:pPr>
        <w:pStyle w:val="Heading3"/>
      </w:pPr>
      <w:r>
        <w:t>4.4 foto’s</w:t>
      </w:r>
    </w:p>
    <w:p w14:paraId="4D5FAAF5" w14:textId="6A2E5071" w:rsidR="00305C28" w:rsidRDefault="00305C28" w:rsidP="00305C28"/>
    <w:p w14:paraId="0DD0FE48" w14:textId="55BB7901" w:rsidR="00305C28" w:rsidRDefault="00305C28" w:rsidP="00305C28">
      <w:r>
        <w:rPr>
          <w:noProof/>
        </w:rPr>
        <w:drawing>
          <wp:inline distT="0" distB="0" distL="0" distR="0" wp14:anchorId="141E0D1C" wp14:editId="2CD9ABAC">
            <wp:extent cx="6160135" cy="6362065"/>
            <wp:effectExtent l="0" t="0" r="0" b="635"/>
            <wp:docPr id="11" name="Picture 11" descr="A picture containing crossword puzzl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3-27 at 13.58.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9355" w14:textId="265FED3C" w:rsidR="00305C28" w:rsidRDefault="00305C28" w:rsidP="00305C28"/>
    <w:p w14:paraId="491CE9F8" w14:textId="75489A65" w:rsidR="00305C28" w:rsidRDefault="00305C28" w:rsidP="00305C28"/>
    <w:p w14:paraId="7D580395" w14:textId="359BB103" w:rsidR="00305C28" w:rsidRDefault="00305C28" w:rsidP="00305C28"/>
    <w:p w14:paraId="30E29D87" w14:textId="00C20AEE" w:rsidR="00305C28" w:rsidRDefault="00305C28" w:rsidP="00305C28"/>
    <w:p w14:paraId="2F29F97F" w14:textId="785536FB" w:rsidR="00305C28" w:rsidRDefault="00305C28" w:rsidP="00305C28"/>
    <w:p w14:paraId="782B2936" w14:textId="2AD9061D" w:rsidR="00305C28" w:rsidRDefault="00305C28" w:rsidP="00305C28"/>
    <w:p w14:paraId="62CC45FF" w14:textId="51A64212" w:rsidR="00305C28" w:rsidRDefault="00305C28" w:rsidP="00305C28"/>
    <w:p w14:paraId="72417EBC" w14:textId="55A7D61A" w:rsidR="00305C28" w:rsidRDefault="00305C28" w:rsidP="00305C28"/>
    <w:p w14:paraId="22CD7B30" w14:textId="3FFBAED0" w:rsidR="00305C28" w:rsidRDefault="00305C28" w:rsidP="00305C28"/>
    <w:p w14:paraId="356E3B41" w14:textId="60E3F059" w:rsidR="00305C28" w:rsidRDefault="00305C28" w:rsidP="00305C28"/>
    <w:p w14:paraId="238867F7" w14:textId="77777777" w:rsidR="00305C28" w:rsidRPr="00305C28" w:rsidRDefault="00305C28" w:rsidP="00305C28"/>
    <w:p w14:paraId="0C488C12" w14:textId="43093C35" w:rsidR="00305C28" w:rsidRDefault="00305C28" w:rsidP="00305C28">
      <w:pPr>
        <w:pStyle w:val="Heading3"/>
      </w:pPr>
      <w:r>
        <w:lastRenderedPageBreak/>
        <w:t xml:space="preserve">4.5 vogelwerkgroep </w:t>
      </w:r>
    </w:p>
    <w:p w14:paraId="5457900C" w14:textId="3E3E118C" w:rsidR="00305C28" w:rsidRDefault="00305C28" w:rsidP="00305C28"/>
    <w:p w14:paraId="6E3404FE" w14:textId="5CB07C02" w:rsidR="00305C28" w:rsidRDefault="00305C28" w:rsidP="00305C28"/>
    <w:p w14:paraId="79923CC1" w14:textId="5D8A8F00" w:rsidR="00305C28" w:rsidRPr="00305C28" w:rsidRDefault="00305C28" w:rsidP="00305C28">
      <w:r>
        <w:rPr>
          <w:noProof/>
        </w:rPr>
        <w:drawing>
          <wp:inline distT="0" distB="0" distL="0" distR="0" wp14:anchorId="279CDBD4" wp14:editId="10F9C157">
            <wp:extent cx="6160135" cy="641667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03-27 at 13.55.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6CA9" w14:textId="77777777" w:rsidR="00305C28" w:rsidRDefault="00305C28" w:rsidP="00305C28">
      <w:pPr>
        <w:pStyle w:val="Heading3"/>
      </w:pPr>
    </w:p>
    <w:p w14:paraId="7082C0D0" w14:textId="77777777" w:rsidR="00305C28" w:rsidRDefault="00305C28" w:rsidP="00305C28">
      <w:pPr>
        <w:pStyle w:val="Heading3"/>
      </w:pPr>
    </w:p>
    <w:p w14:paraId="3C54276A" w14:textId="1BBABF98" w:rsidR="00305C28" w:rsidRDefault="00305C28" w:rsidP="00305C28">
      <w:pPr>
        <w:pStyle w:val="Heading3"/>
      </w:pPr>
    </w:p>
    <w:p w14:paraId="6654DC7E" w14:textId="609BC967" w:rsidR="00305C28" w:rsidRDefault="00305C28" w:rsidP="00305C28"/>
    <w:p w14:paraId="538A6961" w14:textId="7FF99CD4" w:rsidR="00305C28" w:rsidRDefault="00305C28" w:rsidP="00305C28"/>
    <w:p w14:paraId="2602751E" w14:textId="4753BC5E" w:rsidR="00305C28" w:rsidRDefault="00305C28" w:rsidP="00305C28"/>
    <w:p w14:paraId="726E2C06" w14:textId="079BE622" w:rsidR="00305C28" w:rsidRDefault="00305C28" w:rsidP="00305C28"/>
    <w:p w14:paraId="02D854E3" w14:textId="403D3439" w:rsidR="00305C28" w:rsidRDefault="00305C28" w:rsidP="00305C28"/>
    <w:p w14:paraId="07094B8D" w14:textId="77777777" w:rsidR="00305C28" w:rsidRPr="00305C28" w:rsidRDefault="00305C28" w:rsidP="00305C28"/>
    <w:p w14:paraId="77954B01" w14:textId="77777777" w:rsidR="00305C28" w:rsidRDefault="00305C28" w:rsidP="00305C28">
      <w:pPr>
        <w:pStyle w:val="Heading3"/>
      </w:pPr>
    </w:p>
    <w:p w14:paraId="736C45B2" w14:textId="77777777" w:rsidR="00305C28" w:rsidRDefault="00305C28" w:rsidP="00305C28">
      <w:pPr>
        <w:pStyle w:val="Heading3"/>
      </w:pPr>
    </w:p>
    <w:p w14:paraId="3259BD81" w14:textId="356B60C5" w:rsidR="00305C28" w:rsidRDefault="00305C28" w:rsidP="00305C28">
      <w:pPr>
        <w:pStyle w:val="Heading3"/>
      </w:pPr>
      <w:r>
        <w:t>4.6 contact en links</w:t>
      </w:r>
    </w:p>
    <w:p w14:paraId="11D1A2A8" w14:textId="5194E2B8" w:rsidR="00305C28" w:rsidRPr="00305C28" w:rsidRDefault="00305C28" w:rsidP="00305C28">
      <w:r>
        <w:rPr>
          <w:noProof/>
        </w:rPr>
        <w:drawing>
          <wp:inline distT="0" distB="0" distL="0" distR="0" wp14:anchorId="57CA8AE1" wp14:editId="516BC93B">
            <wp:extent cx="4826000" cy="633730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03-27 at 14.01.4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31B9" w14:textId="7A396937" w:rsidR="00AD03AD" w:rsidRPr="00703327" w:rsidRDefault="00AD03AD" w:rsidP="00AD03AD">
      <w:pPr>
        <w:pStyle w:val="ListParagraph"/>
        <w:numPr>
          <w:ilvl w:val="0"/>
          <w:numId w:val="5"/>
        </w:numPr>
      </w:pPr>
    </w:p>
    <w:sectPr w:rsidR="00AD03AD" w:rsidRPr="00703327">
      <w:footerReference w:type="default" r:id="rId16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5847C" w14:textId="77777777" w:rsidR="00270AEB" w:rsidRDefault="00270AEB" w:rsidP="00B22487">
      <w:pPr>
        <w:spacing w:line="240" w:lineRule="auto"/>
      </w:pPr>
      <w:r>
        <w:separator/>
      </w:r>
    </w:p>
  </w:endnote>
  <w:endnote w:type="continuationSeparator" w:id="0">
    <w:p w14:paraId="3489AB48" w14:textId="77777777" w:rsidR="00270AEB" w:rsidRDefault="00270AEB" w:rsidP="00B2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 w14:paraId="1D230EF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66BE984" w14:textId="77777777" w:rsidR="00B22487" w:rsidRDefault="00B2248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4EA5747" w14:textId="77777777" w:rsidR="00B22487" w:rsidRDefault="00B22487">
          <w:pPr>
            <w:pStyle w:val="Header"/>
            <w:jc w:val="right"/>
            <w:rPr>
              <w:caps/>
              <w:sz w:val="18"/>
            </w:rPr>
          </w:pPr>
        </w:p>
      </w:tc>
    </w:tr>
    <w:tr w:rsidR="00B22487" w14:paraId="0F2CDC9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5020134" w14:textId="0AF09A50" w:rsidR="00B22487" w:rsidRDefault="00731724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Dion halfhide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8F5222D" w14:textId="77777777" w:rsidR="00B22487" w:rsidRDefault="00B2248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718125B" w14:textId="77777777" w:rsidR="00B22487" w:rsidRDefault="00B22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B06EE" w14:textId="77777777" w:rsidR="00270AEB" w:rsidRDefault="00270AEB" w:rsidP="00B22487">
      <w:pPr>
        <w:spacing w:line="240" w:lineRule="auto"/>
      </w:pPr>
      <w:r>
        <w:separator/>
      </w:r>
    </w:p>
  </w:footnote>
  <w:footnote w:type="continuationSeparator" w:id="0">
    <w:p w14:paraId="7C971B41" w14:textId="77777777" w:rsidR="00270AEB" w:rsidRDefault="00270AEB" w:rsidP="00B22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A close up of a logo&#13;&#10;&#13;&#10;Description automatically generated" style="width:.85pt;height:3.35pt;visibility:visible;mso-wrap-style:square" o:bullet="t">
        <v:imagedata r:id="rId1" o:title="A close up of a logo&#13;&#10;&#13;&#10;Description automatically generated"/>
      </v:shape>
    </w:pict>
  </w:numPicBullet>
  <w:abstractNum w:abstractNumId="0" w15:restartNumberingAfterBreak="0">
    <w:nsid w:val="08861ED6"/>
    <w:multiLevelType w:val="hybridMultilevel"/>
    <w:tmpl w:val="68E0CA0E"/>
    <w:lvl w:ilvl="0" w:tplc="0B2253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FAFB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6C22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48B7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CA9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CAE9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7C8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8C18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44FB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92D0158"/>
    <w:multiLevelType w:val="hybridMultilevel"/>
    <w:tmpl w:val="7FB0E238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97608EB"/>
    <w:multiLevelType w:val="multilevel"/>
    <w:tmpl w:val="C464D91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5F1C0D23"/>
    <w:multiLevelType w:val="hybridMultilevel"/>
    <w:tmpl w:val="466C0930"/>
    <w:lvl w:ilvl="0" w:tplc="D9808B5A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047C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E68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4F7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012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62C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E2B9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416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EE0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BB6959"/>
    <w:multiLevelType w:val="hybridMultilevel"/>
    <w:tmpl w:val="736ECE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DE5"/>
    <w:rsid w:val="00002312"/>
    <w:rsid w:val="0001070E"/>
    <w:rsid w:val="00116F87"/>
    <w:rsid w:val="00170AC8"/>
    <w:rsid w:val="001B4DD0"/>
    <w:rsid w:val="00270AEB"/>
    <w:rsid w:val="00280CFC"/>
    <w:rsid w:val="00291D39"/>
    <w:rsid w:val="002A2E77"/>
    <w:rsid w:val="002C6643"/>
    <w:rsid w:val="00305C28"/>
    <w:rsid w:val="00351CD2"/>
    <w:rsid w:val="003D57C0"/>
    <w:rsid w:val="00413856"/>
    <w:rsid w:val="00477CB5"/>
    <w:rsid w:val="00485A95"/>
    <w:rsid w:val="00540BA1"/>
    <w:rsid w:val="005D042A"/>
    <w:rsid w:val="006828B4"/>
    <w:rsid w:val="006D0166"/>
    <w:rsid w:val="00703327"/>
    <w:rsid w:val="00716647"/>
    <w:rsid w:val="00731724"/>
    <w:rsid w:val="0078575A"/>
    <w:rsid w:val="00791F48"/>
    <w:rsid w:val="00794B60"/>
    <w:rsid w:val="007C7777"/>
    <w:rsid w:val="00817F15"/>
    <w:rsid w:val="00821A0E"/>
    <w:rsid w:val="008970E6"/>
    <w:rsid w:val="008E2872"/>
    <w:rsid w:val="008E55CD"/>
    <w:rsid w:val="0093098E"/>
    <w:rsid w:val="0094241C"/>
    <w:rsid w:val="00A55C35"/>
    <w:rsid w:val="00A82E8E"/>
    <w:rsid w:val="00A95CC9"/>
    <w:rsid w:val="00AA69C4"/>
    <w:rsid w:val="00AD03AD"/>
    <w:rsid w:val="00AD3BF7"/>
    <w:rsid w:val="00AF5551"/>
    <w:rsid w:val="00B22487"/>
    <w:rsid w:val="00B97001"/>
    <w:rsid w:val="00BF5B0E"/>
    <w:rsid w:val="00C57DE5"/>
    <w:rsid w:val="00C66C9D"/>
    <w:rsid w:val="00C74A6B"/>
    <w:rsid w:val="00C9003F"/>
    <w:rsid w:val="00CF0FB9"/>
    <w:rsid w:val="00CF1DC3"/>
    <w:rsid w:val="00D22A8A"/>
    <w:rsid w:val="00D4733D"/>
    <w:rsid w:val="00DC3424"/>
    <w:rsid w:val="00E63B9A"/>
    <w:rsid w:val="00EA1834"/>
    <w:rsid w:val="00F0583B"/>
    <w:rsid w:val="00F3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831DA"/>
  <w15:docId w15:val="{2121D1B6-F648-4775-B84A-9000DE4B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rsid w:val="00CF1DC3"/>
    <w:pPr>
      <w:keepNext/>
      <w:keepLines/>
      <w:numPr>
        <w:numId w:val="1"/>
      </w:numPr>
      <w:spacing w:after="8314" w:line="5227" w:lineRule="auto"/>
      <w:ind w:left="10" w:hanging="10"/>
      <w:jc w:val="center"/>
      <w:outlineLvl w:val="0"/>
    </w:pPr>
    <w:rPr>
      <w:rFonts w:ascii="Arial" w:eastAsia="Cambria" w:hAnsi="Arial" w:cs="Cambria"/>
      <w:b/>
      <w:i/>
      <w:color w:val="4472C4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D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1DC3"/>
    <w:rPr>
      <w:rFonts w:ascii="Arial" w:eastAsia="Cambria" w:hAnsi="Arial" w:cs="Cambria"/>
      <w:b/>
      <w:i/>
      <w:color w:val="4472C4" w:themeColor="accent1"/>
      <w:sz w:val="32"/>
    </w:rPr>
  </w:style>
  <w:style w:type="paragraph" w:styleId="TOC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48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487"/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B224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1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1A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7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75A"/>
    <w:rPr>
      <w:rFonts w:ascii="Segoe UI" w:eastAsia="Arial" w:hAnsi="Segoe UI" w:cs="Segoe UI"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91D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2E77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A2E77"/>
    <w:pPr>
      <w:spacing w:after="100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2A2E77"/>
    <w:pPr>
      <w:spacing w:after="100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table" w:styleId="TableGrid0">
    <w:name w:val="Table Grid"/>
    <w:basedOn w:val="TableNormal"/>
    <w:uiPriority w:val="39"/>
    <w:rsid w:val="00A8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F0F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CF0F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CF0F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xampp\htdocs\php\project-L2\documenten\Gezamelijk\Sjabloon%20onze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1276E6-9023-134D-B013-E06B5B1DF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C:\xampp\htdocs\php\project-L2\documenten\Gezamelijk\Sjabloon onze groep.dotx</Template>
  <TotalTime>1597</TotalTime>
  <Pages>13</Pages>
  <Words>530</Words>
  <Characters>3022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halfhide</dc:creator>
  <cp:keywords/>
  <cp:lastModifiedBy>Microsoft Office User</cp:lastModifiedBy>
  <cp:revision>15</cp:revision>
  <dcterms:created xsi:type="dcterms:W3CDTF">2019-03-13T13:14:00Z</dcterms:created>
  <dcterms:modified xsi:type="dcterms:W3CDTF">2019-04-12T09:09:00Z</dcterms:modified>
</cp:coreProperties>
</file>