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724FD" w14:textId="77777777" w:rsidR="007C7777" w:rsidRPr="004142BC" w:rsidRDefault="007C7777">
      <w:pPr>
        <w:spacing w:after="527"/>
        <w:ind w:left="0" w:firstLine="0"/>
        <w:jc w:val="left"/>
      </w:pPr>
    </w:p>
    <w:p w14:paraId="3292D85A" w14:textId="77777777" w:rsidR="007C7777" w:rsidRPr="004142BC" w:rsidRDefault="0094241C">
      <w:pPr>
        <w:ind w:left="0" w:firstLine="0"/>
        <w:jc w:val="left"/>
      </w:pPr>
      <w:r w:rsidRPr="004142BC">
        <w:rPr>
          <w:rFonts w:eastAsia="Cambria"/>
          <w:color w:val="16365D"/>
        </w:rPr>
        <w:t xml:space="preserve"> </w:t>
      </w:r>
      <w:r w:rsidR="00AA69C4" w:rsidRPr="004142BC">
        <w:rPr>
          <w:rFonts w:eastAsia="Cambria"/>
          <w:color w:val="16365D"/>
        </w:rPr>
        <w:t>Project L2</w:t>
      </w:r>
    </w:p>
    <w:p w14:paraId="4682B163" w14:textId="77777777" w:rsidR="007C7777" w:rsidRPr="004142BC" w:rsidRDefault="0094241C">
      <w:pPr>
        <w:spacing w:after="341"/>
        <w:ind w:left="-28" w:firstLine="0"/>
        <w:jc w:val="left"/>
      </w:pPr>
      <w:r w:rsidRPr="004142BC">
        <w:rPr>
          <w:rFonts w:eastAsia="Calibri"/>
          <w:noProof/>
          <w:lang w:val="en-US" w:eastAsia="en-US"/>
        </w:rPr>
        <mc:AlternateContent>
          <mc:Choice Requires="wpg">
            <w:drawing>
              <wp:inline distT="0" distB="0" distL="0" distR="0" wp14:anchorId="4BBB0797" wp14:editId="611F070B">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78EE02E0"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1EDC01C0" w14:textId="77777777" w:rsidR="007C7777" w:rsidRPr="004142BC" w:rsidRDefault="0094241C">
      <w:pPr>
        <w:ind w:left="0" w:firstLine="0"/>
        <w:jc w:val="left"/>
      </w:pPr>
      <w:r w:rsidRPr="004142BC">
        <w:rPr>
          <w:rFonts w:eastAsia="Cambria"/>
          <w:i/>
          <w:color w:val="4F81BC"/>
        </w:rPr>
        <w:t xml:space="preserve"> </w:t>
      </w:r>
    </w:p>
    <w:p w14:paraId="793BF3F8" w14:textId="77777777" w:rsidR="007C7777" w:rsidRPr="004142BC" w:rsidRDefault="0094241C">
      <w:pPr>
        <w:ind w:left="0" w:firstLine="0"/>
        <w:jc w:val="left"/>
      </w:pPr>
      <w:r w:rsidRPr="004142BC">
        <w:t xml:space="preserve"> </w:t>
      </w:r>
    </w:p>
    <w:p w14:paraId="0C0B6D67" w14:textId="77777777" w:rsidR="007C7777" w:rsidRPr="004142BC" w:rsidRDefault="0094241C">
      <w:pPr>
        <w:ind w:left="0" w:firstLine="0"/>
        <w:jc w:val="left"/>
      </w:pPr>
      <w:r w:rsidRPr="004142BC">
        <w:t xml:space="preserve"> </w:t>
      </w:r>
      <w:r w:rsidR="00AA69C4" w:rsidRPr="004142BC">
        <w:rPr>
          <w:noProof/>
          <w:lang w:val="en-US" w:eastAsia="en-US"/>
        </w:rPr>
        <w:drawing>
          <wp:inline distT="0" distB="0" distL="0" distR="0" wp14:anchorId="7E5E0D01" wp14:editId="7925E1A9">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2D70C915" w14:textId="77777777" w:rsidR="007C7777" w:rsidRPr="004142BC" w:rsidRDefault="0094241C">
      <w:pPr>
        <w:ind w:left="0" w:firstLine="0"/>
        <w:jc w:val="left"/>
      </w:pPr>
      <w:r w:rsidRPr="004142BC">
        <w:t xml:space="preserve"> </w:t>
      </w:r>
    </w:p>
    <w:p w14:paraId="5ADEFB1A" w14:textId="77777777" w:rsidR="007C7777" w:rsidRPr="004142BC" w:rsidRDefault="0094241C">
      <w:pPr>
        <w:ind w:left="0" w:firstLine="0"/>
        <w:jc w:val="left"/>
      </w:pPr>
      <w:r w:rsidRPr="004142BC">
        <w:t xml:space="preserve"> </w:t>
      </w:r>
    </w:p>
    <w:p w14:paraId="3753F16F" w14:textId="77777777" w:rsidR="007C7777" w:rsidRPr="004142BC" w:rsidRDefault="0094241C">
      <w:pPr>
        <w:ind w:left="0" w:right="2254" w:firstLine="0"/>
        <w:jc w:val="left"/>
      </w:pPr>
      <w:r w:rsidRPr="004142BC">
        <w:t xml:space="preserve"> </w:t>
      </w:r>
    </w:p>
    <w:p w14:paraId="2A61F2C3" w14:textId="77777777" w:rsidR="007C7777" w:rsidRPr="004142BC" w:rsidRDefault="0094241C">
      <w:pPr>
        <w:ind w:left="0" w:firstLine="0"/>
        <w:jc w:val="left"/>
      </w:pPr>
      <w:r w:rsidRPr="004142BC">
        <w:t xml:space="preserve"> </w:t>
      </w:r>
    </w:p>
    <w:p w14:paraId="0AAAE89A" w14:textId="77777777" w:rsidR="007C7777" w:rsidRPr="004142BC" w:rsidRDefault="0094241C">
      <w:pPr>
        <w:ind w:left="0" w:firstLine="0"/>
        <w:jc w:val="left"/>
      </w:pPr>
      <w:r w:rsidRPr="004142BC">
        <w:t xml:space="preserve"> </w:t>
      </w:r>
    </w:p>
    <w:tbl>
      <w:tblPr>
        <w:tblStyle w:val="TableGrid"/>
        <w:tblW w:w="6047" w:type="dxa"/>
        <w:tblInd w:w="0" w:type="dxa"/>
        <w:tblLook w:val="04A0" w:firstRow="1" w:lastRow="0" w:firstColumn="1" w:lastColumn="0" w:noHBand="0" w:noVBand="1"/>
      </w:tblPr>
      <w:tblGrid>
        <w:gridCol w:w="1982"/>
        <w:gridCol w:w="4065"/>
      </w:tblGrid>
      <w:tr w:rsidR="007C7777" w:rsidRPr="004142BC" w14:paraId="706D9F29" w14:textId="77777777">
        <w:trPr>
          <w:trHeight w:val="528"/>
        </w:trPr>
        <w:tc>
          <w:tcPr>
            <w:tcW w:w="1982" w:type="dxa"/>
            <w:tcBorders>
              <w:top w:val="nil"/>
              <w:left w:val="nil"/>
              <w:bottom w:val="nil"/>
              <w:right w:val="nil"/>
            </w:tcBorders>
          </w:tcPr>
          <w:p w14:paraId="59AA138A" w14:textId="77777777" w:rsidR="007C7777" w:rsidRPr="004142BC" w:rsidRDefault="0094241C">
            <w:pPr>
              <w:tabs>
                <w:tab w:val="center" w:pos="1416"/>
              </w:tabs>
              <w:ind w:left="0" w:firstLine="0"/>
              <w:jc w:val="left"/>
            </w:pPr>
            <w:r w:rsidRPr="004142BC">
              <w:t xml:space="preserve">Namen: </w:t>
            </w:r>
            <w:r w:rsidRPr="004142BC">
              <w:tab/>
              <w:t xml:space="preserve"> </w:t>
            </w:r>
          </w:p>
          <w:p w14:paraId="6CBC8CCA"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6DF523DC" w14:textId="77777777" w:rsidR="007C7777" w:rsidRPr="004142BC" w:rsidRDefault="00C85816">
            <w:pPr>
              <w:ind w:left="139" w:firstLine="0"/>
              <w:jc w:val="left"/>
            </w:pPr>
            <w:r w:rsidRPr="004142BC">
              <w:t>Dion Halfhide</w:t>
            </w:r>
          </w:p>
        </w:tc>
      </w:tr>
      <w:tr w:rsidR="007C7777" w:rsidRPr="004142BC" w14:paraId="70620085" w14:textId="77777777">
        <w:trPr>
          <w:trHeight w:val="504"/>
        </w:trPr>
        <w:tc>
          <w:tcPr>
            <w:tcW w:w="1982" w:type="dxa"/>
            <w:tcBorders>
              <w:top w:val="nil"/>
              <w:left w:val="nil"/>
              <w:bottom w:val="nil"/>
              <w:right w:val="nil"/>
            </w:tcBorders>
          </w:tcPr>
          <w:p w14:paraId="387FEBFE" w14:textId="77777777" w:rsidR="007C7777" w:rsidRPr="004142BC" w:rsidRDefault="0094241C">
            <w:pPr>
              <w:tabs>
                <w:tab w:val="center" w:pos="1416"/>
              </w:tabs>
              <w:ind w:left="0" w:firstLine="0"/>
              <w:jc w:val="left"/>
            </w:pPr>
            <w:r w:rsidRPr="004142BC">
              <w:t xml:space="preserve">Studiejaar: </w:t>
            </w:r>
            <w:r w:rsidRPr="004142BC">
              <w:tab/>
              <w:t xml:space="preserve"> </w:t>
            </w:r>
          </w:p>
          <w:p w14:paraId="1E8D521B"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2E939FB0" w14:textId="77777777" w:rsidR="007C7777" w:rsidRPr="004142BC" w:rsidRDefault="00AA69C4">
            <w:pPr>
              <w:ind w:left="139" w:firstLine="0"/>
              <w:jc w:val="left"/>
            </w:pPr>
            <w:r w:rsidRPr="004142BC">
              <w:t>2018 -2019</w:t>
            </w:r>
          </w:p>
        </w:tc>
      </w:tr>
      <w:tr w:rsidR="007C7777" w:rsidRPr="004142BC" w14:paraId="3CD4AE8F" w14:textId="77777777">
        <w:trPr>
          <w:trHeight w:val="509"/>
        </w:trPr>
        <w:tc>
          <w:tcPr>
            <w:tcW w:w="1982" w:type="dxa"/>
            <w:tcBorders>
              <w:top w:val="nil"/>
              <w:left w:val="nil"/>
              <w:bottom w:val="nil"/>
              <w:right w:val="nil"/>
            </w:tcBorders>
          </w:tcPr>
          <w:p w14:paraId="7ABAE97F" w14:textId="77777777" w:rsidR="007C7777" w:rsidRPr="004142BC" w:rsidRDefault="0094241C">
            <w:pPr>
              <w:tabs>
                <w:tab w:val="center" w:pos="1416"/>
              </w:tabs>
              <w:ind w:left="0" w:firstLine="0"/>
              <w:jc w:val="left"/>
            </w:pPr>
            <w:r w:rsidRPr="004142BC">
              <w:t xml:space="preserve">Werkgroep: </w:t>
            </w:r>
            <w:r w:rsidRPr="004142BC">
              <w:tab/>
              <w:t xml:space="preserve"> </w:t>
            </w:r>
          </w:p>
          <w:p w14:paraId="6F9C9EA7"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667F4DB3" w14:textId="77777777" w:rsidR="007C7777" w:rsidRPr="004142BC" w:rsidRDefault="00AA69C4">
            <w:pPr>
              <w:ind w:left="139" w:firstLine="0"/>
              <w:jc w:val="left"/>
            </w:pPr>
            <w:r w:rsidRPr="004142BC">
              <w:t>AMO2</w:t>
            </w:r>
          </w:p>
        </w:tc>
      </w:tr>
      <w:tr w:rsidR="007C7777" w:rsidRPr="004142BC" w14:paraId="544DA1BE" w14:textId="77777777">
        <w:trPr>
          <w:trHeight w:val="504"/>
        </w:trPr>
        <w:tc>
          <w:tcPr>
            <w:tcW w:w="1982" w:type="dxa"/>
            <w:tcBorders>
              <w:top w:val="nil"/>
              <w:left w:val="nil"/>
              <w:bottom w:val="nil"/>
              <w:right w:val="nil"/>
            </w:tcBorders>
          </w:tcPr>
          <w:p w14:paraId="46397852" w14:textId="77777777" w:rsidR="007C7777" w:rsidRPr="004142BC" w:rsidRDefault="0094241C">
            <w:pPr>
              <w:ind w:left="0" w:firstLine="0"/>
              <w:jc w:val="left"/>
            </w:pPr>
            <w:r w:rsidRPr="004142BC">
              <w:t xml:space="preserve">Projectleider:  </w:t>
            </w:r>
          </w:p>
          <w:p w14:paraId="25C9A97F" w14:textId="77777777" w:rsidR="007C7777" w:rsidRPr="004142BC" w:rsidRDefault="0094241C">
            <w:pPr>
              <w:ind w:left="0" w:firstLine="0"/>
              <w:jc w:val="left"/>
            </w:pPr>
            <w:r w:rsidRPr="004142BC">
              <w:t xml:space="preserve"> </w:t>
            </w:r>
          </w:p>
        </w:tc>
        <w:tc>
          <w:tcPr>
            <w:tcW w:w="4065" w:type="dxa"/>
            <w:tcBorders>
              <w:top w:val="nil"/>
              <w:left w:val="nil"/>
              <w:bottom w:val="nil"/>
              <w:right w:val="nil"/>
            </w:tcBorders>
          </w:tcPr>
          <w:p w14:paraId="44784075" w14:textId="77777777" w:rsidR="007C7777" w:rsidRPr="004142BC" w:rsidRDefault="0094241C">
            <w:pPr>
              <w:ind w:left="139" w:firstLine="0"/>
              <w:jc w:val="left"/>
            </w:pPr>
            <w:r w:rsidRPr="004142BC">
              <w:t xml:space="preserve">M. </w:t>
            </w:r>
            <w:proofErr w:type="spellStart"/>
            <w:r w:rsidRPr="004142BC">
              <w:t>Boukiour</w:t>
            </w:r>
            <w:proofErr w:type="spellEnd"/>
            <w:r w:rsidRPr="004142BC">
              <w:t xml:space="preserve"> </w:t>
            </w:r>
            <w:bookmarkStart w:id="0" w:name="_GoBack"/>
            <w:bookmarkEnd w:id="0"/>
          </w:p>
        </w:tc>
      </w:tr>
      <w:tr w:rsidR="007C7777" w:rsidRPr="004142BC" w14:paraId="32008597" w14:textId="77777777">
        <w:trPr>
          <w:trHeight w:val="506"/>
        </w:trPr>
        <w:tc>
          <w:tcPr>
            <w:tcW w:w="1982" w:type="dxa"/>
            <w:tcBorders>
              <w:top w:val="nil"/>
              <w:left w:val="nil"/>
              <w:bottom w:val="nil"/>
              <w:right w:val="nil"/>
            </w:tcBorders>
          </w:tcPr>
          <w:p w14:paraId="4142DCAD" w14:textId="77777777" w:rsidR="007C7777" w:rsidRPr="004142BC" w:rsidRDefault="0094241C">
            <w:pPr>
              <w:ind w:left="0" w:firstLine="0"/>
              <w:jc w:val="left"/>
            </w:pPr>
            <w:r w:rsidRPr="004142BC">
              <w:t xml:space="preserve">Inleverdatum:  </w:t>
            </w:r>
          </w:p>
          <w:p w14:paraId="3D18ACD8" w14:textId="77777777" w:rsidR="007C7777" w:rsidRPr="004142BC" w:rsidRDefault="0094241C">
            <w:pPr>
              <w:ind w:left="1" w:firstLine="0"/>
              <w:jc w:val="left"/>
            </w:pPr>
            <w:r w:rsidRPr="004142BC">
              <w:t xml:space="preserve"> </w:t>
            </w:r>
          </w:p>
        </w:tc>
        <w:tc>
          <w:tcPr>
            <w:tcW w:w="4065" w:type="dxa"/>
            <w:tcBorders>
              <w:top w:val="nil"/>
              <w:left w:val="nil"/>
              <w:bottom w:val="nil"/>
              <w:right w:val="nil"/>
            </w:tcBorders>
          </w:tcPr>
          <w:p w14:paraId="76ABA5B2" w14:textId="3CB4F688" w:rsidR="007C7777" w:rsidRPr="004142BC" w:rsidRDefault="00BB56F5">
            <w:pPr>
              <w:ind w:left="140" w:firstLine="0"/>
              <w:jc w:val="left"/>
            </w:pPr>
            <w:r>
              <w:t>12-3-2019</w:t>
            </w:r>
          </w:p>
        </w:tc>
      </w:tr>
      <w:tr w:rsidR="007C7777" w:rsidRPr="004142BC" w14:paraId="1330A922" w14:textId="77777777">
        <w:trPr>
          <w:trHeight w:val="272"/>
        </w:trPr>
        <w:tc>
          <w:tcPr>
            <w:tcW w:w="1982" w:type="dxa"/>
            <w:tcBorders>
              <w:top w:val="nil"/>
              <w:left w:val="nil"/>
              <w:bottom w:val="nil"/>
              <w:right w:val="nil"/>
            </w:tcBorders>
          </w:tcPr>
          <w:p w14:paraId="5911C94C" w14:textId="77777777" w:rsidR="007C7777" w:rsidRPr="004142BC" w:rsidRDefault="0094241C">
            <w:pPr>
              <w:tabs>
                <w:tab w:val="center" w:pos="1417"/>
              </w:tabs>
              <w:ind w:left="0" w:firstLine="0"/>
              <w:jc w:val="left"/>
            </w:pPr>
            <w:r w:rsidRPr="004142BC">
              <w:t xml:space="preserve">Versie: </w:t>
            </w:r>
            <w:r w:rsidRPr="004142BC">
              <w:tab/>
              <w:t xml:space="preserve"> </w:t>
            </w:r>
          </w:p>
        </w:tc>
        <w:tc>
          <w:tcPr>
            <w:tcW w:w="4065" w:type="dxa"/>
            <w:tcBorders>
              <w:top w:val="nil"/>
              <w:left w:val="nil"/>
              <w:bottom w:val="nil"/>
              <w:right w:val="nil"/>
            </w:tcBorders>
          </w:tcPr>
          <w:p w14:paraId="1A64417A" w14:textId="11FBA468" w:rsidR="007C7777" w:rsidRPr="004142BC" w:rsidRDefault="0094241C">
            <w:pPr>
              <w:ind w:left="140" w:firstLine="0"/>
              <w:jc w:val="left"/>
            </w:pPr>
            <w:r w:rsidRPr="004142BC">
              <w:t>1.</w:t>
            </w:r>
            <w:r w:rsidR="00BB56F5">
              <w:t>1</w:t>
            </w:r>
          </w:p>
        </w:tc>
      </w:tr>
    </w:tbl>
    <w:p w14:paraId="4CD53F96" w14:textId="77777777" w:rsidR="007C7777" w:rsidRPr="004142BC" w:rsidRDefault="0094241C">
      <w:pPr>
        <w:ind w:left="0" w:firstLine="0"/>
        <w:jc w:val="right"/>
      </w:pPr>
      <w:r w:rsidRPr="004142BC">
        <w:t xml:space="preserve"> </w:t>
      </w:r>
    </w:p>
    <w:p w14:paraId="2BF54D36" w14:textId="77777777" w:rsidR="007C7777" w:rsidRPr="004142BC" w:rsidRDefault="0094241C">
      <w:pPr>
        <w:spacing w:after="777"/>
        <w:ind w:left="0" w:firstLine="0"/>
        <w:jc w:val="left"/>
      </w:pPr>
      <w:r w:rsidRPr="004142BC">
        <w:t xml:space="preserve"> </w:t>
      </w:r>
    </w:p>
    <w:p w14:paraId="7C9FE3C9" w14:textId="77777777" w:rsidR="00AA69C4" w:rsidRPr="004142BC" w:rsidRDefault="00AA69C4">
      <w:pPr>
        <w:spacing w:after="777"/>
        <w:ind w:left="0" w:firstLine="0"/>
        <w:jc w:val="left"/>
      </w:pPr>
    </w:p>
    <w:p w14:paraId="1CF287B0" w14:textId="77777777" w:rsidR="00AA69C4" w:rsidRPr="004142BC" w:rsidRDefault="00AA69C4">
      <w:pPr>
        <w:spacing w:after="777"/>
        <w:ind w:left="0" w:firstLine="0"/>
        <w:jc w:val="left"/>
      </w:pPr>
    </w:p>
    <w:p w14:paraId="1F4C338C" w14:textId="77777777" w:rsidR="00AA69C4" w:rsidRPr="004142BC" w:rsidRDefault="00AA69C4">
      <w:pPr>
        <w:spacing w:after="777"/>
        <w:ind w:left="0" w:firstLine="0"/>
        <w:jc w:val="left"/>
      </w:pPr>
    </w:p>
    <w:p w14:paraId="496235B6" w14:textId="77777777" w:rsidR="007C7777" w:rsidRPr="004142BC" w:rsidRDefault="0094241C" w:rsidP="00CF1DC3">
      <w:pPr>
        <w:pStyle w:val="Heading2"/>
        <w:rPr>
          <w:rFonts w:ascii="Arial" w:eastAsia="Cambria" w:hAnsi="Arial" w:cs="Arial"/>
          <w:sz w:val="22"/>
          <w:szCs w:val="22"/>
        </w:rPr>
      </w:pPr>
      <w:bookmarkStart w:id="1" w:name="_Toc961755"/>
      <w:r w:rsidRPr="004142BC">
        <w:rPr>
          <w:rFonts w:ascii="Arial" w:eastAsia="Cambria" w:hAnsi="Arial" w:cs="Arial"/>
          <w:sz w:val="22"/>
          <w:szCs w:val="22"/>
        </w:rPr>
        <w:lastRenderedPageBreak/>
        <w:t>Inhoud</w:t>
      </w:r>
      <w:bookmarkEnd w:id="1"/>
      <w:r w:rsidRPr="004142BC">
        <w:rPr>
          <w:rFonts w:ascii="Arial" w:eastAsia="Cambria" w:hAnsi="Arial" w:cs="Arial"/>
          <w:sz w:val="22"/>
          <w:szCs w:val="22"/>
        </w:rPr>
        <w:t xml:space="preserve"> </w:t>
      </w:r>
    </w:p>
    <w:p w14:paraId="57B35544" w14:textId="77777777" w:rsidR="00EA1834" w:rsidRPr="004142BC" w:rsidRDefault="00EA1834" w:rsidP="00EA1834"/>
    <w:sdt>
      <w:sdtPr>
        <w:id w:val="810905800"/>
        <w:docPartObj>
          <w:docPartGallery w:val="Table of Contents"/>
        </w:docPartObj>
      </w:sdtPr>
      <w:sdtEndPr/>
      <w:sdtContent>
        <w:p w14:paraId="15DAFCDA" w14:textId="64342C1F" w:rsidR="00C13155" w:rsidRPr="004142BC" w:rsidRDefault="00280CFC">
          <w:pPr>
            <w:pStyle w:val="TOC1"/>
            <w:tabs>
              <w:tab w:val="right" w:leader="dot" w:pos="9691"/>
            </w:tabs>
            <w:rPr>
              <w:rFonts w:eastAsiaTheme="minorEastAsia"/>
              <w:noProof/>
              <w:color w:val="auto"/>
              <w:lang w:val="en-US" w:eastAsia="en-US"/>
            </w:rPr>
          </w:pPr>
          <w:r w:rsidRPr="004142BC">
            <w:fldChar w:fldCharType="begin"/>
          </w:r>
          <w:r w:rsidRPr="004142BC">
            <w:instrText xml:space="preserve"> TOC \h \z \u \t "Kop 2;1" </w:instrText>
          </w:r>
          <w:r w:rsidRPr="004142BC">
            <w:fldChar w:fldCharType="separate"/>
          </w:r>
          <w:hyperlink w:anchor="_Toc961755" w:history="1">
            <w:r w:rsidR="00C13155" w:rsidRPr="004142BC">
              <w:rPr>
                <w:rStyle w:val="Hyperlink"/>
                <w:rFonts w:eastAsia="Cambria"/>
                <w:noProof/>
              </w:rPr>
              <w:t>Inhoud</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_Toc961755 \h </w:instrText>
            </w:r>
            <w:r w:rsidR="00C13155" w:rsidRPr="004142BC">
              <w:rPr>
                <w:noProof/>
                <w:webHidden/>
              </w:rPr>
            </w:r>
            <w:r w:rsidR="00C13155" w:rsidRPr="004142BC">
              <w:rPr>
                <w:noProof/>
                <w:webHidden/>
              </w:rPr>
              <w:fldChar w:fldCharType="separate"/>
            </w:r>
            <w:r w:rsidR="00512420" w:rsidRPr="004142BC">
              <w:rPr>
                <w:noProof/>
                <w:webHidden/>
              </w:rPr>
              <w:t>2</w:t>
            </w:r>
            <w:r w:rsidR="00C13155" w:rsidRPr="004142BC">
              <w:rPr>
                <w:noProof/>
                <w:webHidden/>
              </w:rPr>
              <w:fldChar w:fldCharType="end"/>
            </w:r>
          </w:hyperlink>
        </w:p>
        <w:p w14:paraId="0D23074C" w14:textId="5277B7A5" w:rsidR="00C13155" w:rsidRPr="004142BC" w:rsidRDefault="00E21D5C">
          <w:pPr>
            <w:pStyle w:val="TOC1"/>
            <w:tabs>
              <w:tab w:val="right" w:leader="dot" w:pos="9691"/>
            </w:tabs>
            <w:rPr>
              <w:rFonts w:eastAsiaTheme="minorEastAsia"/>
              <w:noProof/>
              <w:color w:val="auto"/>
              <w:lang w:val="en-US" w:eastAsia="en-US"/>
            </w:rPr>
          </w:pPr>
          <w:hyperlink w:anchor="_Toc961756" w:history="1">
            <w:r w:rsidR="00C13155" w:rsidRPr="004142BC">
              <w:rPr>
                <w:rStyle w:val="Hyperlink"/>
                <w:noProof/>
              </w:rPr>
              <w:t>1 De kern van het project</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_Toc961756 \h </w:instrText>
            </w:r>
            <w:r w:rsidR="00C13155" w:rsidRPr="004142BC">
              <w:rPr>
                <w:noProof/>
                <w:webHidden/>
              </w:rPr>
            </w:r>
            <w:r w:rsidR="00C13155" w:rsidRPr="004142BC">
              <w:rPr>
                <w:noProof/>
                <w:webHidden/>
              </w:rPr>
              <w:fldChar w:fldCharType="separate"/>
            </w:r>
            <w:r w:rsidR="00512420" w:rsidRPr="004142BC">
              <w:rPr>
                <w:noProof/>
                <w:webHidden/>
              </w:rPr>
              <w:t>3</w:t>
            </w:r>
            <w:r w:rsidR="00C13155" w:rsidRPr="004142BC">
              <w:rPr>
                <w:noProof/>
                <w:webHidden/>
              </w:rPr>
              <w:fldChar w:fldCharType="end"/>
            </w:r>
          </w:hyperlink>
        </w:p>
        <w:p w14:paraId="13DBA8C2" w14:textId="1833F197" w:rsidR="00C13155" w:rsidRPr="004142BC" w:rsidRDefault="00E21D5C">
          <w:pPr>
            <w:pStyle w:val="TOC1"/>
            <w:tabs>
              <w:tab w:val="right" w:leader="dot" w:pos="9691"/>
            </w:tabs>
            <w:rPr>
              <w:rFonts w:eastAsiaTheme="minorEastAsia"/>
              <w:noProof/>
              <w:color w:val="auto"/>
              <w:lang w:val="en-US" w:eastAsia="en-US"/>
            </w:rPr>
          </w:pPr>
          <w:hyperlink w:anchor="_Toc961757" w:history="1">
            <w:r w:rsidR="00C13155" w:rsidRPr="004142BC">
              <w:rPr>
                <w:rStyle w:val="Hyperlink"/>
                <w:noProof/>
              </w:rPr>
              <w:t>2 Aanleiding</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_Toc961757 \h </w:instrText>
            </w:r>
            <w:r w:rsidR="00C13155" w:rsidRPr="004142BC">
              <w:rPr>
                <w:noProof/>
                <w:webHidden/>
              </w:rPr>
            </w:r>
            <w:r w:rsidR="00C13155" w:rsidRPr="004142BC">
              <w:rPr>
                <w:noProof/>
                <w:webHidden/>
              </w:rPr>
              <w:fldChar w:fldCharType="separate"/>
            </w:r>
            <w:r w:rsidR="00512420" w:rsidRPr="004142BC">
              <w:rPr>
                <w:noProof/>
                <w:webHidden/>
              </w:rPr>
              <w:t>4</w:t>
            </w:r>
            <w:r w:rsidR="00C13155" w:rsidRPr="004142BC">
              <w:rPr>
                <w:noProof/>
                <w:webHidden/>
              </w:rPr>
              <w:fldChar w:fldCharType="end"/>
            </w:r>
          </w:hyperlink>
        </w:p>
        <w:p w14:paraId="6CE5CC27" w14:textId="767334ED" w:rsidR="00C13155" w:rsidRPr="004142BC" w:rsidRDefault="00E21D5C">
          <w:pPr>
            <w:pStyle w:val="TOC1"/>
            <w:tabs>
              <w:tab w:val="right" w:leader="dot" w:pos="9691"/>
            </w:tabs>
            <w:rPr>
              <w:rFonts w:eastAsiaTheme="minorEastAsia"/>
              <w:noProof/>
              <w:color w:val="auto"/>
              <w:lang w:val="en-US" w:eastAsia="en-US"/>
            </w:rPr>
          </w:pPr>
          <w:hyperlink w:anchor="_Toc961758" w:history="1">
            <w:r w:rsidR="00C13155" w:rsidRPr="004142BC">
              <w:rPr>
                <w:rStyle w:val="Hyperlink"/>
                <w:noProof/>
              </w:rPr>
              <w:t>3 Behoeft analyse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_Toc961758 \h </w:instrText>
            </w:r>
            <w:r w:rsidR="00C13155" w:rsidRPr="004142BC">
              <w:rPr>
                <w:noProof/>
                <w:webHidden/>
              </w:rPr>
            </w:r>
            <w:r w:rsidR="00C13155" w:rsidRPr="004142BC">
              <w:rPr>
                <w:noProof/>
                <w:webHidden/>
              </w:rPr>
              <w:fldChar w:fldCharType="separate"/>
            </w:r>
            <w:r w:rsidR="00512420" w:rsidRPr="004142BC">
              <w:rPr>
                <w:noProof/>
                <w:webHidden/>
              </w:rPr>
              <w:t>5</w:t>
            </w:r>
            <w:r w:rsidR="00C13155" w:rsidRPr="004142BC">
              <w:rPr>
                <w:noProof/>
                <w:webHidden/>
              </w:rPr>
              <w:fldChar w:fldCharType="end"/>
            </w:r>
          </w:hyperlink>
        </w:p>
        <w:p w14:paraId="46D5DE6B" w14:textId="69FE4DD7" w:rsidR="00C13155" w:rsidRPr="004142BC" w:rsidRDefault="00E21D5C">
          <w:pPr>
            <w:pStyle w:val="TOC1"/>
            <w:tabs>
              <w:tab w:val="right" w:leader="dot" w:pos="9691"/>
            </w:tabs>
            <w:rPr>
              <w:rFonts w:eastAsiaTheme="minorEastAsia"/>
              <w:noProof/>
              <w:color w:val="auto"/>
              <w:lang w:val="en-US" w:eastAsia="en-US"/>
            </w:rPr>
          </w:pPr>
          <w:hyperlink w:anchor="_Toc961759" w:history="1">
            <w:r w:rsidR="00C13155" w:rsidRPr="004142BC">
              <w:rPr>
                <w:rStyle w:val="Hyperlink"/>
                <w:noProof/>
              </w:rPr>
              <w:t>4 Algemene beschrijving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_Toc961759 \h </w:instrText>
            </w:r>
            <w:r w:rsidR="00C13155" w:rsidRPr="004142BC">
              <w:rPr>
                <w:noProof/>
                <w:webHidden/>
              </w:rPr>
            </w:r>
            <w:r w:rsidR="00C13155" w:rsidRPr="004142BC">
              <w:rPr>
                <w:noProof/>
                <w:webHidden/>
              </w:rPr>
              <w:fldChar w:fldCharType="separate"/>
            </w:r>
            <w:r w:rsidR="00512420" w:rsidRPr="004142BC">
              <w:rPr>
                <w:noProof/>
                <w:webHidden/>
              </w:rPr>
              <w:t>6</w:t>
            </w:r>
            <w:r w:rsidR="00C13155" w:rsidRPr="004142BC">
              <w:rPr>
                <w:noProof/>
                <w:webHidden/>
              </w:rPr>
              <w:fldChar w:fldCharType="end"/>
            </w:r>
          </w:hyperlink>
        </w:p>
        <w:p w14:paraId="15C2783B" w14:textId="3884536E" w:rsidR="00C13155" w:rsidRPr="004142BC" w:rsidRDefault="00E21D5C">
          <w:pPr>
            <w:pStyle w:val="TOC1"/>
            <w:tabs>
              <w:tab w:val="right" w:leader="dot" w:pos="9691"/>
            </w:tabs>
            <w:rPr>
              <w:rFonts w:eastAsiaTheme="minorEastAsia"/>
              <w:noProof/>
              <w:color w:val="auto"/>
              <w:lang w:val="en-US" w:eastAsia="en-US"/>
            </w:rPr>
          </w:pPr>
          <w:hyperlink w:anchor="_Toc961760" w:history="1">
            <w:r w:rsidR="00C13155" w:rsidRPr="004142BC">
              <w:rPr>
                <w:rStyle w:val="Hyperlink"/>
                <w:noProof/>
              </w:rPr>
              <w:t>5 Doelen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_Toc961760 \h </w:instrText>
            </w:r>
            <w:r w:rsidR="00C13155" w:rsidRPr="004142BC">
              <w:rPr>
                <w:noProof/>
                <w:webHidden/>
              </w:rPr>
            </w:r>
            <w:r w:rsidR="00C13155" w:rsidRPr="004142BC">
              <w:rPr>
                <w:noProof/>
                <w:webHidden/>
              </w:rPr>
              <w:fldChar w:fldCharType="separate"/>
            </w:r>
            <w:r w:rsidR="00512420" w:rsidRPr="004142BC">
              <w:rPr>
                <w:noProof/>
                <w:webHidden/>
              </w:rPr>
              <w:t>7</w:t>
            </w:r>
            <w:r w:rsidR="00C13155" w:rsidRPr="004142BC">
              <w:rPr>
                <w:noProof/>
                <w:webHidden/>
              </w:rPr>
              <w:fldChar w:fldCharType="end"/>
            </w:r>
          </w:hyperlink>
        </w:p>
        <w:p w14:paraId="608B1C3D" w14:textId="7A823C70" w:rsidR="00C13155" w:rsidRPr="004142BC" w:rsidRDefault="00E21D5C">
          <w:pPr>
            <w:pStyle w:val="TOC1"/>
            <w:tabs>
              <w:tab w:val="right" w:leader="dot" w:pos="9691"/>
            </w:tabs>
            <w:rPr>
              <w:rFonts w:eastAsiaTheme="minorEastAsia"/>
              <w:noProof/>
              <w:color w:val="auto"/>
              <w:lang w:val="en-US" w:eastAsia="en-US"/>
            </w:rPr>
          </w:pPr>
          <w:hyperlink w:anchor="_Toc961761" w:history="1">
            <w:r w:rsidR="00C13155" w:rsidRPr="004142BC">
              <w:rPr>
                <w:rStyle w:val="Hyperlink"/>
                <w:noProof/>
              </w:rPr>
              <w:t>6 Doelgroepen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_Toc961761 \h </w:instrText>
            </w:r>
            <w:r w:rsidR="00C13155" w:rsidRPr="004142BC">
              <w:rPr>
                <w:noProof/>
                <w:webHidden/>
              </w:rPr>
            </w:r>
            <w:r w:rsidR="00C13155" w:rsidRPr="004142BC">
              <w:rPr>
                <w:noProof/>
                <w:webHidden/>
              </w:rPr>
              <w:fldChar w:fldCharType="separate"/>
            </w:r>
            <w:r w:rsidR="00512420" w:rsidRPr="004142BC">
              <w:rPr>
                <w:noProof/>
                <w:webHidden/>
              </w:rPr>
              <w:t>8</w:t>
            </w:r>
            <w:r w:rsidR="00C13155" w:rsidRPr="004142BC">
              <w:rPr>
                <w:noProof/>
                <w:webHidden/>
              </w:rPr>
              <w:fldChar w:fldCharType="end"/>
            </w:r>
          </w:hyperlink>
        </w:p>
        <w:p w14:paraId="53C741D3" w14:textId="330D4AD3" w:rsidR="00C13155" w:rsidRPr="004142BC" w:rsidRDefault="00E21D5C">
          <w:pPr>
            <w:pStyle w:val="TOC1"/>
            <w:tabs>
              <w:tab w:val="right" w:leader="dot" w:pos="9691"/>
            </w:tabs>
            <w:rPr>
              <w:rFonts w:eastAsiaTheme="minorEastAsia"/>
              <w:noProof/>
              <w:color w:val="auto"/>
              <w:lang w:val="en-US" w:eastAsia="en-US"/>
            </w:rPr>
          </w:pPr>
          <w:hyperlink w:anchor="_Toc961762" w:history="1">
            <w:r w:rsidR="00C13155" w:rsidRPr="004142BC">
              <w:rPr>
                <w:rStyle w:val="Hyperlink"/>
                <w:noProof/>
              </w:rPr>
              <w:t>7 Vormgeving</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_Toc961762 \h </w:instrText>
            </w:r>
            <w:r w:rsidR="00C13155" w:rsidRPr="004142BC">
              <w:rPr>
                <w:noProof/>
                <w:webHidden/>
              </w:rPr>
            </w:r>
            <w:r w:rsidR="00C13155" w:rsidRPr="004142BC">
              <w:rPr>
                <w:noProof/>
                <w:webHidden/>
              </w:rPr>
              <w:fldChar w:fldCharType="separate"/>
            </w:r>
            <w:r w:rsidR="00512420" w:rsidRPr="004142BC">
              <w:rPr>
                <w:noProof/>
                <w:webHidden/>
              </w:rPr>
              <w:t>9</w:t>
            </w:r>
            <w:r w:rsidR="00C13155" w:rsidRPr="004142BC">
              <w:rPr>
                <w:noProof/>
                <w:webHidden/>
              </w:rPr>
              <w:fldChar w:fldCharType="end"/>
            </w:r>
          </w:hyperlink>
        </w:p>
        <w:p w14:paraId="1E352A8C" w14:textId="32462B7C" w:rsidR="00C13155" w:rsidRPr="004142BC" w:rsidRDefault="00E21D5C">
          <w:pPr>
            <w:pStyle w:val="TOC1"/>
            <w:tabs>
              <w:tab w:val="right" w:leader="dot" w:pos="9691"/>
            </w:tabs>
            <w:rPr>
              <w:rFonts w:eastAsiaTheme="minorEastAsia"/>
              <w:noProof/>
              <w:color w:val="auto"/>
              <w:lang w:val="en-US" w:eastAsia="en-US"/>
            </w:rPr>
          </w:pPr>
          <w:hyperlink w:anchor="_Toc961763" w:history="1">
            <w:r w:rsidR="00C13155" w:rsidRPr="004142BC">
              <w:rPr>
                <w:rStyle w:val="Hyperlink"/>
                <w:noProof/>
              </w:rPr>
              <w:t>8 Informatie in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_Toc961763 \h </w:instrText>
            </w:r>
            <w:r w:rsidR="00C13155" w:rsidRPr="004142BC">
              <w:rPr>
                <w:noProof/>
                <w:webHidden/>
              </w:rPr>
            </w:r>
            <w:r w:rsidR="00C13155" w:rsidRPr="004142BC">
              <w:rPr>
                <w:noProof/>
                <w:webHidden/>
              </w:rPr>
              <w:fldChar w:fldCharType="separate"/>
            </w:r>
            <w:r w:rsidR="00512420" w:rsidRPr="004142BC">
              <w:rPr>
                <w:noProof/>
                <w:webHidden/>
              </w:rPr>
              <w:t>10</w:t>
            </w:r>
            <w:r w:rsidR="00C13155" w:rsidRPr="004142BC">
              <w:rPr>
                <w:noProof/>
                <w:webHidden/>
              </w:rPr>
              <w:fldChar w:fldCharType="end"/>
            </w:r>
          </w:hyperlink>
        </w:p>
        <w:p w14:paraId="78AE101A" w14:textId="642D387E" w:rsidR="00C13155" w:rsidRPr="004142BC" w:rsidRDefault="00E21D5C">
          <w:pPr>
            <w:pStyle w:val="TOC1"/>
            <w:tabs>
              <w:tab w:val="right" w:leader="dot" w:pos="9691"/>
            </w:tabs>
            <w:rPr>
              <w:rFonts w:eastAsiaTheme="minorEastAsia"/>
              <w:noProof/>
              <w:color w:val="auto"/>
              <w:lang w:val="en-US" w:eastAsia="en-US"/>
            </w:rPr>
          </w:pPr>
          <w:hyperlink w:anchor="_Toc961764" w:history="1">
            <w:r w:rsidR="00C13155" w:rsidRPr="004142BC">
              <w:rPr>
                <w:rStyle w:val="Hyperlink"/>
                <w:noProof/>
              </w:rPr>
              <w:t>9 Interactie van de applicatie</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_Toc961764 \h </w:instrText>
            </w:r>
            <w:r w:rsidR="00C13155" w:rsidRPr="004142BC">
              <w:rPr>
                <w:noProof/>
                <w:webHidden/>
              </w:rPr>
            </w:r>
            <w:r w:rsidR="00C13155" w:rsidRPr="004142BC">
              <w:rPr>
                <w:noProof/>
                <w:webHidden/>
              </w:rPr>
              <w:fldChar w:fldCharType="separate"/>
            </w:r>
            <w:r w:rsidR="00512420" w:rsidRPr="004142BC">
              <w:rPr>
                <w:noProof/>
                <w:webHidden/>
              </w:rPr>
              <w:t>11</w:t>
            </w:r>
            <w:r w:rsidR="00C13155" w:rsidRPr="004142BC">
              <w:rPr>
                <w:noProof/>
                <w:webHidden/>
              </w:rPr>
              <w:fldChar w:fldCharType="end"/>
            </w:r>
          </w:hyperlink>
        </w:p>
        <w:p w14:paraId="48ACAE14" w14:textId="6B233DD6" w:rsidR="00C13155" w:rsidRPr="004142BC" w:rsidRDefault="00E21D5C">
          <w:pPr>
            <w:pStyle w:val="TOC1"/>
            <w:tabs>
              <w:tab w:val="right" w:leader="dot" w:pos="9691"/>
            </w:tabs>
            <w:rPr>
              <w:rFonts w:eastAsiaTheme="minorEastAsia"/>
              <w:noProof/>
              <w:color w:val="auto"/>
              <w:lang w:val="en-US" w:eastAsia="en-US"/>
            </w:rPr>
          </w:pPr>
          <w:hyperlink w:anchor="_Toc961765" w:history="1">
            <w:r w:rsidR="00C13155" w:rsidRPr="004142BC">
              <w:rPr>
                <w:rStyle w:val="Hyperlink"/>
                <w:noProof/>
              </w:rPr>
              <w:t>10 Tot slot</w:t>
            </w:r>
            <w:r w:rsidR="00C13155" w:rsidRPr="004142BC">
              <w:rPr>
                <w:noProof/>
                <w:webHidden/>
              </w:rPr>
              <w:tab/>
            </w:r>
            <w:r w:rsidR="00C13155" w:rsidRPr="004142BC">
              <w:rPr>
                <w:noProof/>
                <w:webHidden/>
              </w:rPr>
              <w:fldChar w:fldCharType="begin"/>
            </w:r>
            <w:r w:rsidR="00C13155" w:rsidRPr="004142BC">
              <w:rPr>
                <w:noProof/>
                <w:webHidden/>
              </w:rPr>
              <w:instrText xml:space="preserve"> PAGEREF _Toc961765 \h </w:instrText>
            </w:r>
            <w:r w:rsidR="00C13155" w:rsidRPr="004142BC">
              <w:rPr>
                <w:noProof/>
                <w:webHidden/>
              </w:rPr>
            </w:r>
            <w:r w:rsidR="00C13155" w:rsidRPr="004142BC">
              <w:rPr>
                <w:noProof/>
                <w:webHidden/>
              </w:rPr>
              <w:fldChar w:fldCharType="separate"/>
            </w:r>
            <w:r w:rsidR="00512420" w:rsidRPr="004142BC">
              <w:rPr>
                <w:noProof/>
                <w:webHidden/>
              </w:rPr>
              <w:t>12</w:t>
            </w:r>
            <w:r w:rsidR="00C13155" w:rsidRPr="004142BC">
              <w:rPr>
                <w:noProof/>
                <w:webHidden/>
              </w:rPr>
              <w:fldChar w:fldCharType="end"/>
            </w:r>
          </w:hyperlink>
        </w:p>
        <w:p w14:paraId="239F2031" w14:textId="77777777" w:rsidR="007C7777" w:rsidRPr="004142BC" w:rsidRDefault="00280CFC">
          <w:r w:rsidRPr="004142BC">
            <w:fldChar w:fldCharType="end"/>
          </w:r>
        </w:p>
      </w:sdtContent>
    </w:sdt>
    <w:p w14:paraId="2AA2B2FF" w14:textId="77777777" w:rsidR="007C7777" w:rsidRPr="004142BC" w:rsidRDefault="007C7777">
      <w:pPr>
        <w:spacing w:after="150"/>
        <w:ind w:left="0" w:firstLine="0"/>
        <w:jc w:val="left"/>
      </w:pPr>
    </w:p>
    <w:p w14:paraId="3EB9A725" w14:textId="77777777" w:rsidR="00B22487" w:rsidRPr="004142BC" w:rsidRDefault="00B22487" w:rsidP="00B22487"/>
    <w:p w14:paraId="734E0D5B" w14:textId="77777777" w:rsidR="00CF1DC3" w:rsidRPr="004142BC" w:rsidRDefault="00CF1DC3" w:rsidP="00B22487"/>
    <w:p w14:paraId="146350E0" w14:textId="77777777" w:rsidR="00CF1DC3" w:rsidRPr="004142BC" w:rsidRDefault="00CF1DC3" w:rsidP="00B22487"/>
    <w:p w14:paraId="41225BBF" w14:textId="77777777" w:rsidR="00CF1DC3" w:rsidRPr="004142BC" w:rsidRDefault="00CF1DC3" w:rsidP="00B22487"/>
    <w:p w14:paraId="5E2674F8" w14:textId="77777777" w:rsidR="00477CB5" w:rsidRPr="004142BC" w:rsidRDefault="00477CB5" w:rsidP="00E63B9A">
      <w:pPr>
        <w:spacing w:after="160"/>
        <w:ind w:left="0" w:firstLine="0"/>
        <w:jc w:val="left"/>
      </w:pPr>
    </w:p>
    <w:p w14:paraId="04622BFC" w14:textId="77777777" w:rsidR="00477CB5" w:rsidRPr="004142BC" w:rsidRDefault="00477CB5">
      <w:pPr>
        <w:spacing w:after="160"/>
        <w:ind w:left="0" w:firstLine="0"/>
        <w:jc w:val="left"/>
      </w:pPr>
      <w:r w:rsidRPr="004142BC">
        <w:br w:type="page"/>
      </w:r>
    </w:p>
    <w:p w14:paraId="453E0683" w14:textId="77777777" w:rsidR="00477CB5" w:rsidRPr="004142BC" w:rsidRDefault="00477CB5" w:rsidP="00477CB5">
      <w:pPr>
        <w:pStyle w:val="Heading2"/>
        <w:jc w:val="center"/>
        <w:rPr>
          <w:rFonts w:ascii="Arial" w:hAnsi="Arial" w:cs="Arial"/>
          <w:sz w:val="22"/>
          <w:szCs w:val="22"/>
        </w:rPr>
      </w:pPr>
      <w:bookmarkStart w:id="2" w:name="_Toc961756"/>
      <w:r w:rsidRPr="004142BC">
        <w:rPr>
          <w:rFonts w:ascii="Arial" w:hAnsi="Arial" w:cs="Arial"/>
          <w:sz w:val="22"/>
          <w:szCs w:val="22"/>
        </w:rPr>
        <w:lastRenderedPageBreak/>
        <w:t>1 De kern van het project</w:t>
      </w:r>
      <w:bookmarkEnd w:id="2"/>
    </w:p>
    <w:p w14:paraId="28E82FCA" w14:textId="34CA6A0D" w:rsidR="00E172BB" w:rsidRPr="008242E6" w:rsidRDefault="00E172BB" w:rsidP="00E172BB">
      <w:pPr>
        <w:ind w:left="0" w:firstLine="0"/>
      </w:pPr>
    </w:p>
    <w:p w14:paraId="6E7E10F3" w14:textId="54534FC2" w:rsidR="00E172BB" w:rsidRDefault="00E172BB" w:rsidP="00E172BB">
      <w:r>
        <w:t>Het plan van aanpak is het document waar we het plan inzetten wat we bedacht hebben voor het maken en het documenteren van deze website.</w:t>
      </w:r>
    </w:p>
    <w:p w14:paraId="1B27B9EB" w14:textId="5E142A2F" w:rsidR="00E172BB" w:rsidRDefault="00E172BB" w:rsidP="00E172BB"/>
    <w:p w14:paraId="46A347A8" w14:textId="0100D82B" w:rsidR="00E172BB" w:rsidRDefault="00E172BB" w:rsidP="00E172BB"/>
    <w:p w14:paraId="18719ED3" w14:textId="59E6B6C7" w:rsidR="00E172BB" w:rsidRDefault="00E172BB" w:rsidP="00E172BB"/>
    <w:p w14:paraId="02FEE97E" w14:textId="085045DE" w:rsidR="00E172BB" w:rsidRDefault="00E172BB" w:rsidP="00E172BB"/>
    <w:p w14:paraId="0A9506E2" w14:textId="1235BD2C" w:rsidR="00E172BB" w:rsidRDefault="00E172BB" w:rsidP="00E172BB"/>
    <w:p w14:paraId="32A70A98" w14:textId="4D4E3259" w:rsidR="00E172BB" w:rsidRDefault="00E172BB" w:rsidP="00E172BB"/>
    <w:p w14:paraId="4BEE64F6" w14:textId="13A40909" w:rsidR="00E172BB" w:rsidRDefault="00E172BB" w:rsidP="00E172BB"/>
    <w:p w14:paraId="16FB65AE" w14:textId="45787BA8" w:rsidR="00E172BB" w:rsidRDefault="00E172BB" w:rsidP="00E172BB"/>
    <w:p w14:paraId="3A2CC5C1" w14:textId="62AB6244" w:rsidR="00E172BB" w:rsidRDefault="00E172BB" w:rsidP="00E172BB"/>
    <w:p w14:paraId="63E5ACC8" w14:textId="7D226BF0" w:rsidR="00E172BB" w:rsidRDefault="00E172BB" w:rsidP="00E172BB"/>
    <w:p w14:paraId="2C93DCFC" w14:textId="3F9180B2" w:rsidR="00E172BB" w:rsidRDefault="00E172BB" w:rsidP="00E172BB"/>
    <w:p w14:paraId="4C02FBA3" w14:textId="297C874A" w:rsidR="00E172BB" w:rsidRDefault="00E172BB" w:rsidP="00E172BB"/>
    <w:p w14:paraId="295EEB04" w14:textId="396AB6B8" w:rsidR="00E172BB" w:rsidRDefault="00E172BB" w:rsidP="00E172BB"/>
    <w:p w14:paraId="4DF08882" w14:textId="1FB1D100" w:rsidR="00E172BB" w:rsidRDefault="00E172BB" w:rsidP="00E172BB"/>
    <w:p w14:paraId="03ABA473" w14:textId="6AD09323" w:rsidR="00E172BB" w:rsidRDefault="00E172BB" w:rsidP="00E172BB"/>
    <w:p w14:paraId="5EA98ADE" w14:textId="294148E2" w:rsidR="00E172BB" w:rsidRDefault="00E172BB" w:rsidP="00E172BB"/>
    <w:p w14:paraId="4895BE99" w14:textId="33BDCBC6" w:rsidR="00E172BB" w:rsidRDefault="00E172BB" w:rsidP="00E172BB"/>
    <w:p w14:paraId="133F3CC1" w14:textId="7C0A7913" w:rsidR="00E172BB" w:rsidRDefault="00E172BB" w:rsidP="00E172BB"/>
    <w:p w14:paraId="38D3BA40" w14:textId="2D9CF5E7" w:rsidR="00E172BB" w:rsidRDefault="00E172BB" w:rsidP="00E172BB"/>
    <w:p w14:paraId="799271C9" w14:textId="0224282E" w:rsidR="00E172BB" w:rsidRDefault="00E172BB" w:rsidP="00E172BB"/>
    <w:p w14:paraId="40261F70" w14:textId="1190E468" w:rsidR="00E172BB" w:rsidRDefault="00E172BB" w:rsidP="00E172BB"/>
    <w:p w14:paraId="7E9736A7" w14:textId="0A18B2D0" w:rsidR="00E172BB" w:rsidRDefault="00E172BB" w:rsidP="00E172BB"/>
    <w:p w14:paraId="709078B4" w14:textId="7173727F" w:rsidR="00E172BB" w:rsidRDefault="00E172BB" w:rsidP="00E172BB"/>
    <w:p w14:paraId="74FC5B8F" w14:textId="10516CAC" w:rsidR="00E172BB" w:rsidRDefault="00E172BB" w:rsidP="00E172BB"/>
    <w:p w14:paraId="1EC2AF5E" w14:textId="2DCE7B6C" w:rsidR="00E172BB" w:rsidRDefault="00E172BB" w:rsidP="00E172BB"/>
    <w:p w14:paraId="6561A2A4" w14:textId="6DA9678F" w:rsidR="00E172BB" w:rsidRDefault="00E172BB" w:rsidP="00E172BB"/>
    <w:p w14:paraId="16F6CE11" w14:textId="154C120F" w:rsidR="00E172BB" w:rsidRDefault="00E172BB" w:rsidP="00E172BB"/>
    <w:p w14:paraId="225D7F8D" w14:textId="77F2FD3D" w:rsidR="00E172BB" w:rsidRDefault="00E172BB" w:rsidP="00E172BB"/>
    <w:p w14:paraId="3FEA1621" w14:textId="125FCB54" w:rsidR="00E172BB" w:rsidRDefault="00E172BB" w:rsidP="00E172BB"/>
    <w:p w14:paraId="0008191B" w14:textId="51B7CE24" w:rsidR="00E172BB" w:rsidRDefault="00E172BB" w:rsidP="00E172BB"/>
    <w:p w14:paraId="136C10CD" w14:textId="33CD41CB" w:rsidR="00E172BB" w:rsidRDefault="00E172BB" w:rsidP="00E172BB"/>
    <w:p w14:paraId="6461E0DC" w14:textId="19FC4924" w:rsidR="00E172BB" w:rsidRDefault="00E172BB" w:rsidP="00E172BB"/>
    <w:p w14:paraId="7E8EAF29" w14:textId="42E2A3DE" w:rsidR="00E172BB" w:rsidRDefault="00E172BB" w:rsidP="00E172BB"/>
    <w:p w14:paraId="0BB54BC0" w14:textId="4527BEE5" w:rsidR="00E172BB" w:rsidRDefault="00E172BB" w:rsidP="00E172BB"/>
    <w:p w14:paraId="20D32F3C" w14:textId="60C7D4AE" w:rsidR="00E172BB" w:rsidRDefault="00E172BB" w:rsidP="00E172BB"/>
    <w:p w14:paraId="6D3706C7" w14:textId="730BEBE3" w:rsidR="00E172BB" w:rsidRDefault="00E172BB" w:rsidP="00E172BB"/>
    <w:p w14:paraId="2B655D60" w14:textId="6ABBF3BB" w:rsidR="00E172BB" w:rsidRDefault="00E172BB" w:rsidP="00E172BB"/>
    <w:p w14:paraId="47822E31" w14:textId="6832DECC" w:rsidR="00E172BB" w:rsidRDefault="00E172BB" w:rsidP="00E172BB"/>
    <w:p w14:paraId="029A1F84" w14:textId="6DB7B18A" w:rsidR="00E172BB" w:rsidRDefault="00E172BB" w:rsidP="00E172BB"/>
    <w:p w14:paraId="3B22E9E1" w14:textId="45733920" w:rsidR="00E172BB" w:rsidRDefault="00E172BB" w:rsidP="00E172BB"/>
    <w:p w14:paraId="7063590A" w14:textId="2E5BBB5C" w:rsidR="00E172BB" w:rsidRDefault="00E172BB" w:rsidP="00E172BB"/>
    <w:p w14:paraId="102F9377" w14:textId="0C38E3F2" w:rsidR="00E172BB" w:rsidRDefault="00E172BB" w:rsidP="00E172BB"/>
    <w:p w14:paraId="7D8D78BA" w14:textId="375D7227" w:rsidR="00E172BB" w:rsidRDefault="00E172BB" w:rsidP="00E172BB"/>
    <w:p w14:paraId="16F1224E" w14:textId="3BBDBF89" w:rsidR="00E172BB" w:rsidRDefault="00E172BB" w:rsidP="00E172BB"/>
    <w:p w14:paraId="7969C342" w14:textId="6974A8AB" w:rsidR="00E172BB" w:rsidRDefault="00E172BB" w:rsidP="00E172BB"/>
    <w:p w14:paraId="3B77A554" w14:textId="780E4EFE" w:rsidR="00E172BB" w:rsidRDefault="00E172BB" w:rsidP="00E172BB"/>
    <w:p w14:paraId="57F9716A" w14:textId="1780D530" w:rsidR="00E172BB" w:rsidRDefault="00E172BB" w:rsidP="00E172BB"/>
    <w:p w14:paraId="447F5892" w14:textId="6475B37A" w:rsidR="00E172BB" w:rsidRDefault="00E172BB" w:rsidP="00E172BB"/>
    <w:p w14:paraId="12733261" w14:textId="68606BA8" w:rsidR="00E172BB" w:rsidRDefault="00E172BB" w:rsidP="00E172BB"/>
    <w:p w14:paraId="560F039E" w14:textId="77777777" w:rsidR="00E172BB" w:rsidRDefault="00E172BB" w:rsidP="00E172BB"/>
    <w:p w14:paraId="778CB09E" w14:textId="77777777" w:rsidR="00477CB5" w:rsidRPr="004142BC" w:rsidRDefault="00477CB5">
      <w:pPr>
        <w:spacing w:after="160"/>
        <w:ind w:left="0" w:firstLine="0"/>
        <w:jc w:val="left"/>
        <w:rPr>
          <w:rFonts w:eastAsiaTheme="majorEastAsia"/>
          <w:color w:val="2F5496" w:themeColor="accent1" w:themeShade="BF"/>
        </w:rPr>
      </w:pPr>
    </w:p>
    <w:p w14:paraId="6B60A637" w14:textId="77777777" w:rsidR="00477CB5" w:rsidRPr="004142BC" w:rsidRDefault="00477CB5" w:rsidP="00477CB5">
      <w:pPr>
        <w:pStyle w:val="Heading2"/>
        <w:jc w:val="center"/>
        <w:rPr>
          <w:rFonts w:ascii="Arial" w:hAnsi="Arial" w:cs="Arial"/>
          <w:sz w:val="22"/>
          <w:szCs w:val="22"/>
        </w:rPr>
      </w:pPr>
      <w:bookmarkStart w:id="3" w:name="_Toc961757"/>
      <w:r w:rsidRPr="004142BC">
        <w:rPr>
          <w:rFonts w:ascii="Arial" w:hAnsi="Arial" w:cs="Arial"/>
          <w:sz w:val="22"/>
          <w:szCs w:val="22"/>
        </w:rPr>
        <w:lastRenderedPageBreak/>
        <w:t>2 Aanleiding</w:t>
      </w:r>
      <w:bookmarkEnd w:id="3"/>
    </w:p>
    <w:p w14:paraId="3BA5A7A7" w14:textId="77777777" w:rsidR="00485D47" w:rsidRDefault="00485D47" w:rsidP="00485D47">
      <w:r>
        <w:t xml:space="preserve">De opdrachtgever, dhr. Hannibal, is de voorzitter van parkvereniging park </w:t>
      </w:r>
      <w:proofErr w:type="spellStart"/>
      <w:r>
        <w:t>Cronesteyn</w:t>
      </w:r>
      <w:proofErr w:type="spellEnd"/>
      <w:r>
        <w:t xml:space="preserve">. Dit is het grootste park van Leiden. Het ligt in de Kleine </w:t>
      </w:r>
      <w:proofErr w:type="spellStart"/>
      <w:r>
        <w:t>Cronesteynse</w:t>
      </w:r>
      <w:proofErr w:type="spellEnd"/>
      <w:r>
        <w:t xml:space="preserve"> Polder, ook wel Knotterpolder genoemd. De polder ligt tussen de A4, de spoorlijn naar Alphen aan de Rijn, het Rijn-Schiekanaal en de N 206. En op loopafstand van station Lammenschans. De grootte is ca. 90 ha.</w:t>
      </w:r>
    </w:p>
    <w:p w14:paraId="5D1D8F07" w14:textId="77777777" w:rsidR="00485D47" w:rsidRDefault="00485D47" w:rsidP="00485D47">
      <w:r>
        <w:t xml:space="preserve"> </w:t>
      </w:r>
    </w:p>
    <w:p w14:paraId="5204E5D2" w14:textId="77777777" w:rsidR="00485D47" w:rsidRDefault="00485D47" w:rsidP="00485D47">
      <w:r>
        <w:t>Uiteraard hebben ze een website met informatie voor bezoekers.</w:t>
      </w:r>
    </w:p>
    <w:p w14:paraId="20F180CF" w14:textId="77777777" w:rsidR="00485D47" w:rsidRDefault="00485D47" w:rsidP="00485D47">
      <w:r>
        <w:t xml:space="preserve">http://www.polderparkcronesteyn.nl. De website is een </w:t>
      </w:r>
      <w:proofErr w:type="gramStart"/>
      <w:r>
        <w:t>belangrijke</w:t>
      </w:r>
      <w:proofErr w:type="gramEnd"/>
      <w:r>
        <w:t xml:space="preserve"> instrument om geïnteresseerden te informeren. </w:t>
      </w:r>
    </w:p>
    <w:p w14:paraId="6BE73EAB" w14:textId="77777777" w:rsidR="00485D47" w:rsidRDefault="00485D47" w:rsidP="00485D47">
      <w:r>
        <w:t>Dhr. Hannibal wil nu de huidige, verouderde website vervangen door een geheel nieuwe. De nieuwe website moet niet alleen een mooiere website worden. Ook moet de website makkelijk beheerd kunnen worden.</w:t>
      </w:r>
    </w:p>
    <w:p w14:paraId="75D57FE4" w14:textId="292E022A" w:rsidR="00C13155" w:rsidRPr="004142BC" w:rsidRDefault="00485D47">
      <w:pPr>
        <w:spacing w:after="160"/>
        <w:ind w:left="0" w:firstLine="0"/>
        <w:jc w:val="left"/>
      </w:pPr>
      <w:r>
        <w:br w:type="page"/>
      </w:r>
    </w:p>
    <w:p w14:paraId="1A984E08" w14:textId="6515BC1A" w:rsidR="00C13155" w:rsidRPr="004142BC" w:rsidRDefault="00C13155">
      <w:pPr>
        <w:spacing w:after="160"/>
        <w:ind w:left="0" w:firstLine="0"/>
        <w:jc w:val="left"/>
      </w:pPr>
    </w:p>
    <w:p w14:paraId="5FF65AA7" w14:textId="77777777" w:rsidR="00157DB7" w:rsidRPr="004142BC" w:rsidRDefault="00C13155" w:rsidP="00C13155">
      <w:pPr>
        <w:pStyle w:val="Heading2"/>
        <w:jc w:val="center"/>
        <w:rPr>
          <w:rFonts w:ascii="Arial" w:hAnsi="Arial" w:cs="Arial"/>
          <w:sz w:val="22"/>
          <w:szCs w:val="22"/>
        </w:rPr>
      </w:pPr>
      <w:bookmarkStart w:id="4" w:name="_Toc961758"/>
      <w:r w:rsidRPr="004142BC">
        <w:rPr>
          <w:rFonts w:ascii="Arial" w:hAnsi="Arial" w:cs="Arial"/>
          <w:sz w:val="22"/>
          <w:szCs w:val="22"/>
        </w:rPr>
        <w:t>3 Behoeft analyse</w:t>
      </w:r>
      <w:bookmarkEnd w:id="4"/>
    </w:p>
    <w:p w14:paraId="09009908" w14:textId="77777777" w:rsidR="004361DD" w:rsidRPr="004142BC" w:rsidRDefault="004361DD" w:rsidP="004361DD"/>
    <w:p w14:paraId="76FB6BA5" w14:textId="77777777" w:rsidR="004361DD" w:rsidRPr="004142BC" w:rsidRDefault="004361DD" w:rsidP="004361DD"/>
    <w:p w14:paraId="265D8B6F" w14:textId="77777777" w:rsidR="00157DB7" w:rsidRPr="004142BC" w:rsidRDefault="00157DB7" w:rsidP="00157DB7">
      <w:pPr>
        <w:jc w:val="left"/>
      </w:pPr>
      <w:r w:rsidRPr="004142BC">
        <w:t>Vragen voor de opdrachtgever:</w:t>
      </w:r>
    </w:p>
    <w:p w14:paraId="6DBAE9C7" w14:textId="77777777" w:rsidR="00157DB7" w:rsidRPr="004142BC" w:rsidRDefault="00157DB7" w:rsidP="00157DB7">
      <w:pPr>
        <w:jc w:val="left"/>
      </w:pPr>
    </w:p>
    <w:p w14:paraId="36A769EF" w14:textId="190390F1" w:rsidR="004361DD" w:rsidRPr="004142BC" w:rsidRDefault="00157DB7" w:rsidP="004361DD">
      <w:pPr>
        <w:pStyle w:val="ListParagraph"/>
        <w:numPr>
          <w:ilvl w:val="0"/>
          <w:numId w:val="3"/>
        </w:numPr>
        <w:jc w:val="left"/>
      </w:pPr>
      <w:r w:rsidRPr="004142BC">
        <w:t>Kunt u in een paar zinnen het project samenvatten</w:t>
      </w:r>
      <w:r w:rsidR="004B64C4" w:rsidRPr="004142BC">
        <w:t>?</w:t>
      </w:r>
      <w:r w:rsidR="002978E9" w:rsidRPr="004142BC">
        <w:t xml:space="preserve"> </w:t>
      </w:r>
    </w:p>
    <w:p w14:paraId="4F97CC5E" w14:textId="77777777" w:rsidR="004361DD" w:rsidRPr="004142BC" w:rsidRDefault="004361DD" w:rsidP="004361DD">
      <w:pPr>
        <w:pStyle w:val="ListParagraph"/>
        <w:numPr>
          <w:ilvl w:val="0"/>
          <w:numId w:val="3"/>
        </w:numPr>
        <w:jc w:val="left"/>
      </w:pPr>
      <w:r w:rsidRPr="004142BC">
        <w:t>Waarom wilt u</w:t>
      </w:r>
      <w:r w:rsidR="004B64C4" w:rsidRPr="004142BC">
        <w:t xml:space="preserve"> zo graag een nieuwe applicatie?</w:t>
      </w:r>
    </w:p>
    <w:p w14:paraId="0D880420" w14:textId="77777777" w:rsidR="004361DD" w:rsidRPr="004142BC" w:rsidRDefault="004361DD" w:rsidP="004361DD">
      <w:pPr>
        <w:pStyle w:val="ListParagraph"/>
        <w:numPr>
          <w:ilvl w:val="0"/>
          <w:numId w:val="3"/>
        </w:numPr>
        <w:jc w:val="left"/>
      </w:pPr>
      <w:r w:rsidRPr="004142BC">
        <w:t xml:space="preserve">Kunt u alle pagina’s die </w:t>
      </w:r>
      <w:r w:rsidR="004B64C4" w:rsidRPr="004142BC">
        <w:t>u nodig heeft opnoemen?</w:t>
      </w:r>
    </w:p>
    <w:p w14:paraId="3612E82A" w14:textId="77777777" w:rsidR="004361DD" w:rsidRPr="004142BC" w:rsidRDefault="004B64C4" w:rsidP="004361DD">
      <w:pPr>
        <w:pStyle w:val="ListParagraph"/>
        <w:numPr>
          <w:ilvl w:val="0"/>
          <w:numId w:val="3"/>
        </w:numPr>
        <w:jc w:val="left"/>
      </w:pPr>
      <w:r w:rsidRPr="004142BC">
        <w:t>Wat is uiteindelijk het doel van de applicatie?</w:t>
      </w:r>
    </w:p>
    <w:p w14:paraId="0E615101" w14:textId="77777777" w:rsidR="005D2876" w:rsidRPr="004142BC" w:rsidRDefault="005D2876" w:rsidP="004361DD">
      <w:pPr>
        <w:pStyle w:val="ListParagraph"/>
        <w:numPr>
          <w:ilvl w:val="0"/>
          <w:numId w:val="3"/>
        </w:numPr>
        <w:jc w:val="left"/>
      </w:pPr>
      <w:r w:rsidRPr="004142BC">
        <w:t>Wat is de doelgroep van de applicatie?</w:t>
      </w:r>
    </w:p>
    <w:p w14:paraId="466D3A40" w14:textId="77777777" w:rsidR="005D2876" w:rsidRPr="004142BC" w:rsidRDefault="005D2876" w:rsidP="004361DD">
      <w:pPr>
        <w:pStyle w:val="ListParagraph"/>
        <w:numPr>
          <w:ilvl w:val="0"/>
          <w:numId w:val="3"/>
        </w:numPr>
        <w:jc w:val="left"/>
      </w:pPr>
      <w:r w:rsidRPr="004142BC">
        <w:t>Heeft u een voorkeur voor kleuren, fonts, het logo en/of een uitstraling?</w:t>
      </w:r>
    </w:p>
    <w:p w14:paraId="67608D81" w14:textId="4388A683" w:rsidR="005D2876" w:rsidRPr="004142BC" w:rsidRDefault="005D2876" w:rsidP="005D2876">
      <w:pPr>
        <w:pStyle w:val="ListParagraph"/>
        <w:numPr>
          <w:ilvl w:val="0"/>
          <w:numId w:val="3"/>
        </w:numPr>
        <w:jc w:val="left"/>
      </w:pPr>
      <w:r w:rsidRPr="004142BC">
        <w:t>Wat moet de gebruiker allemaal kunnen op de applicatie?</w:t>
      </w:r>
    </w:p>
    <w:p w14:paraId="7E21690C" w14:textId="77777777" w:rsidR="005D2876" w:rsidRPr="004142BC" w:rsidRDefault="005D2876" w:rsidP="004361DD">
      <w:pPr>
        <w:pStyle w:val="ListParagraph"/>
        <w:numPr>
          <w:ilvl w:val="0"/>
          <w:numId w:val="3"/>
        </w:numPr>
        <w:jc w:val="left"/>
      </w:pPr>
      <w:r w:rsidRPr="004142BC">
        <w:t>Is er nog iets dat wij zouden moeten weten voor het bouwen van deze applicatie?</w:t>
      </w:r>
    </w:p>
    <w:p w14:paraId="62C7F3BC" w14:textId="55C00011" w:rsidR="00477CB5" w:rsidRPr="004142BC" w:rsidRDefault="00477CB5" w:rsidP="00233A32">
      <w:pPr>
        <w:ind w:left="0" w:firstLine="0"/>
        <w:jc w:val="left"/>
      </w:pPr>
    </w:p>
    <w:p w14:paraId="1A90361D" w14:textId="77777777" w:rsidR="00233A32" w:rsidRPr="004142BC" w:rsidRDefault="00233A32" w:rsidP="00233A32">
      <w:pPr>
        <w:jc w:val="left"/>
      </w:pPr>
      <w:r w:rsidRPr="004142BC">
        <w:t>Kunt u in een paar zinnen het project samenvatten?</w:t>
      </w:r>
    </w:p>
    <w:p w14:paraId="2978AD89" w14:textId="1C98A16C" w:rsidR="00233A32" w:rsidRPr="004142BC" w:rsidRDefault="00233A32" w:rsidP="00233A32">
      <w:pPr>
        <w:jc w:val="left"/>
      </w:pPr>
      <w:r w:rsidRPr="004142BC">
        <w:t xml:space="preserve">Wij hebben de opdracht gekregen om de website van </w:t>
      </w:r>
      <w:r w:rsidR="00682526" w:rsidRPr="004142BC">
        <w:t>het park</w:t>
      </w:r>
      <w:r w:rsidRPr="004142BC">
        <w:t xml:space="preserve"> </w:t>
      </w:r>
      <w:r w:rsidR="00682526" w:rsidRPr="004142BC">
        <w:t>Crone Steyn</w:t>
      </w:r>
      <w:r w:rsidRPr="004142BC">
        <w:t xml:space="preserve"> te vernieuwen. Het grote probleem was dat ze het zelf niet makkelijk konden aanpassen, en de site was ook niet te gebruiken op een mobiel.</w:t>
      </w:r>
    </w:p>
    <w:p w14:paraId="15A620B0" w14:textId="77777777" w:rsidR="00233A32" w:rsidRPr="004142BC" w:rsidRDefault="00233A32" w:rsidP="00233A32">
      <w:pPr>
        <w:jc w:val="left"/>
      </w:pPr>
    </w:p>
    <w:p w14:paraId="2140B118" w14:textId="77777777" w:rsidR="00233A32" w:rsidRPr="004142BC" w:rsidRDefault="00233A32" w:rsidP="00233A32">
      <w:pPr>
        <w:jc w:val="left"/>
      </w:pPr>
      <w:r w:rsidRPr="004142BC">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rsidRPr="004142BC">
        <w:t>responsive</w:t>
      </w:r>
      <w:proofErr w:type="spellEnd"/>
      <w:r w:rsidRPr="004142BC">
        <w:t xml:space="preserve"> (aangepast voor een telefoon scherm) en daarom licht daar onze hoofd prioriteit. </w:t>
      </w:r>
    </w:p>
    <w:p w14:paraId="49D69F30" w14:textId="04076B33" w:rsidR="00233A32" w:rsidRPr="004142BC" w:rsidRDefault="00233A32" w:rsidP="00233A32">
      <w:pPr>
        <w:jc w:val="left"/>
      </w:pPr>
      <w:r w:rsidRPr="004142BC">
        <w:t xml:space="preserve">De pagina’s van de site hoeven niet aangepast te worden, maar als het mogelijk is en makkelijker mogen we pagina’s </w:t>
      </w:r>
      <w:r w:rsidR="00682526" w:rsidRPr="004142BC">
        <w:t>samenvoegen</w:t>
      </w:r>
      <w:r w:rsidRPr="004142BC">
        <w:t xml:space="preserve">. Ook voor de content en de basis functionaliteiten op de site hoeven er geen veranderingen te komen. </w:t>
      </w:r>
    </w:p>
    <w:p w14:paraId="49A5DA7D" w14:textId="01036625" w:rsidR="00233A32" w:rsidRPr="004142BC" w:rsidRDefault="00233A32" w:rsidP="00233A32">
      <w:pPr>
        <w:ind w:left="0" w:firstLine="0"/>
        <w:jc w:val="left"/>
      </w:pPr>
      <w:r w:rsidRPr="004142BC">
        <w:t xml:space="preserve">Bezoekers van dit park en van de website zijn vooral kinderen en mensen uit de </w:t>
      </w:r>
      <w:r w:rsidR="00682526" w:rsidRPr="004142BC">
        <w:t>regio.</w:t>
      </w:r>
    </w:p>
    <w:p w14:paraId="7ABBD662" w14:textId="77777777" w:rsidR="00233A32" w:rsidRPr="004142BC" w:rsidRDefault="00233A32" w:rsidP="00233A32">
      <w:pPr>
        <w:jc w:val="left"/>
      </w:pPr>
    </w:p>
    <w:p w14:paraId="131C59CD" w14:textId="71F394C5" w:rsidR="00233A32" w:rsidRPr="004142BC" w:rsidRDefault="00233A32" w:rsidP="00233A32">
      <w:pPr>
        <w:jc w:val="left"/>
      </w:pPr>
      <w:r w:rsidRPr="004142BC">
        <w:t xml:space="preserve">De kleuren van deze website moeten voor het groten deel behouden blijven (groen), het logo mag </w:t>
      </w:r>
      <w:r w:rsidR="00682526" w:rsidRPr="004142BC">
        <w:t>hetzelfde</w:t>
      </w:r>
      <w:r w:rsidRPr="004142BC">
        <w:t xml:space="preserve"> blijven. De stijl van de website willen ze graag wat moderner maar je moet nog wel de indruk krijgen dat het een website is voor een park.</w:t>
      </w:r>
    </w:p>
    <w:p w14:paraId="41ADCC0A" w14:textId="6189A0DA" w:rsidR="00233A32" w:rsidRPr="004142BC" w:rsidRDefault="00233A32" w:rsidP="00233A32">
      <w:pPr>
        <w:jc w:val="left"/>
      </w:pPr>
      <w:r w:rsidRPr="004142BC">
        <w:t xml:space="preserve">Voor de bezoeker willen ze dat het mogelijk </w:t>
      </w:r>
      <w:r w:rsidR="00682526" w:rsidRPr="004142BC">
        <w:t>wordt</w:t>
      </w:r>
      <w:r w:rsidRPr="004142BC">
        <w:t xml:space="preserve"> om </w:t>
      </w:r>
      <w:r w:rsidR="00682526" w:rsidRPr="004142BC">
        <w:t>zichzelf</w:t>
      </w:r>
      <w:r w:rsidRPr="004142BC">
        <w:t xml:space="preserve"> te kunnen aan melden als vrijwilliger voor het park, en dat ze makkelijk contact kunnen zoeken met het park. </w:t>
      </w:r>
    </w:p>
    <w:p w14:paraId="437968CF" w14:textId="77777777" w:rsidR="00233A32" w:rsidRPr="004142BC" w:rsidRDefault="00233A32" w:rsidP="00233A32">
      <w:pPr>
        <w:jc w:val="left"/>
      </w:pPr>
      <w:r w:rsidRPr="004142BC">
        <w:t>Onderhouders van de site moet mogelijkheid hebben om makkelijk berichten kunnen plaatsen op de site.</w:t>
      </w:r>
    </w:p>
    <w:p w14:paraId="41CF5CA6" w14:textId="4B22294A" w:rsidR="00233A32" w:rsidRPr="004142BC" w:rsidRDefault="00233A32" w:rsidP="00233A32">
      <w:pPr>
        <w:ind w:left="0" w:firstLine="0"/>
        <w:jc w:val="left"/>
      </w:pPr>
    </w:p>
    <w:p w14:paraId="7896E5AE" w14:textId="1A148B47" w:rsidR="00233A32" w:rsidRPr="004142BC" w:rsidRDefault="00233A32" w:rsidP="00233A32">
      <w:pPr>
        <w:ind w:left="0" w:firstLine="0"/>
        <w:jc w:val="left"/>
      </w:pPr>
    </w:p>
    <w:p w14:paraId="212FD539" w14:textId="0434F01D" w:rsidR="00233A32" w:rsidRPr="004142BC" w:rsidRDefault="00233A32" w:rsidP="00233A32">
      <w:pPr>
        <w:ind w:left="0" w:firstLine="0"/>
        <w:jc w:val="left"/>
      </w:pPr>
    </w:p>
    <w:p w14:paraId="7DEC38DC" w14:textId="6AA09724" w:rsidR="00233A32" w:rsidRPr="004142BC" w:rsidRDefault="00233A32" w:rsidP="00233A32">
      <w:pPr>
        <w:ind w:left="0" w:firstLine="0"/>
        <w:jc w:val="left"/>
      </w:pPr>
    </w:p>
    <w:p w14:paraId="2DD32CA7" w14:textId="40C3A7E2" w:rsidR="00233A32" w:rsidRPr="004142BC" w:rsidRDefault="00233A32" w:rsidP="00233A32">
      <w:pPr>
        <w:ind w:left="0" w:firstLine="0"/>
        <w:jc w:val="left"/>
      </w:pPr>
    </w:p>
    <w:p w14:paraId="2D0C56CE" w14:textId="270FB176" w:rsidR="00233A32" w:rsidRPr="004142BC" w:rsidRDefault="00233A32" w:rsidP="00233A32">
      <w:pPr>
        <w:ind w:left="0" w:firstLine="0"/>
        <w:jc w:val="left"/>
      </w:pPr>
    </w:p>
    <w:p w14:paraId="2017C2AD" w14:textId="70113CA1" w:rsidR="00233A32" w:rsidRPr="004142BC" w:rsidRDefault="00233A32" w:rsidP="00233A32">
      <w:pPr>
        <w:ind w:left="0" w:firstLine="0"/>
        <w:jc w:val="left"/>
      </w:pPr>
    </w:p>
    <w:p w14:paraId="604FEABE" w14:textId="231067AE" w:rsidR="00233A32" w:rsidRPr="004142BC" w:rsidRDefault="00233A32" w:rsidP="00233A32">
      <w:pPr>
        <w:ind w:left="0" w:firstLine="0"/>
        <w:jc w:val="left"/>
      </w:pPr>
    </w:p>
    <w:p w14:paraId="476632CF" w14:textId="77866713" w:rsidR="00233A32" w:rsidRPr="004142BC" w:rsidRDefault="00233A32" w:rsidP="00233A32">
      <w:pPr>
        <w:ind w:left="0" w:firstLine="0"/>
        <w:jc w:val="left"/>
      </w:pPr>
    </w:p>
    <w:p w14:paraId="7A2D4DEB" w14:textId="09226658" w:rsidR="00233A32" w:rsidRPr="004142BC" w:rsidRDefault="00233A32" w:rsidP="00233A32">
      <w:pPr>
        <w:ind w:left="0" w:firstLine="0"/>
        <w:jc w:val="left"/>
      </w:pPr>
    </w:p>
    <w:p w14:paraId="07BD0587" w14:textId="6658F93E" w:rsidR="00233A32" w:rsidRPr="004142BC" w:rsidRDefault="00233A32" w:rsidP="00233A32">
      <w:pPr>
        <w:ind w:left="0" w:firstLine="0"/>
        <w:jc w:val="left"/>
      </w:pPr>
    </w:p>
    <w:p w14:paraId="7E5EA187" w14:textId="60FEE863" w:rsidR="00233A32" w:rsidRPr="004142BC" w:rsidRDefault="00233A32" w:rsidP="00233A32">
      <w:pPr>
        <w:ind w:left="0" w:firstLine="0"/>
        <w:jc w:val="left"/>
      </w:pPr>
    </w:p>
    <w:p w14:paraId="2E260BBC" w14:textId="3A99588F" w:rsidR="00233A32" w:rsidRPr="004142BC" w:rsidRDefault="00233A32" w:rsidP="00233A32">
      <w:pPr>
        <w:ind w:left="0" w:firstLine="0"/>
        <w:jc w:val="left"/>
      </w:pPr>
    </w:p>
    <w:p w14:paraId="27E74808" w14:textId="3DCFC0ED" w:rsidR="00233A32" w:rsidRPr="004142BC" w:rsidRDefault="00233A32" w:rsidP="00233A32">
      <w:pPr>
        <w:ind w:left="0" w:firstLine="0"/>
        <w:jc w:val="left"/>
      </w:pPr>
    </w:p>
    <w:p w14:paraId="66291312" w14:textId="02F4E3E4" w:rsidR="00233A32" w:rsidRPr="004142BC" w:rsidRDefault="00233A32" w:rsidP="00233A32">
      <w:pPr>
        <w:ind w:left="0" w:firstLine="0"/>
        <w:jc w:val="left"/>
      </w:pPr>
    </w:p>
    <w:p w14:paraId="07D75336" w14:textId="566A2CBB" w:rsidR="00233A32" w:rsidRPr="004142BC" w:rsidRDefault="00233A32" w:rsidP="00233A32">
      <w:pPr>
        <w:ind w:left="0" w:firstLine="0"/>
        <w:jc w:val="left"/>
      </w:pPr>
    </w:p>
    <w:p w14:paraId="4242E24B" w14:textId="684F781B" w:rsidR="00233A32" w:rsidRPr="004142BC" w:rsidRDefault="00233A32" w:rsidP="00233A32">
      <w:pPr>
        <w:ind w:left="0" w:firstLine="0"/>
        <w:jc w:val="left"/>
      </w:pPr>
    </w:p>
    <w:p w14:paraId="5F44C477" w14:textId="4492E793" w:rsidR="00233A32" w:rsidRDefault="00233A32" w:rsidP="00233A32">
      <w:pPr>
        <w:ind w:left="0" w:firstLine="0"/>
        <w:jc w:val="left"/>
      </w:pPr>
    </w:p>
    <w:p w14:paraId="52CAD5D5" w14:textId="77777777" w:rsidR="004142BC" w:rsidRPr="004142BC" w:rsidRDefault="004142BC" w:rsidP="00233A32">
      <w:pPr>
        <w:ind w:left="0" w:firstLine="0"/>
        <w:jc w:val="left"/>
      </w:pPr>
    </w:p>
    <w:p w14:paraId="13DA004F" w14:textId="6AB0F10A" w:rsidR="00512420" w:rsidRPr="004142BC" w:rsidRDefault="00512420" w:rsidP="00491433">
      <w:pPr>
        <w:pStyle w:val="Heading2"/>
        <w:jc w:val="center"/>
        <w:rPr>
          <w:rFonts w:ascii="Arial" w:hAnsi="Arial" w:cs="Arial"/>
          <w:sz w:val="22"/>
          <w:szCs w:val="22"/>
        </w:rPr>
      </w:pPr>
      <w:bookmarkStart w:id="5" w:name="_Toc961759"/>
      <w:r w:rsidRPr="004142BC">
        <w:rPr>
          <w:rFonts w:ascii="Arial" w:hAnsi="Arial" w:cs="Arial"/>
          <w:sz w:val="22"/>
          <w:szCs w:val="22"/>
        </w:rPr>
        <w:lastRenderedPageBreak/>
        <w:t>4 Plan van aanpak</w:t>
      </w:r>
    </w:p>
    <w:p w14:paraId="2D4A860E" w14:textId="77777777" w:rsidR="00512420" w:rsidRPr="004142BC" w:rsidRDefault="00512420" w:rsidP="00512420"/>
    <w:p w14:paraId="7E4E2B40" w14:textId="77777777" w:rsidR="00512420" w:rsidRPr="004142BC" w:rsidRDefault="00512420" w:rsidP="00512420"/>
    <w:p w14:paraId="4C910E12" w14:textId="2317F21A" w:rsidR="00512420" w:rsidRPr="004142BC" w:rsidRDefault="00512420" w:rsidP="00512420">
      <w:pPr>
        <w:pStyle w:val="ListParagraph"/>
        <w:numPr>
          <w:ilvl w:val="0"/>
          <w:numId w:val="4"/>
        </w:numPr>
        <w:rPr>
          <w:b/>
        </w:rPr>
      </w:pPr>
      <w:r w:rsidRPr="004142BC">
        <w:rPr>
          <w:b/>
        </w:rPr>
        <w:t xml:space="preserve">Inleiding: </w:t>
      </w:r>
      <w:r w:rsidRPr="004142BC">
        <w:rPr>
          <w:b/>
        </w:rPr>
        <w:tab/>
      </w:r>
    </w:p>
    <w:p w14:paraId="47239FB7" w14:textId="77777777" w:rsidR="00512420" w:rsidRPr="004142BC" w:rsidRDefault="00512420" w:rsidP="00512420">
      <w:pPr>
        <w:pStyle w:val="ListParagraph"/>
        <w:ind w:firstLine="0"/>
        <w:jc w:val="left"/>
      </w:pPr>
      <w:r w:rsidRPr="004142BC">
        <w:t>Wij hebben de opdracht gekregen om de website van het park Crone Steyn te vernieuwen. Het grote probleem was dat ze het zelf niet makkelijk konden aanpassen, en de site was ook niet te gebruiken op een mobiel.</w:t>
      </w:r>
    </w:p>
    <w:p w14:paraId="4A0B0051" w14:textId="77777777" w:rsidR="00512420" w:rsidRPr="004142BC" w:rsidRDefault="00512420" w:rsidP="00512420">
      <w:pPr>
        <w:ind w:left="0" w:firstLine="0"/>
        <w:rPr>
          <w:b/>
        </w:rPr>
      </w:pPr>
    </w:p>
    <w:p w14:paraId="12E009AE" w14:textId="04E6BCC6" w:rsidR="00512420" w:rsidRPr="004142BC" w:rsidRDefault="00512420" w:rsidP="00512420">
      <w:pPr>
        <w:pStyle w:val="ListParagraph"/>
        <w:numPr>
          <w:ilvl w:val="0"/>
          <w:numId w:val="4"/>
        </w:numPr>
        <w:rPr>
          <w:b/>
        </w:rPr>
      </w:pPr>
      <w:r w:rsidRPr="004142BC">
        <w:rPr>
          <w:b/>
        </w:rPr>
        <w:t xml:space="preserve">Doelstelling: </w:t>
      </w:r>
    </w:p>
    <w:p w14:paraId="1FCFE090" w14:textId="279F497D" w:rsidR="00512420" w:rsidRPr="004142BC" w:rsidRDefault="00512420" w:rsidP="00512420">
      <w:pPr>
        <w:pStyle w:val="ListParagraph"/>
        <w:ind w:firstLine="0"/>
      </w:pPr>
      <w:r w:rsidRPr="004142BC">
        <w:t>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w:t>
      </w:r>
    </w:p>
    <w:p w14:paraId="7FE8D924" w14:textId="77777777" w:rsidR="00512420" w:rsidRPr="004142BC" w:rsidRDefault="00512420" w:rsidP="004142BC">
      <w:pPr>
        <w:ind w:left="0" w:firstLine="0"/>
      </w:pPr>
    </w:p>
    <w:p w14:paraId="0F3143D9" w14:textId="3A4EDCAC" w:rsidR="00512420" w:rsidRPr="004142BC" w:rsidRDefault="00512420" w:rsidP="00491433">
      <w:pPr>
        <w:pStyle w:val="ListParagraph"/>
        <w:numPr>
          <w:ilvl w:val="0"/>
          <w:numId w:val="4"/>
        </w:numPr>
      </w:pPr>
      <w:r w:rsidRPr="004142BC">
        <w:rPr>
          <w:b/>
        </w:rPr>
        <w:t xml:space="preserve">Omschrijving: </w:t>
      </w:r>
    </w:p>
    <w:p w14:paraId="541810F1" w14:textId="08FAA1AA" w:rsidR="00491433" w:rsidRPr="004142BC" w:rsidRDefault="00491433" w:rsidP="00491433">
      <w:pPr>
        <w:pStyle w:val="ListParagraph"/>
        <w:ind w:firstLine="0"/>
      </w:pPr>
      <w:r w:rsidRPr="004142BC">
        <w:t xml:space="preserve">Het is een webpagina waar recente new columns worden gepost en waar gespotte dieren uit het park worden gepost. </w:t>
      </w:r>
      <w:r w:rsidR="004142BC" w:rsidRPr="004142BC">
        <w:t>Bekijken welken activiteiten er worden gehouden. Foto’s uploaden of bekijken. Contact opnemen.</w:t>
      </w:r>
    </w:p>
    <w:p w14:paraId="40F96066" w14:textId="77777777" w:rsidR="004142BC" w:rsidRPr="004142BC" w:rsidRDefault="004142BC" w:rsidP="00491433">
      <w:pPr>
        <w:pStyle w:val="ListParagraph"/>
        <w:ind w:firstLine="0"/>
      </w:pPr>
    </w:p>
    <w:p w14:paraId="70049680" w14:textId="39F3F3C2" w:rsidR="00512420" w:rsidRPr="004142BC" w:rsidRDefault="00491433" w:rsidP="00491433">
      <w:pPr>
        <w:rPr>
          <w:b/>
        </w:rPr>
      </w:pPr>
      <w:r w:rsidRPr="004142BC">
        <w:rPr>
          <w:b/>
        </w:rPr>
        <w:t xml:space="preserve"> </w:t>
      </w:r>
      <w:r w:rsidR="00512420" w:rsidRPr="004142BC">
        <w:rPr>
          <w:b/>
        </w:rPr>
        <w:t xml:space="preserve">4. Projectgroep: </w:t>
      </w:r>
    </w:p>
    <w:p w14:paraId="4F4A15F3" w14:textId="6838F5F9" w:rsidR="00512420" w:rsidRPr="004142BC" w:rsidRDefault="00512420" w:rsidP="00512420"/>
    <w:tbl>
      <w:tblPr>
        <w:tblStyle w:val="GridTable4-Accent3"/>
        <w:tblW w:w="0" w:type="auto"/>
        <w:tblLook w:val="04A0" w:firstRow="1" w:lastRow="0" w:firstColumn="1" w:lastColumn="0" w:noHBand="0" w:noVBand="1"/>
      </w:tblPr>
      <w:tblGrid>
        <w:gridCol w:w="3230"/>
        <w:gridCol w:w="3230"/>
        <w:gridCol w:w="3231"/>
      </w:tblGrid>
      <w:tr w:rsidR="00512420" w:rsidRPr="004142BC" w14:paraId="5EE79E44" w14:textId="77777777" w:rsidTr="00512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26C7CFBF" w14:textId="6DE636D2" w:rsidR="00512420" w:rsidRPr="004142BC" w:rsidRDefault="00512420" w:rsidP="00512420">
            <w:pPr>
              <w:ind w:left="0" w:firstLine="0"/>
            </w:pPr>
            <w:r w:rsidRPr="004142BC">
              <w:t>Naam</w:t>
            </w:r>
          </w:p>
        </w:tc>
        <w:tc>
          <w:tcPr>
            <w:tcW w:w="3230" w:type="dxa"/>
          </w:tcPr>
          <w:p w14:paraId="5A79A15C" w14:textId="0D832187" w:rsidR="00512420" w:rsidRPr="004142BC" w:rsidRDefault="00512420" w:rsidP="00512420">
            <w:pPr>
              <w:ind w:left="0" w:firstLine="0"/>
              <w:cnfStyle w:val="100000000000" w:firstRow="1" w:lastRow="0" w:firstColumn="0" w:lastColumn="0" w:oddVBand="0" w:evenVBand="0" w:oddHBand="0" w:evenHBand="0" w:firstRowFirstColumn="0" w:firstRowLastColumn="0" w:lastRowFirstColumn="0" w:lastRowLastColumn="0"/>
            </w:pPr>
            <w:r w:rsidRPr="004142BC">
              <w:t>E-mailadres</w:t>
            </w:r>
          </w:p>
        </w:tc>
        <w:tc>
          <w:tcPr>
            <w:tcW w:w="3231" w:type="dxa"/>
          </w:tcPr>
          <w:p w14:paraId="07303180" w14:textId="6A1CD91B" w:rsidR="00512420" w:rsidRPr="004142BC" w:rsidRDefault="00512420" w:rsidP="00512420">
            <w:pPr>
              <w:ind w:left="0" w:firstLine="0"/>
              <w:cnfStyle w:val="100000000000" w:firstRow="1" w:lastRow="0" w:firstColumn="0" w:lastColumn="0" w:oddVBand="0" w:evenVBand="0" w:oddHBand="0" w:evenHBand="0" w:firstRowFirstColumn="0" w:firstRowLastColumn="0" w:lastRowFirstColumn="0" w:lastRowLastColumn="0"/>
            </w:pPr>
            <w:r w:rsidRPr="004142BC">
              <w:t>Functie</w:t>
            </w:r>
          </w:p>
        </w:tc>
      </w:tr>
      <w:tr w:rsidR="00512420" w:rsidRPr="004142BC" w14:paraId="590AE341"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76AF7B54" w14:textId="5F53D8C8" w:rsidR="00512420" w:rsidRPr="004142BC" w:rsidRDefault="00512420" w:rsidP="00512420">
            <w:pPr>
              <w:ind w:left="0" w:firstLine="0"/>
            </w:pPr>
            <w:r w:rsidRPr="004142BC">
              <w:t>Dion Halfhide</w:t>
            </w:r>
          </w:p>
        </w:tc>
        <w:tc>
          <w:tcPr>
            <w:tcW w:w="3230" w:type="dxa"/>
          </w:tcPr>
          <w:p w14:paraId="451B438C" w14:textId="751F3F79"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dion@live.nl</w:t>
            </w:r>
          </w:p>
        </w:tc>
        <w:tc>
          <w:tcPr>
            <w:tcW w:w="3231" w:type="dxa"/>
          </w:tcPr>
          <w:p w14:paraId="41FB196B" w14:textId="295B8EED"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proofErr w:type="spellStart"/>
            <w:r w:rsidRPr="004142BC">
              <w:t>developer</w:t>
            </w:r>
            <w:proofErr w:type="spellEnd"/>
          </w:p>
        </w:tc>
      </w:tr>
      <w:tr w:rsidR="00512420" w:rsidRPr="004142BC" w14:paraId="0C2D188D" w14:textId="77777777" w:rsidTr="00512420">
        <w:tc>
          <w:tcPr>
            <w:cnfStyle w:val="001000000000" w:firstRow="0" w:lastRow="0" w:firstColumn="1" w:lastColumn="0" w:oddVBand="0" w:evenVBand="0" w:oddHBand="0" w:evenHBand="0" w:firstRowFirstColumn="0" w:firstRowLastColumn="0" w:lastRowFirstColumn="0" w:lastRowLastColumn="0"/>
            <w:tcW w:w="3230" w:type="dxa"/>
          </w:tcPr>
          <w:p w14:paraId="11BD1619" w14:textId="16937881" w:rsidR="00512420" w:rsidRPr="004142BC" w:rsidRDefault="00512420" w:rsidP="00512420">
            <w:pPr>
              <w:ind w:left="0" w:firstLine="0"/>
            </w:pPr>
            <w:r w:rsidRPr="004142BC">
              <w:t>Justin Troost</w:t>
            </w:r>
          </w:p>
        </w:tc>
        <w:tc>
          <w:tcPr>
            <w:tcW w:w="3230" w:type="dxa"/>
          </w:tcPr>
          <w:p w14:paraId="1E057CA0" w14:textId="2AF55887"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Justin@live.nl</w:t>
            </w:r>
          </w:p>
        </w:tc>
        <w:tc>
          <w:tcPr>
            <w:tcW w:w="3231" w:type="dxa"/>
          </w:tcPr>
          <w:p w14:paraId="538ABACC" w14:textId="7EC72623"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proofErr w:type="spellStart"/>
            <w:r w:rsidRPr="004142BC">
              <w:t>developer</w:t>
            </w:r>
            <w:proofErr w:type="spellEnd"/>
          </w:p>
        </w:tc>
      </w:tr>
      <w:tr w:rsidR="00512420" w:rsidRPr="004142BC" w14:paraId="5C270F14"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3913970A" w14:textId="214952C0" w:rsidR="00512420" w:rsidRPr="004142BC" w:rsidRDefault="00512420" w:rsidP="00512420">
            <w:pPr>
              <w:ind w:left="0" w:firstLine="0"/>
            </w:pPr>
            <w:r w:rsidRPr="004142BC">
              <w:t xml:space="preserve">Jorden van </w:t>
            </w:r>
            <w:proofErr w:type="spellStart"/>
            <w:r w:rsidRPr="004142BC">
              <w:t>Vegten</w:t>
            </w:r>
            <w:proofErr w:type="spellEnd"/>
          </w:p>
        </w:tc>
        <w:tc>
          <w:tcPr>
            <w:tcW w:w="3230" w:type="dxa"/>
          </w:tcPr>
          <w:p w14:paraId="3F962EDA" w14:textId="2A0AFAF4"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jorden@live.nl</w:t>
            </w:r>
          </w:p>
        </w:tc>
        <w:tc>
          <w:tcPr>
            <w:tcW w:w="3231" w:type="dxa"/>
          </w:tcPr>
          <w:p w14:paraId="7F904153" w14:textId="390F1922"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proofErr w:type="spellStart"/>
            <w:r w:rsidRPr="004142BC">
              <w:t>developer</w:t>
            </w:r>
            <w:proofErr w:type="spellEnd"/>
          </w:p>
        </w:tc>
      </w:tr>
      <w:tr w:rsidR="00512420" w:rsidRPr="004142BC" w14:paraId="1281CCE3" w14:textId="77777777" w:rsidTr="00512420">
        <w:tc>
          <w:tcPr>
            <w:cnfStyle w:val="001000000000" w:firstRow="0" w:lastRow="0" w:firstColumn="1" w:lastColumn="0" w:oddVBand="0" w:evenVBand="0" w:oddHBand="0" w:evenHBand="0" w:firstRowFirstColumn="0" w:firstRowLastColumn="0" w:lastRowFirstColumn="0" w:lastRowLastColumn="0"/>
            <w:tcW w:w="3230" w:type="dxa"/>
          </w:tcPr>
          <w:p w14:paraId="617A4AE7" w14:textId="505CEC4F" w:rsidR="00512420" w:rsidRPr="004142BC" w:rsidRDefault="00512420" w:rsidP="00512420">
            <w:pPr>
              <w:ind w:left="0" w:firstLine="0"/>
            </w:pPr>
            <w:proofErr w:type="spellStart"/>
            <w:proofErr w:type="gramStart"/>
            <w:r w:rsidRPr="004142BC">
              <w:t>W.Brock</w:t>
            </w:r>
            <w:proofErr w:type="spellEnd"/>
            <w:proofErr w:type="gramEnd"/>
          </w:p>
        </w:tc>
        <w:tc>
          <w:tcPr>
            <w:tcW w:w="3230" w:type="dxa"/>
          </w:tcPr>
          <w:p w14:paraId="2B987B8D" w14:textId="1D373349"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Brock@live.nl</w:t>
            </w:r>
          </w:p>
        </w:tc>
        <w:tc>
          <w:tcPr>
            <w:tcW w:w="3231" w:type="dxa"/>
          </w:tcPr>
          <w:p w14:paraId="13C89ED3" w14:textId="78AEAB0A" w:rsidR="00512420" w:rsidRPr="004142BC" w:rsidRDefault="00912F3A" w:rsidP="00512420">
            <w:pPr>
              <w:ind w:left="0" w:firstLine="0"/>
              <w:cnfStyle w:val="000000000000" w:firstRow="0" w:lastRow="0" w:firstColumn="0" w:lastColumn="0" w:oddVBand="0" w:evenVBand="0" w:oddHBand="0" w:evenHBand="0" w:firstRowFirstColumn="0" w:firstRowLastColumn="0" w:lastRowFirstColumn="0" w:lastRowLastColumn="0"/>
            </w:pPr>
            <w:r w:rsidRPr="004142BC">
              <w:t>klant</w:t>
            </w:r>
          </w:p>
        </w:tc>
      </w:tr>
      <w:tr w:rsidR="00512420" w:rsidRPr="004142BC" w14:paraId="45F9F1ED" w14:textId="77777777" w:rsidTr="00512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0" w:type="dxa"/>
          </w:tcPr>
          <w:p w14:paraId="189DD7D7" w14:textId="01149094" w:rsidR="00512420" w:rsidRPr="004142BC" w:rsidRDefault="00912F3A" w:rsidP="00512420">
            <w:pPr>
              <w:ind w:left="0" w:firstLine="0"/>
            </w:pPr>
            <w:proofErr w:type="spellStart"/>
            <w:r w:rsidRPr="004142BC">
              <w:t>M.Boekiour</w:t>
            </w:r>
            <w:proofErr w:type="spellEnd"/>
          </w:p>
        </w:tc>
        <w:tc>
          <w:tcPr>
            <w:tcW w:w="3230" w:type="dxa"/>
          </w:tcPr>
          <w:p w14:paraId="7A6E0F7F" w14:textId="1CE241F0"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Boekiour@live.nl</w:t>
            </w:r>
          </w:p>
        </w:tc>
        <w:tc>
          <w:tcPr>
            <w:tcW w:w="3231" w:type="dxa"/>
          </w:tcPr>
          <w:p w14:paraId="6B556469" w14:textId="5900F7AF" w:rsidR="00512420" w:rsidRPr="004142BC" w:rsidRDefault="00912F3A" w:rsidP="00512420">
            <w:pPr>
              <w:ind w:left="0" w:firstLine="0"/>
              <w:cnfStyle w:val="000000100000" w:firstRow="0" w:lastRow="0" w:firstColumn="0" w:lastColumn="0" w:oddVBand="0" w:evenVBand="0" w:oddHBand="1" w:evenHBand="0" w:firstRowFirstColumn="0" w:firstRowLastColumn="0" w:lastRowFirstColumn="0" w:lastRowLastColumn="0"/>
            </w:pPr>
            <w:r w:rsidRPr="004142BC">
              <w:t>klant</w:t>
            </w:r>
          </w:p>
        </w:tc>
      </w:tr>
    </w:tbl>
    <w:p w14:paraId="6C414478" w14:textId="77777777" w:rsidR="00512420" w:rsidRPr="004142BC" w:rsidRDefault="00512420" w:rsidP="00512420"/>
    <w:p w14:paraId="7B0E8EF4" w14:textId="479C7A92" w:rsidR="00512420" w:rsidRPr="004142BC" w:rsidRDefault="00512420" w:rsidP="00512420">
      <w:r w:rsidRPr="004142BC">
        <w:rPr>
          <w:b/>
        </w:rPr>
        <w:t xml:space="preserve">5. Benodigdheden: </w:t>
      </w:r>
    </w:p>
    <w:p w14:paraId="5EB5FA6E" w14:textId="0F595871" w:rsidR="00491433" w:rsidRPr="004142BC" w:rsidRDefault="00491433" w:rsidP="00491433">
      <w:pPr>
        <w:pStyle w:val="ListParagraph"/>
        <w:numPr>
          <w:ilvl w:val="0"/>
          <w:numId w:val="6"/>
        </w:numPr>
      </w:pPr>
      <w:proofErr w:type="spellStart"/>
      <w:r w:rsidRPr="004142BC">
        <w:t>phpStorm</w:t>
      </w:r>
      <w:proofErr w:type="spellEnd"/>
    </w:p>
    <w:p w14:paraId="71A2A790" w14:textId="7EA96172" w:rsidR="00491433" w:rsidRPr="004142BC" w:rsidRDefault="00491433" w:rsidP="00491433">
      <w:pPr>
        <w:pStyle w:val="ListParagraph"/>
        <w:numPr>
          <w:ilvl w:val="0"/>
          <w:numId w:val="6"/>
        </w:numPr>
      </w:pPr>
      <w:proofErr w:type="spellStart"/>
      <w:r w:rsidRPr="004142BC">
        <w:t>mamp</w:t>
      </w:r>
      <w:proofErr w:type="spellEnd"/>
    </w:p>
    <w:p w14:paraId="430C3E16" w14:textId="76892064" w:rsidR="00491433" w:rsidRPr="004142BC" w:rsidRDefault="00491433" w:rsidP="00491433">
      <w:pPr>
        <w:pStyle w:val="ListParagraph"/>
        <w:numPr>
          <w:ilvl w:val="0"/>
          <w:numId w:val="6"/>
        </w:numPr>
      </w:pPr>
      <w:proofErr w:type="spellStart"/>
      <w:r w:rsidRPr="004142BC">
        <w:t>mysqlworkbench</w:t>
      </w:r>
      <w:proofErr w:type="spellEnd"/>
    </w:p>
    <w:p w14:paraId="05AC8CA6" w14:textId="251555BE" w:rsidR="00491433" w:rsidRPr="004142BC" w:rsidRDefault="00491433" w:rsidP="00491433">
      <w:pPr>
        <w:pStyle w:val="ListParagraph"/>
        <w:numPr>
          <w:ilvl w:val="0"/>
          <w:numId w:val="6"/>
        </w:numPr>
      </w:pPr>
      <w:proofErr w:type="spellStart"/>
      <w:r w:rsidRPr="004142BC">
        <w:t>github</w:t>
      </w:r>
      <w:proofErr w:type="spellEnd"/>
    </w:p>
    <w:p w14:paraId="3E871418" w14:textId="77777777" w:rsidR="00491433" w:rsidRPr="004142BC" w:rsidRDefault="00491433" w:rsidP="004142BC">
      <w:pPr>
        <w:pStyle w:val="ListParagraph"/>
        <w:ind w:firstLine="0"/>
      </w:pPr>
    </w:p>
    <w:p w14:paraId="50CC637E" w14:textId="77777777" w:rsidR="00491433" w:rsidRPr="004142BC" w:rsidRDefault="00491433" w:rsidP="00512420"/>
    <w:p w14:paraId="7D69B4B7" w14:textId="379C8C13" w:rsidR="00491433" w:rsidRPr="004142BC" w:rsidRDefault="00512420" w:rsidP="004142BC">
      <w:pPr>
        <w:rPr>
          <w:b/>
        </w:rPr>
      </w:pPr>
      <w:r w:rsidRPr="004142BC">
        <w:rPr>
          <w:b/>
        </w:rPr>
        <w:t>6. Planning</w:t>
      </w:r>
    </w:p>
    <w:p w14:paraId="4CFA0867" w14:textId="77777777" w:rsidR="00912F3A" w:rsidRPr="004142BC" w:rsidRDefault="00912F3A" w:rsidP="00512420">
      <w:pPr>
        <w:rPr>
          <w:b/>
        </w:rPr>
      </w:pPr>
    </w:p>
    <w:tbl>
      <w:tblPr>
        <w:tblStyle w:val="GridTable4-Accent3"/>
        <w:tblW w:w="0" w:type="auto"/>
        <w:tblLook w:val="04A0" w:firstRow="1" w:lastRow="0" w:firstColumn="1" w:lastColumn="0" w:noHBand="0" w:noVBand="1"/>
      </w:tblPr>
      <w:tblGrid>
        <w:gridCol w:w="2547"/>
        <w:gridCol w:w="992"/>
      </w:tblGrid>
      <w:tr w:rsidR="00912F3A" w:rsidRPr="004142BC" w14:paraId="5139E5ED" w14:textId="77777777" w:rsidTr="00912F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DFC189" w14:textId="576049BF" w:rsidR="00912F3A" w:rsidRPr="004142BC" w:rsidRDefault="00912F3A" w:rsidP="00912F3A">
            <w:pPr>
              <w:ind w:left="0" w:firstLine="0"/>
            </w:pPr>
            <w:r w:rsidRPr="004142BC">
              <w:t>fase</w:t>
            </w:r>
          </w:p>
        </w:tc>
        <w:tc>
          <w:tcPr>
            <w:tcW w:w="992" w:type="dxa"/>
          </w:tcPr>
          <w:p w14:paraId="0D109BE9" w14:textId="580546E2" w:rsidR="00912F3A" w:rsidRPr="004142BC" w:rsidRDefault="00912F3A" w:rsidP="00912F3A">
            <w:pPr>
              <w:ind w:left="0" w:firstLine="0"/>
              <w:cnfStyle w:val="100000000000" w:firstRow="1" w:lastRow="0" w:firstColumn="0" w:lastColumn="0" w:oddVBand="0" w:evenVBand="0" w:oddHBand="0" w:evenHBand="0" w:firstRowFirstColumn="0" w:firstRowLastColumn="0" w:lastRowFirstColumn="0" w:lastRowLastColumn="0"/>
            </w:pPr>
            <w:r w:rsidRPr="004142BC">
              <w:t>datum</w:t>
            </w:r>
          </w:p>
        </w:tc>
      </w:tr>
      <w:tr w:rsidR="00912F3A" w:rsidRPr="004142BC" w14:paraId="557E01BD"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5369C5A" w14:textId="6BA18192" w:rsidR="00912F3A" w:rsidRPr="004142BC" w:rsidRDefault="00912F3A" w:rsidP="00912F3A">
            <w:pPr>
              <w:ind w:left="0" w:firstLine="0"/>
            </w:pPr>
            <w:proofErr w:type="spellStart"/>
            <w:r w:rsidRPr="004142BC">
              <w:t>PvA</w:t>
            </w:r>
            <w:proofErr w:type="spellEnd"/>
          </w:p>
        </w:tc>
        <w:tc>
          <w:tcPr>
            <w:tcW w:w="992" w:type="dxa"/>
          </w:tcPr>
          <w:p w14:paraId="0B18E7B7" w14:textId="0EAAAA0C"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r w:rsidRPr="004142BC">
              <w:t>22-feb</w:t>
            </w:r>
          </w:p>
        </w:tc>
      </w:tr>
      <w:tr w:rsidR="00912F3A" w:rsidRPr="004142BC" w14:paraId="68775171" w14:textId="77777777" w:rsidTr="00912F3A">
        <w:tc>
          <w:tcPr>
            <w:cnfStyle w:val="001000000000" w:firstRow="0" w:lastRow="0" w:firstColumn="1" w:lastColumn="0" w:oddVBand="0" w:evenVBand="0" w:oddHBand="0" w:evenHBand="0" w:firstRowFirstColumn="0" w:firstRowLastColumn="0" w:lastRowFirstColumn="0" w:lastRowLastColumn="0"/>
            <w:tcW w:w="2547" w:type="dxa"/>
          </w:tcPr>
          <w:p w14:paraId="5E159A95" w14:textId="605A5F8C" w:rsidR="00912F3A" w:rsidRPr="004142BC" w:rsidRDefault="00912F3A" w:rsidP="00912F3A">
            <w:pPr>
              <w:ind w:left="0" w:firstLine="0"/>
            </w:pPr>
            <w:r w:rsidRPr="004142BC">
              <w:t>Functioneel Ontwerp</w:t>
            </w:r>
          </w:p>
        </w:tc>
        <w:tc>
          <w:tcPr>
            <w:tcW w:w="992" w:type="dxa"/>
          </w:tcPr>
          <w:p w14:paraId="7DD827AF" w14:textId="533AC525" w:rsidR="00912F3A" w:rsidRPr="004142BC" w:rsidRDefault="00912F3A" w:rsidP="00912F3A">
            <w:pPr>
              <w:ind w:left="0" w:firstLine="0"/>
              <w:cnfStyle w:val="000000000000" w:firstRow="0" w:lastRow="0" w:firstColumn="0" w:lastColumn="0" w:oddVBand="0" w:evenVBand="0" w:oddHBand="0" w:evenHBand="0" w:firstRowFirstColumn="0" w:firstRowLastColumn="0" w:lastRowFirstColumn="0" w:lastRowLastColumn="0"/>
            </w:pPr>
            <w:r w:rsidRPr="004142BC">
              <w:t>11-mrt</w:t>
            </w:r>
          </w:p>
        </w:tc>
      </w:tr>
      <w:tr w:rsidR="00912F3A" w:rsidRPr="004142BC" w14:paraId="26A04111"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C5968" w14:textId="2A571000" w:rsidR="00912F3A" w:rsidRPr="004142BC" w:rsidRDefault="00912F3A" w:rsidP="00912F3A">
            <w:pPr>
              <w:ind w:left="0" w:firstLine="0"/>
            </w:pPr>
            <w:proofErr w:type="spellStart"/>
            <w:r w:rsidRPr="004142BC">
              <w:t>Techniesch</w:t>
            </w:r>
            <w:proofErr w:type="spellEnd"/>
            <w:r w:rsidRPr="004142BC">
              <w:t xml:space="preserve"> Ontwerp</w:t>
            </w:r>
          </w:p>
        </w:tc>
        <w:tc>
          <w:tcPr>
            <w:tcW w:w="992" w:type="dxa"/>
          </w:tcPr>
          <w:p w14:paraId="717EC032" w14:textId="6E8E20B2"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r w:rsidRPr="004142BC">
              <w:t>18-mrt</w:t>
            </w:r>
          </w:p>
        </w:tc>
      </w:tr>
      <w:tr w:rsidR="00912F3A" w:rsidRPr="004142BC" w14:paraId="7C8394C6" w14:textId="77777777" w:rsidTr="00912F3A">
        <w:tc>
          <w:tcPr>
            <w:cnfStyle w:val="001000000000" w:firstRow="0" w:lastRow="0" w:firstColumn="1" w:lastColumn="0" w:oddVBand="0" w:evenVBand="0" w:oddHBand="0" w:evenHBand="0" w:firstRowFirstColumn="0" w:firstRowLastColumn="0" w:lastRowFirstColumn="0" w:lastRowLastColumn="0"/>
            <w:tcW w:w="2547" w:type="dxa"/>
          </w:tcPr>
          <w:p w14:paraId="6CECE93D" w14:textId="5F4EA45B" w:rsidR="00912F3A" w:rsidRPr="004142BC" w:rsidRDefault="00912F3A" w:rsidP="00912F3A">
            <w:pPr>
              <w:ind w:left="0" w:firstLine="0"/>
            </w:pPr>
            <w:r w:rsidRPr="004142BC">
              <w:t>Ontwikkel Omgeving</w:t>
            </w:r>
          </w:p>
        </w:tc>
        <w:tc>
          <w:tcPr>
            <w:tcW w:w="992" w:type="dxa"/>
          </w:tcPr>
          <w:p w14:paraId="57BCAE9D" w14:textId="38746948" w:rsidR="00912F3A" w:rsidRPr="004142BC" w:rsidRDefault="00912F3A" w:rsidP="00912F3A">
            <w:pPr>
              <w:ind w:left="0" w:firstLine="0"/>
              <w:cnfStyle w:val="000000000000" w:firstRow="0" w:lastRow="0" w:firstColumn="0" w:lastColumn="0" w:oddVBand="0" w:evenVBand="0" w:oddHBand="0" w:evenHBand="0" w:firstRowFirstColumn="0" w:firstRowLastColumn="0" w:lastRowFirstColumn="0" w:lastRowLastColumn="0"/>
            </w:pPr>
            <w:r w:rsidRPr="004142BC">
              <w:t>25-mrt</w:t>
            </w:r>
          </w:p>
        </w:tc>
      </w:tr>
      <w:tr w:rsidR="00912F3A" w:rsidRPr="004142BC" w14:paraId="10EB280B" w14:textId="77777777" w:rsidTr="00912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EEF64AB" w14:textId="77777777" w:rsidR="00912F3A" w:rsidRPr="004142BC" w:rsidRDefault="00912F3A" w:rsidP="00912F3A">
            <w:pPr>
              <w:ind w:left="0" w:firstLine="0"/>
            </w:pPr>
          </w:p>
        </w:tc>
        <w:tc>
          <w:tcPr>
            <w:tcW w:w="992" w:type="dxa"/>
          </w:tcPr>
          <w:p w14:paraId="20F5CDF6" w14:textId="77777777" w:rsidR="00912F3A" w:rsidRPr="004142BC" w:rsidRDefault="00912F3A" w:rsidP="00912F3A">
            <w:pPr>
              <w:ind w:left="0" w:firstLine="0"/>
              <w:cnfStyle w:val="000000100000" w:firstRow="0" w:lastRow="0" w:firstColumn="0" w:lastColumn="0" w:oddVBand="0" w:evenVBand="0" w:oddHBand="1" w:evenHBand="0" w:firstRowFirstColumn="0" w:firstRowLastColumn="0" w:lastRowFirstColumn="0" w:lastRowLastColumn="0"/>
            </w:pPr>
          </w:p>
        </w:tc>
      </w:tr>
    </w:tbl>
    <w:p w14:paraId="788F1A8D" w14:textId="6513DEE3" w:rsidR="00512420" w:rsidRPr="004142BC" w:rsidRDefault="00512420" w:rsidP="00912F3A">
      <w:pPr>
        <w:ind w:left="0" w:firstLine="0"/>
      </w:pPr>
    </w:p>
    <w:p w14:paraId="465AA19A" w14:textId="1DF66372" w:rsidR="00491433" w:rsidRPr="004142BC" w:rsidRDefault="00491433" w:rsidP="00912F3A">
      <w:pPr>
        <w:ind w:left="0" w:firstLine="0"/>
      </w:pPr>
    </w:p>
    <w:p w14:paraId="1051BF5E" w14:textId="2B274068" w:rsidR="00491433" w:rsidRPr="004142BC" w:rsidRDefault="00491433" w:rsidP="00912F3A">
      <w:pPr>
        <w:ind w:left="0" w:firstLine="0"/>
      </w:pPr>
    </w:p>
    <w:p w14:paraId="1BDEA5A8" w14:textId="4785E9A2" w:rsidR="00491433" w:rsidRPr="004142BC" w:rsidRDefault="00491433" w:rsidP="00912F3A">
      <w:pPr>
        <w:ind w:left="0" w:firstLine="0"/>
      </w:pPr>
    </w:p>
    <w:p w14:paraId="7760D041" w14:textId="582236BD" w:rsidR="00491433" w:rsidRPr="004142BC" w:rsidRDefault="00491433" w:rsidP="00912F3A">
      <w:pPr>
        <w:ind w:left="0" w:firstLine="0"/>
      </w:pPr>
    </w:p>
    <w:p w14:paraId="339AC482" w14:textId="0BB684B4" w:rsidR="00491433" w:rsidRPr="004142BC" w:rsidRDefault="00491433" w:rsidP="00912F3A">
      <w:pPr>
        <w:ind w:left="0" w:firstLine="0"/>
      </w:pPr>
    </w:p>
    <w:p w14:paraId="740DB206" w14:textId="4A7A27A4" w:rsidR="004142BC" w:rsidRDefault="004142BC" w:rsidP="00912F3A">
      <w:pPr>
        <w:ind w:left="0" w:firstLine="0"/>
      </w:pPr>
    </w:p>
    <w:p w14:paraId="4B4FA18F" w14:textId="4E7086A6" w:rsidR="004142BC" w:rsidRDefault="004142BC" w:rsidP="00912F3A">
      <w:pPr>
        <w:ind w:left="0" w:firstLine="0"/>
      </w:pPr>
    </w:p>
    <w:p w14:paraId="4DEA6D8A" w14:textId="35791BCE" w:rsidR="004142BC" w:rsidRDefault="004142BC" w:rsidP="00912F3A">
      <w:pPr>
        <w:ind w:left="0" w:firstLine="0"/>
      </w:pPr>
    </w:p>
    <w:p w14:paraId="022C6B0E" w14:textId="7D13BAEB" w:rsidR="004142BC" w:rsidRDefault="004142BC" w:rsidP="00912F3A">
      <w:pPr>
        <w:ind w:left="0" w:firstLine="0"/>
      </w:pPr>
    </w:p>
    <w:p w14:paraId="78F6CA79" w14:textId="2EC27387" w:rsidR="004142BC" w:rsidRDefault="004142BC" w:rsidP="00912F3A">
      <w:pPr>
        <w:ind w:left="0" w:firstLine="0"/>
      </w:pPr>
    </w:p>
    <w:p w14:paraId="74D6C759" w14:textId="6EAAA235" w:rsidR="004142BC" w:rsidRDefault="004142BC" w:rsidP="00912F3A">
      <w:pPr>
        <w:ind w:left="0" w:firstLine="0"/>
      </w:pPr>
    </w:p>
    <w:p w14:paraId="231DB548" w14:textId="77777777" w:rsidR="004142BC" w:rsidRPr="004142BC" w:rsidRDefault="004142BC" w:rsidP="00912F3A">
      <w:pPr>
        <w:ind w:left="0" w:firstLine="0"/>
      </w:pPr>
    </w:p>
    <w:p w14:paraId="24FA936D" w14:textId="53A00335" w:rsidR="00512420" w:rsidRPr="004142BC" w:rsidRDefault="00512420" w:rsidP="00512420">
      <w:r w:rsidRPr="004142BC">
        <w:rPr>
          <w:b/>
        </w:rPr>
        <w:lastRenderedPageBreak/>
        <w:t xml:space="preserve">7. Takenlijst: </w:t>
      </w:r>
      <w:r w:rsidRPr="004142BC">
        <w:t>Zie bijlage 1 en de aftekenlijst.</w:t>
      </w:r>
    </w:p>
    <w:p w14:paraId="3CA7FC65" w14:textId="77777777" w:rsidR="00491433" w:rsidRPr="004142BC" w:rsidRDefault="00491433" w:rsidP="00512420"/>
    <w:tbl>
      <w:tblPr>
        <w:tblStyle w:val="GridTable5Dark-Accent3"/>
        <w:tblW w:w="9290" w:type="dxa"/>
        <w:tblLook w:val="04A0" w:firstRow="1" w:lastRow="0" w:firstColumn="1" w:lastColumn="0" w:noHBand="0" w:noVBand="1"/>
      </w:tblPr>
      <w:tblGrid>
        <w:gridCol w:w="3010"/>
        <w:gridCol w:w="2489"/>
        <w:gridCol w:w="2281"/>
        <w:gridCol w:w="1510"/>
      </w:tblGrid>
      <w:tr w:rsidR="00BB56F5" w:rsidRPr="003716BD" w14:paraId="30011F7A" w14:textId="77777777" w:rsidTr="00BB56F5">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2565B162" w14:textId="77777777" w:rsidR="00BB56F5" w:rsidRPr="003716BD" w:rsidRDefault="00BB56F5" w:rsidP="00CE6F88">
            <w:pPr>
              <w:rPr>
                <w:rFonts w:ascii="Palatino Linotype" w:hAnsi="Palatino Linotype"/>
              </w:rPr>
            </w:pPr>
            <w:r w:rsidRPr="003716BD">
              <w:rPr>
                <w:rFonts w:ascii="Palatino Linotype" w:hAnsi="Palatino Linotype"/>
              </w:rPr>
              <w:t xml:space="preserve">Planning </w:t>
            </w:r>
          </w:p>
        </w:tc>
        <w:tc>
          <w:tcPr>
            <w:tcW w:w="2489" w:type="dxa"/>
          </w:tcPr>
          <w:p w14:paraId="4952BD31" w14:textId="77777777" w:rsidR="00BB56F5" w:rsidRPr="003716BD" w:rsidRDefault="00BB56F5" w:rsidP="00CE6F88">
            <w:pPr>
              <w:spacing w:after="160"/>
              <w:cnfStyle w:val="100000000000" w:firstRow="1" w:lastRow="0" w:firstColumn="0" w:lastColumn="0" w:oddVBand="0" w:evenVBand="0" w:oddHBand="0" w:evenHBand="0" w:firstRowFirstColumn="0" w:firstRowLastColumn="0" w:lastRowFirstColumn="0" w:lastRowLastColumn="0"/>
              <w:rPr>
                <w:rFonts w:ascii="Palatino Linotype" w:hAnsi="Palatino Linotype"/>
              </w:rPr>
            </w:pPr>
          </w:p>
        </w:tc>
        <w:tc>
          <w:tcPr>
            <w:tcW w:w="2281" w:type="dxa"/>
          </w:tcPr>
          <w:p w14:paraId="0630CA4F" w14:textId="77777777" w:rsidR="00BB56F5" w:rsidRPr="003716BD" w:rsidRDefault="00BB56F5" w:rsidP="00CE6F88">
            <w:pPr>
              <w:spacing w:after="160"/>
              <w:cnfStyle w:val="100000000000" w:firstRow="1" w:lastRow="0" w:firstColumn="0" w:lastColumn="0" w:oddVBand="0" w:evenVBand="0" w:oddHBand="0" w:evenHBand="0" w:firstRowFirstColumn="0" w:firstRowLastColumn="0" w:lastRowFirstColumn="0" w:lastRowLastColumn="0"/>
              <w:rPr>
                <w:rFonts w:ascii="Palatino Linotype" w:hAnsi="Palatino Linotype"/>
              </w:rPr>
            </w:pPr>
          </w:p>
        </w:tc>
        <w:tc>
          <w:tcPr>
            <w:tcW w:w="1510" w:type="dxa"/>
          </w:tcPr>
          <w:p w14:paraId="18CDF372" w14:textId="77777777" w:rsidR="00BB56F5" w:rsidRPr="003716BD" w:rsidRDefault="00BB56F5" w:rsidP="00CE6F88">
            <w:pPr>
              <w:spacing w:after="160"/>
              <w:cnfStyle w:val="100000000000" w:firstRow="1" w:lastRow="0" w:firstColumn="0" w:lastColumn="0" w:oddVBand="0" w:evenVBand="0" w:oddHBand="0" w:evenHBand="0" w:firstRowFirstColumn="0" w:firstRowLastColumn="0" w:lastRowFirstColumn="0" w:lastRowLastColumn="0"/>
              <w:rPr>
                <w:rFonts w:ascii="Palatino Linotype" w:hAnsi="Palatino Linotype"/>
              </w:rPr>
            </w:pPr>
          </w:p>
        </w:tc>
      </w:tr>
      <w:tr w:rsidR="00BB56F5" w:rsidRPr="003716BD" w14:paraId="1A1177A0" w14:textId="77777777" w:rsidTr="00BB56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3621549A" w14:textId="77777777" w:rsidR="00BB56F5" w:rsidRPr="003716BD" w:rsidRDefault="00BB56F5" w:rsidP="00CE6F88">
            <w:pPr>
              <w:rPr>
                <w:rFonts w:ascii="Palatino Linotype" w:hAnsi="Palatino Linotype"/>
              </w:rPr>
            </w:pPr>
            <w:r w:rsidRPr="003716BD">
              <w:rPr>
                <w:rFonts w:ascii="Palatino Linotype" w:hAnsi="Palatino Linotype"/>
              </w:rPr>
              <w:t xml:space="preserve">Taak </w:t>
            </w:r>
          </w:p>
        </w:tc>
        <w:tc>
          <w:tcPr>
            <w:tcW w:w="2489" w:type="dxa"/>
          </w:tcPr>
          <w:p w14:paraId="37B76426"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b/>
              </w:rPr>
              <w:t xml:space="preserve">Begindatum </w:t>
            </w:r>
          </w:p>
        </w:tc>
        <w:tc>
          <w:tcPr>
            <w:tcW w:w="2281" w:type="dxa"/>
          </w:tcPr>
          <w:p w14:paraId="1189D53B"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b/>
              </w:rPr>
              <w:t xml:space="preserve">Einddatum </w:t>
            </w:r>
          </w:p>
        </w:tc>
        <w:tc>
          <w:tcPr>
            <w:tcW w:w="1510" w:type="dxa"/>
          </w:tcPr>
          <w:p w14:paraId="6FC60096" w14:textId="77777777" w:rsidR="00BB56F5" w:rsidRPr="003716BD"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b/>
              </w:rPr>
              <w:t xml:space="preserve">Duur </w:t>
            </w:r>
          </w:p>
        </w:tc>
      </w:tr>
      <w:tr w:rsidR="00BB56F5" w:rsidRPr="003716BD" w14:paraId="61823B5E" w14:textId="77777777" w:rsidTr="00BB56F5">
        <w:trPr>
          <w:trHeight w:val="413"/>
        </w:trPr>
        <w:tc>
          <w:tcPr>
            <w:cnfStyle w:val="001000000000" w:firstRow="0" w:lastRow="0" w:firstColumn="1" w:lastColumn="0" w:oddVBand="0" w:evenVBand="0" w:oddHBand="0" w:evenHBand="0" w:firstRowFirstColumn="0" w:firstRowLastColumn="0" w:lastRowFirstColumn="0" w:lastRowLastColumn="0"/>
            <w:tcW w:w="3010" w:type="dxa"/>
          </w:tcPr>
          <w:p w14:paraId="2B26F5CA" w14:textId="77777777" w:rsidR="00BB56F5" w:rsidRPr="003716BD" w:rsidRDefault="00BB56F5" w:rsidP="00CE6F88">
            <w:pPr>
              <w:rPr>
                <w:rFonts w:ascii="Palatino Linotype" w:hAnsi="Palatino Linotype"/>
              </w:rPr>
            </w:pPr>
            <w:r w:rsidRPr="003716BD">
              <w:rPr>
                <w:rFonts w:ascii="Palatino Linotype" w:hAnsi="Palatino Linotype"/>
              </w:rPr>
              <w:t xml:space="preserve">Ontwerpen </w:t>
            </w:r>
          </w:p>
        </w:tc>
        <w:tc>
          <w:tcPr>
            <w:tcW w:w="2489" w:type="dxa"/>
          </w:tcPr>
          <w:p w14:paraId="10B016DC"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11-3-2019</w:t>
            </w:r>
          </w:p>
        </w:tc>
        <w:tc>
          <w:tcPr>
            <w:tcW w:w="2281" w:type="dxa"/>
          </w:tcPr>
          <w:p w14:paraId="4E69AC8B"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25-3-2019</w:t>
            </w:r>
          </w:p>
        </w:tc>
        <w:tc>
          <w:tcPr>
            <w:tcW w:w="1510" w:type="dxa"/>
          </w:tcPr>
          <w:p w14:paraId="470D3A4B" w14:textId="77777777" w:rsidR="00BB56F5" w:rsidRPr="003716BD"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5weken</w:t>
            </w:r>
          </w:p>
        </w:tc>
      </w:tr>
      <w:tr w:rsidR="00BB56F5" w:rsidRPr="003716BD" w14:paraId="3D73EB9E" w14:textId="77777777" w:rsidTr="00BB56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5C2C631B" w14:textId="77777777" w:rsidR="00BB56F5" w:rsidRPr="003716BD" w:rsidRDefault="00BB56F5" w:rsidP="00CE6F88">
            <w:pPr>
              <w:rPr>
                <w:rFonts w:ascii="Palatino Linotype" w:hAnsi="Palatino Linotype"/>
              </w:rPr>
            </w:pPr>
            <w:r w:rsidRPr="003716BD">
              <w:rPr>
                <w:rFonts w:ascii="Palatino Linotype" w:hAnsi="Palatino Linotype"/>
              </w:rPr>
              <w:t xml:space="preserve">Realiseren </w:t>
            </w:r>
          </w:p>
        </w:tc>
        <w:tc>
          <w:tcPr>
            <w:tcW w:w="2489" w:type="dxa"/>
          </w:tcPr>
          <w:p w14:paraId="2DE2FA78" w14:textId="77777777" w:rsidR="00BB56F5" w:rsidRPr="003F0D22"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1-4-2019</w:t>
            </w:r>
          </w:p>
        </w:tc>
        <w:tc>
          <w:tcPr>
            <w:tcW w:w="2281" w:type="dxa"/>
          </w:tcPr>
          <w:p w14:paraId="77AFAA80" w14:textId="77777777" w:rsidR="00BB56F5" w:rsidRPr="003F0D22"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F0D22">
              <w:rPr>
                <w:rFonts w:ascii="Palatino Linotype" w:hAnsi="Palatino Linotype"/>
              </w:rPr>
              <w:t xml:space="preserve"> </w:t>
            </w:r>
            <w:r>
              <w:rPr>
                <w:rFonts w:ascii="Palatino Linotype" w:hAnsi="Palatino Linotype"/>
              </w:rPr>
              <w:t>25-4</w:t>
            </w:r>
            <w:r w:rsidRPr="003F0D22">
              <w:rPr>
                <w:rFonts w:ascii="Palatino Linotype" w:hAnsi="Palatino Linotype"/>
              </w:rPr>
              <w:t>-2019</w:t>
            </w:r>
          </w:p>
        </w:tc>
        <w:tc>
          <w:tcPr>
            <w:tcW w:w="1510" w:type="dxa"/>
          </w:tcPr>
          <w:p w14:paraId="292CF9B2" w14:textId="77777777" w:rsidR="00BB56F5" w:rsidRPr="003716BD"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3 week</w:t>
            </w:r>
          </w:p>
        </w:tc>
      </w:tr>
      <w:tr w:rsidR="00BB56F5" w:rsidRPr="003716BD" w14:paraId="2C6D1F44" w14:textId="77777777" w:rsidTr="00BB56F5">
        <w:trPr>
          <w:trHeight w:val="413"/>
        </w:trPr>
        <w:tc>
          <w:tcPr>
            <w:cnfStyle w:val="001000000000" w:firstRow="0" w:lastRow="0" w:firstColumn="1" w:lastColumn="0" w:oddVBand="0" w:evenVBand="0" w:oddHBand="0" w:evenHBand="0" w:firstRowFirstColumn="0" w:firstRowLastColumn="0" w:lastRowFirstColumn="0" w:lastRowLastColumn="0"/>
            <w:tcW w:w="3010" w:type="dxa"/>
          </w:tcPr>
          <w:p w14:paraId="2322F0F4" w14:textId="77777777" w:rsidR="00BB56F5" w:rsidRPr="003716BD" w:rsidRDefault="00BB56F5" w:rsidP="00CE6F88">
            <w:pPr>
              <w:rPr>
                <w:rFonts w:ascii="Palatino Linotype" w:hAnsi="Palatino Linotype"/>
              </w:rPr>
            </w:pPr>
            <w:r>
              <w:rPr>
                <w:rFonts w:ascii="Palatino Linotype" w:hAnsi="Palatino Linotype"/>
              </w:rPr>
              <w:t>Testen</w:t>
            </w:r>
          </w:p>
        </w:tc>
        <w:tc>
          <w:tcPr>
            <w:tcW w:w="2489" w:type="dxa"/>
          </w:tcPr>
          <w:p w14:paraId="0E829157" w14:textId="77777777" w:rsidR="00BB56F5" w:rsidRPr="003F0D22"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27</w:t>
            </w:r>
            <w:r w:rsidRPr="003F0D22">
              <w:rPr>
                <w:rFonts w:ascii="Palatino Linotype" w:hAnsi="Palatino Linotype"/>
              </w:rPr>
              <w:t>-</w:t>
            </w:r>
            <w:r>
              <w:rPr>
                <w:rFonts w:ascii="Palatino Linotype" w:hAnsi="Palatino Linotype"/>
              </w:rPr>
              <w:t>4-</w:t>
            </w:r>
            <w:r w:rsidRPr="003F0D22">
              <w:rPr>
                <w:rFonts w:ascii="Palatino Linotype" w:hAnsi="Palatino Linotype"/>
              </w:rPr>
              <w:t>2019</w:t>
            </w:r>
          </w:p>
        </w:tc>
        <w:tc>
          <w:tcPr>
            <w:tcW w:w="2281" w:type="dxa"/>
          </w:tcPr>
          <w:p w14:paraId="420E8222" w14:textId="77777777" w:rsidR="00BB56F5" w:rsidRPr="003F0D22" w:rsidRDefault="00BB56F5" w:rsidP="00CE6F88">
            <w:pPr>
              <w:ind w:left="0" w:firstLine="0"/>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28</w:t>
            </w:r>
            <w:r w:rsidRPr="003F0D22">
              <w:rPr>
                <w:rFonts w:ascii="Palatino Linotype" w:hAnsi="Palatino Linotype"/>
              </w:rPr>
              <w:t>-</w:t>
            </w:r>
            <w:r>
              <w:rPr>
                <w:rFonts w:ascii="Palatino Linotype" w:hAnsi="Palatino Linotype"/>
              </w:rPr>
              <w:t>4</w:t>
            </w:r>
            <w:r w:rsidRPr="003F0D22">
              <w:rPr>
                <w:rFonts w:ascii="Palatino Linotype" w:hAnsi="Palatino Linotype"/>
              </w:rPr>
              <w:t>-2019</w:t>
            </w:r>
          </w:p>
        </w:tc>
        <w:tc>
          <w:tcPr>
            <w:tcW w:w="1510" w:type="dxa"/>
          </w:tcPr>
          <w:p w14:paraId="41A32FCA" w14:textId="77777777" w:rsidR="00BB56F5" w:rsidRPr="003716BD"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1 dagen</w:t>
            </w:r>
          </w:p>
        </w:tc>
      </w:tr>
      <w:tr w:rsidR="00BB56F5" w:rsidRPr="003716BD" w14:paraId="3E061051" w14:textId="77777777" w:rsidTr="00BB56F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3010" w:type="dxa"/>
          </w:tcPr>
          <w:p w14:paraId="71554718" w14:textId="77777777" w:rsidR="00BB56F5" w:rsidRPr="003716BD" w:rsidRDefault="00BB56F5" w:rsidP="00CE6F88">
            <w:pPr>
              <w:rPr>
                <w:rFonts w:ascii="Palatino Linotype" w:hAnsi="Palatino Linotype"/>
              </w:rPr>
            </w:pPr>
            <w:r>
              <w:rPr>
                <w:rFonts w:ascii="Palatino Linotype" w:hAnsi="Palatino Linotype"/>
              </w:rPr>
              <w:t>Implementeren</w:t>
            </w:r>
          </w:p>
        </w:tc>
        <w:tc>
          <w:tcPr>
            <w:tcW w:w="2489" w:type="dxa"/>
          </w:tcPr>
          <w:p w14:paraId="6F956A4A" w14:textId="77777777" w:rsidR="00BB56F5" w:rsidRPr="003F0D22"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1-5-2019</w:t>
            </w:r>
          </w:p>
        </w:tc>
        <w:tc>
          <w:tcPr>
            <w:tcW w:w="2281" w:type="dxa"/>
          </w:tcPr>
          <w:p w14:paraId="521B7B6A"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b/>
              </w:rPr>
            </w:pPr>
            <w:r>
              <w:rPr>
                <w:rFonts w:ascii="Palatino Linotype" w:hAnsi="Palatino Linotype"/>
                <w:b/>
              </w:rPr>
              <w:t>2-5-2019</w:t>
            </w:r>
          </w:p>
        </w:tc>
        <w:tc>
          <w:tcPr>
            <w:tcW w:w="1510" w:type="dxa"/>
          </w:tcPr>
          <w:p w14:paraId="035A65F5" w14:textId="77777777" w:rsidR="00BB56F5" w:rsidRPr="003716BD"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1 dag</w:t>
            </w:r>
          </w:p>
        </w:tc>
      </w:tr>
    </w:tbl>
    <w:p w14:paraId="434B4327" w14:textId="77777777" w:rsidR="00491433" w:rsidRPr="004142BC" w:rsidRDefault="00491433" w:rsidP="00512420"/>
    <w:p w14:paraId="6C87FF6A" w14:textId="4C7378B4" w:rsidR="00512420" w:rsidRPr="004142BC" w:rsidRDefault="00512420" w:rsidP="00512420"/>
    <w:tbl>
      <w:tblPr>
        <w:tblStyle w:val="GridTable5Dark-Accent3"/>
        <w:tblW w:w="10026" w:type="dxa"/>
        <w:tblLook w:val="04A0" w:firstRow="1" w:lastRow="0" w:firstColumn="1" w:lastColumn="0" w:noHBand="0" w:noVBand="1"/>
      </w:tblPr>
      <w:tblGrid>
        <w:gridCol w:w="3182"/>
        <w:gridCol w:w="1441"/>
        <w:gridCol w:w="1557"/>
        <w:gridCol w:w="1273"/>
        <w:gridCol w:w="2573"/>
      </w:tblGrid>
      <w:tr w:rsidR="00BB56F5" w:rsidRPr="003716BD" w14:paraId="43F33D73" w14:textId="77777777" w:rsidTr="00BB56F5">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193" w:type="dxa"/>
          </w:tcPr>
          <w:p w14:paraId="18792308" w14:textId="77777777" w:rsidR="00BB56F5" w:rsidRPr="003716BD" w:rsidRDefault="00BB56F5" w:rsidP="00CE6F88">
            <w:pPr>
              <w:rPr>
                <w:rFonts w:ascii="Palatino Linotype" w:hAnsi="Palatino Linotype"/>
              </w:rPr>
            </w:pPr>
            <w:proofErr w:type="spellStart"/>
            <w:r w:rsidRPr="003716BD">
              <w:rPr>
                <w:rFonts w:ascii="Palatino Linotype" w:hAnsi="Palatino Linotype"/>
              </w:rPr>
              <w:t>Subtaak</w:t>
            </w:r>
            <w:proofErr w:type="spellEnd"/>
            <w:r w:rsidRPr="003716BD">
              <w:rPr>
                <w:rFonts w:ascii="Palatino Linotype" w:hAnsi="Palatino Linotype"/>
              </w:rPr>
              <w:t xml:space="preserve"> </w:t>
            </w:r>
          </w:p>
        </w:tc>
        <w:tc>
          <w:tcPr>
            <w:tcW w:w="1418" w:type="dxa"/>
          </w:tcPr>
          <w:p w14:paraId="7A41973C" w14:textId="77777777" w:rsidR="00BB56F5" w:rsidRPr="003716BD" w:rsidRDefault="00BB56F5" w:rsidP="00CE6F88">
            <w:pPr>
              <w:ind w:left="2"/>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Begindatum </w:t>
            </w:r>
          </w:p>
        </w:tc>
        <w:tc>
          <w:tcPr>
            <w:tcW w:w="1559" w:type="dxa"/>
          </w:tcPr>
          <w:p w14:paraId="4153D4E1" w14:textId="77777777" w:rsidR="00BB56F5" w:rsidRPr="003716BD" w:rsidRDefault="00BB56F5" w:rsidP="00CE6F88">
            <w:pPr>
              <w:ind w:left="2"/>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Einddatum </w:t>
            </w:r>
          </w:p>
        </w:tc>
        <w:tc>
          <w:tcPr>
            <w:tcW w:w="1276" w:type="dxa"/>
          </w:tcPr>
          <w:p w14:paraId="481A8DC9" w14:textId="77777777" w:rsidR="00BB56F5" w:rsidRPr="003716BD" w:rsidRDefault="00BB56F5" w:rsidP="00CE6F88">
            <w:pPr>
              <w:ind w:left="2"/>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Duur </w:t>
            </w:r>
          </w:p>
        </w:tc>
        <w:tc>
          <w:tcPr>
            <w:tcW w:w="2580" w:type="dxa"/>
          </w:tcPr>
          <w:p w14:paraId="3DBE2DE3" w14:textId="77777777" w:rsidR="00BB56F5" w:rsidRPr="003716BD" w:rsidRDefault="00BB56F5" w:rsidP="00CE6F88">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Betrokkenen </w:t>
            </w:r>
          </w:p>
        </w:tc>
      </w:tr>
      <w:tr w:rsidR="00BB56F5" w:rsidRPr="00EF13F7" w14:paraId="4C1F91DD" w14:textId="77777777" w:rsidTr="00BB56F5">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193" w:type="dxa"/>
          </w:tcPr>
          <w:p w14:paraId="65893267" w14:textId="77777777" w:rsidR="00BB56F5" w:rsidRPr="003716BD" w:rsidRDefault="00BB56F5" w:rsidP="00CE6F88">
            <w:pPr>
              <w:rPr>
                <w:rFonts w:ascii="Palatino Linotype" w:hAnsi="Palatino Linotype"/>
              </w:rPr>
            </w:pPr>
            <w:r w:rsidRPr="003716BD">
              <w:rPr>
                <w:rFonts w:ascii="Palatino Linotype" w:hAnsi="Palatino Linotype"/>
              </w:rPr>
              <w:t xml:space="preserve">Plan van aanpak schrijven </w:t>
            </w:r>
          </w:p>
        </w:tc>
        <w:tc>
          <w:tcPr>
            <w:tcW w:w="1418" w:type="dxa"/>
          </w:tcPr>
          <w:p w14:paraId="5B5F7A26"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sz w:val="20"/>
                <w:szCs w:val="20"/>
              </w:rPr>
              <w:t>05-03-</w:t>
            </w:r>
            <w:r>
              <w:rPr>
                <w:rFonts w:ascii="Palatino Linotype" w:hAnsi="Palatino Linotype"/>
                <w:lang w:val="en-US"/>
              </w:rPr>
              <w:t>2019</w:t>
            </w:r>
          </w:p>
        </w:tc>
        <w:tc>
          <w:tcPr>
            <w:tcW w:w="1559" w:type="dxa"/>
          </w:tcPr>
          <w:p w14:paraId="78DDF0BF"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rPr>
              <w:t>11</w:t>
            </w:r>
            <w:r>
              <w:rPr>
                <w:rFonts w:ascii="Palatino Linotype" w:hAnsi="Palatino Linotype"/>
                <w:sz w:val="20"/>
                <w:szCs w:val="20"/>
              </w:rPr>
              <w:t>-03-</w:t>
            </w:r>
            <w:r>
              <w:rPr>
                <w:rFonts w:ascii="Palatino Linotype" w:hAnsi="Palatino Linotype"/>
                <w:lang w:val="en-US"/>
              </w:rPr>
              <w:t>2019</w:t>
            </w:r>
          </w:p>
        </w:tc>
        <w:tc>
          <w:tcPr>
            <w:tcW w:w="1276" w:type="dxa"/>
          </w:tcPr>
          <w:p w14:paraId="7569D3A2" w14:textId="77777777" w:rsidR="00BB56F5" w:rsidRPr="003716BD"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6</w:t>
            </w:r>
            <w:r w:rsidRPr="003716BD">
              <w:rPr>
                <w:rFonts w:ascii="Palatino Linotype" w:hAnsi="Palatino Linotype"/>
              </w:rPr>
              <w:t xml:space="preserve"> dagen</w:t>
            </w:r>
          </w:p>
        </w:tc>
        <w:tc>
          <w:tcPr>
            <w:tcW w:w="2580" w:type="dxa"/>
          </w:tcPr>
          <w:p w14:paraId="77E8DE9E"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3BB13B79"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19437656"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4A3C2163" w14:textId="77777777" w:rsidTr="00BB56F5">
        <w:trPr>
          <w:trHeight w:val="816"/>
        </w:trPr>
        <w:tc>
          <w:tcPr>
            <w:cnfStyle w:val="001000000000" w:firstRow="0" w:lastRow="0" w:firstColumn="1" w:lastColumn="0" w:oddVBand="0" w:evenVBand="0" w:oddHBand="0" w:evenHBand="0" w:firstRowFirstColumn="0" w:firstRowLastColumn="0" w:lastRowFirstColumn="0" w:lastRowLastColumn="0"/>
            <w:tcW w:w="3193" w:type="dxa"/>
          </w:tcPr>
          <w:p w14:paraId="722BB635" w14:textId="77777777" w:rsidR="00BB56F5" w:rsidRPr="00EF13F7" w:rsidRDefault="00BB56F5" w:rsidP="00CE6F88">
            <w:pPr>
              <w:ind w:right="206"/>
              <w:rPr>
                <w:rFonts w:ascii="Palatino Linotype" w:hAnsi="Palatino Linotype"/>
                <w:lang w:val="en-US"/>
              </w:rPr>
            </w:pPr>
            <w:r>
              <w:rPr>
                <w:rFonts w:ascii="Palatino Linotype" w:hAnsi="Palatino Linotype"/>
                <w:lang w:val="en-US"/>
              </w:rPr>
              <w:t xml:space="preserve">Plan van </w:t>
            </w:r>
            <w:proofErr w:type="spellStart"/>
            <w:r>
              <w:rPr>
                <w:rFonts w:ascii="Palatino Linotype" w:hAnsi="Palatino Linotype"/>
                <w:lang w:val="en-US"/>
              </w:rPr>
              <w:t>aanpak</w:t>
            </w:r>
            <w:proofErr w:type="spellEnd"/>
            <w:r>
              <w:rPr>
                <w:rFonts w:ascii="Palatino Linotype" w:hAnsi="Palatino Linotype"/>
                <w:lang w:val="en-US"/>
              </w:rPr>
              <w:t xml:space="preserve"> </w:t>
            </w:r>
            <w:proofErr w:type="spellStart"/>
            <w:r>
              <w:rPr>
                <w:rFonts w:ascii="Palatino Linotype" w:hAnsi="Palatino Linotype"/>
                <w:lang w:val="en-US"/>
              </w:rPr>
              <w:t>bespreken</w:t>
            </w:r>
            <w:proofErr w:type="spellEnd"/>
          </w:p>
        </w:tc>
        <w:tc>
          <w:tcPr>
            <w:tcW w:w="1418" w:type="dxa"/>
          </w:tcPr>
          <w:p w14:paraId="11F9F0D0"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rPr>
              <w:t>11</w:t>
            </w:r>
            <w:r>
              <w:rPr>
                <w:rFonts w:ascii="Palatino Linotype" w:hAnsi="Palatino Linotype"/>
                <w:sz w:val="20"/>
                <w:szCs w:val="20"/>
              </w:rPr>
              <w:t>-03-</w:t>
            </w:r>
            <w:r>
              <w:rPr>
                <w:rFonts w:ascii="Palatino Linotype" w:hAnsi="Palatino Linotype"/>
                <w:lang w:val="en-US"/>
              </w:rPr>
              <w:t>2019</w:t>
            </w:r>
          </w:p>
        </w:tc>
        <w:tc>
          <w:tcPr>
            <w:tcW w:w="1559" w:type="dxa"/>
          </w:tcPr>
          <w:p w14:paraId="3C982238" w14:textId="77777777" w:rsidR="00BB56F5" w:rsidRPr="003716BD"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rPr>
            </w:pPr>
            <w:r w:rsidRPr="003716BD">
              <w:rPr>
                <w:rFonts w:ascii="Palatino Linotype" w:hAnsi="Palatino Linotype"/>
              </w:rPr>
              <w:t xml:space="preserve"> </w:t>
            </w:r>
            <w:r>
              <w:rPr>
                <w:rFonts w:ascii="Palatino Linotype" w:hAnsi="Palatino Linotype"/>
              </w:rPr>
              <w:t>12</w:t>
            </w:r>
            <w:r>
              <w:rPr>
                <w:rFonts w:ascii="Palatino Linotype" w:hAnsi="Palatino Linotype"/>
                <w:sz w:val="20"/>
                <w:szCs w:val="20"/>
              </w:rPr>
              <w:t>-03-</w:t>
            </w:r>
            <w:r>
              <w:rPr>
                <w:rFonts w:ascii="Palatino Linotype" w:hAnsi="Palatino Linotype"/>
                <w:lang w:val="en-US"/>
              </w:rPr>
              <w:t>2019</w:t>
            </w:r>
          </w:p>
        </w:tc>
        <w:tc>
          <w:tcPr>
            <w:tcW w:w="1276" w:type="dxa"/>
          </w:tcPr>
          <w:p w14:paraId="3365A333"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1 </w:t>
            </w:r>
            <w:proofErr w:type="spellStart"/>
            <w:r>
              <w:rPr>
                <w:rFonts w:ascii="Palatino Linotype" w:hAnsi="Palatino Linotype"/>
                <w:lang w:val="en-US"/>
              </w:rPr>
              <w:t>dag</w:t>
            </w:r>
            <w:proofErr w:type="spellEnd"/>
          </w:p>
        </w:tc>
        <w:tc>
          <w:tcPr>
            <w:tcW w:w="2580" w:type="dxa"/>
          </w:tcPr>
          <w:p w14:paraId="5D32A1BC"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7A738AB3"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3D9CFA53" w14:textId="77777777" w:rsidR="00BB56F5" w:rsidRPr="00EF13F7"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754B9383" w14:textId="77777777" w:rsidTr="00BB56F5">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193" w:type="dxa"/>
          </w:tcPr>
          <w:p w14:paraId="7FD9A7A1" w14:textId="77777777" w:rsidR="00BB56F5" w:rsidRPr="00276822" w:rsidRDefault="00BB56F5" w:rsidP="00CE6F88">
            <w:pPr>
              <w:rPr>
                <w:rFonts w:ascii="Palatino Linotype" w:hAnsi="Palatino Linotype"/>
              </w:rPr>
            </w:pPr>
            <w:proofErr w:type="spellStart"/>
            <w:r w:rsidRPr="00276822">
              <w:rPr>
                <w:rFonts w:ascii="Palatino Linotype" w:hAnsi="Palatino Linotype"/>
              </w:rPr>
              <w:t>Gezamelijke</w:t>
            </w:r>
            <w:proofErr w:type="spellEnd"/>
            <w:r w:rsidRPr="00276822">
              <w:rPr>
                <w:rFonts w:ascii="Palatino Linotype" w:hAnsi="Palatino Linotype"/>
              </w:rPr>
              <w:t xml:space="preserve"> plan van aanpak maken</w:t>
            </w:r>
          </w:p>
        </w:tc>
        <w:tc>
          <w:tcPr>
            <w:tcW w:w="1418" w:type="dxa"/>
          </w:tcPr>
          <w:p w14:paraId="5C00D56E"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276822">
              <w:rPr>
                <w:rFonts w:ascii="Palatino Linotype" w:hAnsi="Palatino Linotype"/>
              </w:rPr>
              <w:t xml:space="preserve"> </w:t>
            </w:r>
            <w:r w:rsidRPr="003716BD">
              <w:rPr>
                <w:rFonts w:ascii="Palatino Linotype" w:hAnsi="Palatino Linotype"/>
              </w:rPr>
              <w:t xml:space="preserve"> </w:t>
            </w:r>
            <w:r>
              <w:rPr>
                <w:rFonts w:ascii="Palatino Linotype" w:hAnsi="Palatino Linotype"/>
              </w:rPr>
              <w:t>12</w:t>
            </w:r>
            <w:r>
              <w:rPr>
                <w:rFonts w:ascii="Palatino Linotype" w:hAnsi="Palatino Linotype"/>
                <w:sz w:val="20"/>
                <w:szCs w:val="20"/>
              </w:rPr>
              <w:t>-03-</w:t>
            </w:r>
            <w:r>
              <w:rPr>
                <w:rFonts w:ascii="Palatino Linotype" w:hAnsi="Palatino Linotype"/>
                <w:lang w:val="en-US"/>
              </w:rPr>
              <w:t>2019</w:t>
            </w:r>
          </w:p>
        </w:tc>
        <w:tc>
          <w:tcPr>
            <w:tcW w:w="1559" w:type="dxa"/>
          </w:tcPr>
          <w:p w14:paraId="2708C63D"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13-03-2019</w:t>
            </w:r>
          </w:p>
        </w:tc>
        <w:tc>
          <w:tcPr>
            <w:tcW w:w="1276" w:type="dxa"/>
          </w:tcPr>
          <w:p w14:paraId="16A9CD82"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1 </w:t>
            </w:r>
            <w:proofErr w:type="spellStart"/>
            <w:r>
              <w:rPr>
                <w:rFonts w:ascii="Palatino Linotype" w:hAnsi="Palatino Linotype"/>
                <w:lang w:val="en-US"/>
              </w:rPr>
              <w:t>dag</w:t>
            </w:r>
            <w:proofErr w:type="spellEnd"/>
          </w:p>
        </w:tc>
        <w:tc>
          <w:tcPr>
            <w:tcW w:w="2580" w:type="dxa"/>
          </w:tcPr>
          <w:p w14:paraId="0B3DA250"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56887F5F"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4D8B5513"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50AD5095" w14:textId="77777777" w:rsidTr="00BB56F5">
        <w:trPr>
          <w:trHeight w:val="814"/>
        </w:trPr>
        <w:tc>
          <w:tcPr>
            <w:cnfStyle w:val="001000000000" w:firstRow="0" w:lastRow="0" w:firstColumn="1" w:lastColumn="0" w:oddVBand="0" w:evenVBand="0" w:oddHBand="0" w:evenHBand="0" w:firstRowFirstColumn="0" w:firstRowLastColumn="0" w:lastRowFirstColumn="0" w:lastRowLastColumn="0"/>
            <w:tcW w:w="3193" w:type="dxa"/>
          </w:tcPr>
          <w:p w14:paraId="6F671215" w14:textId="77777777" w:rsidR="00BB56F5" w:rsidRPr="00EF13F7" w:rsidRDefault="00BB56F5" w:rsidP="00CE6F88">
            <w:pPr>
              <w:rPr>
                <w:rFonts w:ascii="Palatino Linotype" w:hAnsi="Palatino Linotype"/>
                <w:lang w:val="en-US"/>
              </w:rPr>
            </w:pPr>
            <w:proofErr w:type="spellStart"/>
            <w:r>
              <w:rPr>
                <w:rFonts w:ascii="Palatino Linotype" w:hAnsi="Palatino Linotype"/>
                <w:lang w:val="en-US"/>
              </w:rPr>
              <w:t>Functioneel</w:t>
            </w:r>
            <w:proofErr w:type="spellEnd"/>
            <w:r>
              <w:rPr>
                <w:rFonts w:ascii="Palatino Linotype" w:hAnsi="Palatino Linotype"/>
                <w:lang w:val="en-US"/>
              </w:rPr>
              <w:t xml:space="preserve"> </w:t>
            </w:r>
            <w:proofErr w:type="spellStart"/>
            <w:r>
              <w:rPr>
                <w:rFonts w:ascii="Palatino Linotype" w:hAnsi="Palatino Linotype"/>
                <w:lang w:val="en-US"/>
              </w:rPr>
              <w:t>Onwerp</w:t>
            </w:r>
            <w:proofErr w:type="spellEnd"/>
            <w:r>
              <w:rPr>
                <w:rFonts w:ascii="Palatino Linotype" w:hAnsi="Palatino Linotype"/>
                <w:lang w:val="en-US"/>
              </w:rPr>
              <w:t xml:space="preserve"> </w:t>
            </w:r>
            <w:proofErr w:type="spellStart"/>
            <w:r>
              <w:rPr>
                <w:rFonts w:ascii="Palatino Linotype" w:hAnsi="Palatino Linotype"/>
                <w:lang w:val="en-US"/>
              </w:rPr>
              <w:t>schrijven</w:t>
            </w:r>
            <w:proofErr w:type="spellEnd"/>
            <w:r>
              <w:rPr>
                <w:rFonts w:ascii="Palatino Linotype" w:hAnsi="Palatino Linotype"/>
                <w:lang w:val="en-US"/>
              </w:rPr>
              <w:t xml:space="preserve"> </w:t>
            </w:r>
          </w:p>
        </w:tc>
        <w:tc>
          <w:tcPr>
            <w:tcW w:w="1418" w:type="dxa"/>
          </w:tcPr>
          <w:p w14:paraId="602D9574"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11-03-2019</w:t>
            </w:r>
          </w:p>
        </w:tc>
        <w:tc>
          <w:tcPr>
            <w:tcW w:w="1559" w:type="dxa"/>
          </w:tcPr>
          <w:p w14:paraId="4FCB7DA6"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13-03-2019</w:t>
            </w:r>
          </w:p>
        </w:tc>
        <w:tc>
          <w:tcPr>
            <w:tcW w:w="1276" w:type="dxa"/>
          </w:tcPr>
          <w:p w14:paraId="4CA02278"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2 </w:t>
            </w:r>
            <w:proofErr w:type="spellStart"/>
            <w:r>
              <w:rPr>
                <w:rFonts w:ascii="Palatino Linotype" w:hAnsi="Palatino Linotype"/>
                <w:lang w:val="en-US"/>
              </w:rPr>
              <w:t>dagen</w:t>
            </w:r>
            <w:proofErr w:type="spellEnd"/>
          </w:p>
        </w:tc>
        <w:tc>
          <w:tcPr>
            <w:tcW w:w="2580" w:type="dxa"/>
          </w:tcPr>
          <w:p w14:paraId="36573547"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4AA3BCE9"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06930180" w14:textId="77777777" w:rsidR="00BB56F5" w:rsidRPr="00EF13F7"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60534224" w14:textId="77777777" w:rsidTr="00BB56F5">
        <w:trPr>
          <w:cnfStyle w:val="000000100000" w:firstRow="0" w:lastRow="0" w:firstColumn="0" w:lastColumn="0" w:oddVBand="0" w:evenVBand="0" w:oddHBand="1" w:evenHBand="0" w:firstRowFirstColumn="0" w:firstRowLastColumn="0" w:lastRowFirstColumn="0" w:lastRowLastColumn="0"/>
          <w:trHeight w:val="1085"/>
        </w:trPr>
        <w:tc>
          <w:tcPr>
            <w:cnfStyle w:val="001000000000" w:firstRow="0" w:lastRow="0" w:firstColumn="1" w:lastColumn="0" w:oddVBand="0" w:evenVBand="0" w:oddHBand="0" w:evenHBand="0" w:firstRowFirstColumn="0" w:firstRowLastColumn="0" w:lastRowFirstColumn="0" w:lastRowLastColumn="0"/>
            <w:tcW w:w="3193" w:type="dxa"/>
          </w:tcPr>
          <w:p w14:paraId="23F9501A" w14:textId="77777777" w:rsidR="00BB56F5" w:rsidRPr="00EF13F7" w:rsidRDefault="00BB56F5" w:rsidP="00CE6F88">
            <w:pPr>
              <w:ind w:right="26"/>
              <w:rPr>
                <w:rFonts w:ascii="Palatino Linotype" w:hAnsi="Palatino Linotype"/>
                <w:lang w:val="en-US"/>
              </w:rPr>
            </w:pPr>
            <w:proofErr w:type="spellStart"/>
            <w:r>
              <w:rPr>
                <w:rFonts w:ascii="Palatino Linotype" w:hAnsi="Palatino Linotype"/>
                <w:lang w:val="en-US"/>
              </w:rPr>
              <w:t>Gezamelijlk</w:t>
            </w:r>
            <w:proofErr w:type="spellEnd"/>
            <w:r>
              <w:rPr>
                <w:rFonts w:ascii="Palatino Linotype" w:hAnsi="Palatino Linotype"/>
                <w:lang w:val="en-US"/>
              </w:rPr>
              <w:t xml:space="preserve"> </w:t>
            </w:r>
            <w:proofErr w:type="spellStart"/>
            <w:r>
              <w:rPr>
                <w:rFonts w:ascii="Palatino Linotype" w:hAnsi="Palatino Linotype"/>
                <w:lang w:val="en-US"/>
              </w:rPr>
              <w:t>functioneel</w:t>
            </w:r>
            <w:proofErr w:type="spellEnd"/>
            <w:r>
              <w:rPr>
                <w:rFonts w:ascii="Palatino Linotype" w:hAnsi="Palatino Linotype"/>
                <w:lang w:val="en-US"/>
              </w:rPr>
              <w:t xml:space="preserve"> </w:t>
            </w:r>
            <w:proofErr w:type="spellStart"/>
            <w:r>
              <w:rPr>
                <w:rFonts w:ascii="Palatino Linotype" w:hAnsi="Palatino Linotype"/>
                <w:lang w:val="en-US"/>
              </w:rPr>
              <w:t>ontwerp</w:t>
            </w:r>
            <w:proofErr w:type="spellEnd"/>
            <w:r>
              <w:rPr>
                <w:rFonts w:ascii="Palatino Linotype" w:hAnsi="Palatino Linotype"/>
                <w:lang w:val="en-US"/>
              </w:rPr>
              <w:t xml:space="preserve"> </w:t>
            </w:r>
            <w:proofErr w:type="spellStart"/>
            <w:r>
              <w:rPr>
                <w:rFonts w:ascii="Palatino Linotype" w:hAnsi="Palatino Linotype"/>
                <w:lang w:val="en-US"/>
              </w:rPr>
              <w:t>maken</w:t>
            </w:r>
            <w:proofErr w:type="spellEnd"/>
            <w:r>
              <w:rPr>
                <w:rFonts w:ascii="Palatino Linotype" w:hAnsi="Palatino Linotype"/>
                <w:lang w:val="en-US"/>
              </w:rPr>
              <w:t xml:space="preserve"> </w:t>
            </w:r>
          </w:p>
        </w:tc>
        <w:tc>
          <w:tcPr>
            <w:tcW w:w="1418" w:type="dxa"/>
          </w:tcPr>
          <w:p w14:paraId="2E82C578"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13-03-2019</w:t>
            </w:r>
          </w:p>
        </w:tc>
        <w:tc>
          <w:tcPr>
            <w:tcW w:w="1559" w:type="dxa"/>
          </w:tcPr>
          <w:p w14:paraId="69DE6621"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14-03-2019</w:t>
            </w:r>
          </w:p>
        </w:tc>
        <w:tc>
          <w:tcPr>
            <w:tcW w:w="1276" w:type="dxa"/>
          </w:tcPr>
          <w:p w14:paraId="14010284"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1 </w:t>
            </w:r>
            <w:proofErr w:type="spellStart"/>
            <w:r>
              <w:rPr>
                <w:rFonts w:ascii="Palatino Linotype" w:hAnsi="Palatino Linotype"/>
                <w:lang w:val="en-US"/>
              </w:rPr>
              <w:t>dag</w:t>
            </w:r>
            <w:proofErr w:type="spellEnd"/>
            <w:r w:rsidRPr="00EF13F7">
              <w:rPr>
                <w:rFonts w:ascii="Palatino Linotype" w:hAnsi="Palatino Linotype"/>
                <w:lang w:val="en-US"/>
              </w:rPr>
              <w:t xml:space="preserve"> </w:t>
            </w:r>
          </w:p>
        </w:tc>
        <w:tc>
          <w:tcPr>
            <w:tcW w:w="2580" w:type="dxa"/>
          </w:tcPr>
          <w:p w14:paraId="05CA4578"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3BD7B2F5"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5CF93AD7"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56AC0762" w14:textId="77777777" w:rsidTr="00BB56F5">
        <w:trPr>
          <w:trHeight w:val="817"/>
        </w:trPr>
        <w:tc>
          <w:tcPr>
            <w:cnfStyle w:val="001000000000" w:firstRow="0" w:lastRow="0" w:firstColumn="1" w:lastColumn="0" w:oddVBand="0" w:evenVBand="0" w:oddHBand="0" w:evenHBand="0" w:firstRowFirstColumn="0" w:firstRowLastColumn="0" w:lastRowFirstColumn="0" w:lastRowLastColumn="0"/>
            <w:tcW w:w="3193" w:type="dxa"/>
          </w:tcPr>
          <w:p w14:paraId="751D3877" w14:textId="77777777" w:rsidR="00BB56F5" w:rsidRPr="00EF13F7" w:rsidRDefault="00BB56F5" w:rsidP="00CE6F88">
            <w:pPr>
              <w:rPr>
                <w:rFonts w:ascii="Palatino Linotype" w:hAnsi="Palatino Linotype"/>
                <w:lang w:val="en-US"/>
              </w:rPr>
            </w:pPr>
            <w:proofErr w:type="spellStart"/>
            <w:r>
              <w:rPr>
                <w:rFonts w:ascii="Palatino Linotype" w:hAnsi="Palatino Linotype"/>
                <w:lang w:val="en-US"/>
              </w:rPr>
              <w:t>Technisch</w:t>
            </w:r>
            <w:proofErr w:type="spellEnd"/>
            <w:r>
              <w:rPr>
                <w:rFonts w:ascii="Palatino Linotype" w:hAnsi="Palatino Linotype"/>
                <w:lang w:val="en-US"/>
              </w:rPr>
              <w:t xml:space="preserve"> </w:t>
            </w:r>
            <w:proofErr w:type="spellStart"/>
            <w:r>
              <w:rPr>
                <w:rFonts w:ascii="Palatino Linotype" w:hAnsi="Palatino Linotype"/>
                <w:lang w:val="en-US"/>
              </w:rPr>
              <w:t>ontwerp</w:t>
            </w:r>
            <w:proofErr w:type="spellEnd"/>
            <w:r>
              <w:rPr>
                <w:rFonts w:ascii="Palatino Linotype" w:hAnsi="Palatino Linotype"/>
                <w:lang w:val="en-US"/>
              </w:rPr>
              <w:t xml:space="preserve"> </w:t>
            </w:r>
            <w:proofErr w:type="spellStart"/>
            <w:r>
              <w:rPr>
                <w:rFonts w:ascii="Palatino Linotype" w:hAnsi="Palatino Linotype"/>
                <w:lang w:val="en-US"/>
              </w:rPr>
              <w:t>schrijven</w:t>
            </w:r>
            <w:proofErr w:type="spellEnd"/>
            <w:r>
              <w:rPr>
                <w:rFonts w:ascii="Palatino Linotype" w:hAnsi="Palatino Linotype"/>
                <w:lang w:val="en-US"/>
              </w:rPr>
              <w:t xml:space="preserve"> </w:t>
            </w:r>
          </w:p>
        </w:tc>
        <w:tc>
          <w:tcPr>
            <w:tcW w:w="1418" w:type="dxa"/>
          </w:tcPr>
          <w:p w14:paraId="7D0C21D1"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14-03-2019</w:t>
            </w:r>
          </w:p>
        </w:tc>
        <w:tc>
          <w:tcPr>
            <w:tcW w:w="1559" w:type="dxa"/>
          </w:tcPr>
          <w:p w14:paraId="557A410A"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18-03-2019</w:t>
            </w:r>
          </w:p>
        </w:tc>
        <w:tc>
          <w:tcPr>
            <w:tcW w:w="1276" w:type="dxa"/>
          </w:tcPr>
          <w:p w14:paraId="4E1E0F0C" w14:textId="77777777" w:rsidR="00BB56F5" w:rsidRPr="00EF13F7"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r>
              <w:rPr>
                <w:rFonts w:ascii="Palatino Linotype" w:hAnsi="Palatino Linotype"/>
                <w:lang w:val="en-US"/>
              </w:rPr>
              <w:t xml:space="preserve">4 </w:t>
            </w:r>
            <w:proofErr w:type="spellStart"/>
            <w:r>
              <w:rPr>
                <w:rFonts w:ascii="Palatino Linotype" w:hAnsi="Palatino Linotype"/>
                <w:lang w:val="en-US"/>
              </w:rPr>
              <w:t>dagen</w:t>
            </w:r>
            <w:proofErr w:type="spellEnd"/>
          </w:p>
        </w:tc>
        <w:tc>
          <w:tcPr>
            <w:tcW w:w="2580" w:type="dxa"/>
          </w:tcPr>
          <w:p w14:paraId="72342735" w14:textId="77777777" w:rsidR="00BB56F5" w:rsidRPr="00AD2394"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AD2394">
              <w:rPr>
                <w:rFonts w:ascii="Palatino Linotype" w:hAnsi="Palatino Linotype"/>
                <w:b/>
                <w:lang w:val="en-US"/>
              </w:rPr>
              <w:t xml:space="preserve"> </w:t>
            </w:r>
            <w:proofErr w:type="spellStart"/>
            <w:r w:rsidRPr="00AD2394">
              <w:rPr>
                <w:rFonts w:ascii="Palatino Linotype" w:hAnsi="Palatino Linotype"/>
                <w:lang w:val="en-US"/>
              </w:rPr>
              <w:t>Yustin</w:t>
            </w:r>
            <w:proofErr w:type="spellEnd"/>
            <w:r w:rsidRPr="00AD2394">
              <w:rPr>
                <w:rFonts w:ascii="Palatino Linotype" w:hAnsi="Palatino Linotype"/>
                <w:lang w:val="en-US"/>
              </w:rPr>
              <w:t xml:space="preserve"> Troost</w:t>
            </w:r>
          </w:p>
          <w:p w14:paraId="55D11304" w14:textId="77777777" w:rsidR="00BB56F5" w:rsidRPr="00AD2394"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sidRPr="00AD2394">
              <w:rPr>
                <w:rFonts w:ascii="Palatino Linotype" w:hAnsi="Palatino Linotype"/>
                <w:lang w:val="en-US"/>
              </w:rPr>
              <w:t xml:space="preserve">Dion </w:t>
            </w:r>
            <w:proofErr w:type="spellStart"/>
            <w:r w:rsidRPr="00AD2394">
              <w:rPr>
                <w:rFonts w:ascii="Palatino Linotype" w:hAnsi="Palatino Linotype"/>
                <w:lang w:val="en-US"/>
              </w:rPr>
              <w:t>Halfide</w:t>
            </w:r>
            <w:proofErr w:type="spellEnd"/>
          </w:p>
          <w:p w14:paraId="50D3568C" w14:textId="77777777" w:rsidR="00BB56F5" w:rsidRPr="00AD2394"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b/>
                <w:lang w:val="en-US"/>
              </w:rPr>
            </w:pPr>
            <w:r w:rsidRPr="00AD2394">
              <w:rPr>
                <w:rFonts w:ascii="Palatino Linotype" w:hAnsi="Palatino Linotype"/>
                <w:lang w:val="en-US"/>
              </w:rPr>
              <w:t>Jorden …</w:t>
            </w:r>
          </w:p>
        </w:tc>
      </w:tr>
      <w:tr w:rsidR="00BB56F5" w:rsidRPr="00EF13F7" w14:paraId="1015F613" w14:textId="77777777" w:rsidTr="00BB56F5">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3193" w:type="dxa"/>
          </w:tcPr>
          <w:p w14:paraId="20A4223B" w14:textId="77777777" w:rsidR="00BB56F5" w:rsidRDefault="00BB56F5" w:rsidP="00CE6F88">
            <w:pPr>
              <w:rPr>
                <w:rFonts w:ascii="Palatino Linotype" w:hAnsi="Palatino Linotype"/>
                <w:lang w:val="en-US"/>
              </w:rPr>
            </w:pPr>
            <w:proofErr w:type="spellStart"/>
            <w:r>
              <w:rPr>
                <w:rFonts w:ascii="Palatino Linotype" w:hAnsi="Palatino Linotype"/>
                <w:lang w:val="en-US"/>
              </w:rPr>
              <w:t>Gezamelijk</w:t>
            </w:r>
            <w:proofErr w:type="spellEnd"/>
            <w:r>
              <w:rPr>
                <w:rFonts w:ascii="Palatino Linotype" w:hAnsi="Palatino Linotype"/>
                <w:lang w:val="en-US"/>
              </w:rPr>
              <w:t xml:space="preserve"> </w:t>
            </w:r>
            <w:proofErr w:type="spellStart"/>
            <w:r>
              <w:rPr>
                <w:rFonts w:ascii="Palatino Linotype" w:hAnsi="Palatino Linotype"/>
                <w:lang w:val="en-US"/>
              </w:rPr>
              <w:t>Technisch</w:t>
            </w:r>
            <w:proofErr w:type="spellEnd"/>
            <w:r>
              <w:rPr>
                <w:rFonts w:ascii="Palatino Linotype" w:hAnsi="Palatino Linotype"/>
                <w:lang w:val="en-US"/>
              </w:rPr>
              <w:t xml:space="preserve"> </w:t>
            </w:r>
            <w:proofErr w:type="spellStart"/>
            <w:r>
              <w:rPr>
                <w:rFonts w:ascii="Palatino Linotype" w:hAnsi="Palatino Linotype"/>
                <w:lang w:val="en-US"/>
              </w:rPr>
              <w:t>ontwerp</w:t>
            </w:r>
            <w:proofErr w:type="spellEnd"/>
          </w:p>
          <w:p w14:paraId="53C1ECED" w14:textId="77777777" w:rsidR="00BB56F5" w:rsidRDefault="00BB56F5" w:rsidP="00CE6F88">
            <w:pPr>
              <w:rPr>
                <w:rFonts w:ascii="Palatino Linotype" w:hAnsi="Palatino Linotype"/>
                <w:lang w:val="en-US"/>
              </w:rPr>
            </w:pPr>
            <w:proofErr w:type="spellStart"/>
            <w:r>
              <w:rPr>
                <w:rFonts w:ascii="Palatino Linotype" w:hAnsi="Palatino Linotype"/>
                <w:lang w:val="en-US"/>
              </w:rPr>
              <w:t>Maken</w:t>
            </w:r>
            <w:proofErr w:type="spellEnd"/>
            <w:r>
              <w:rPr>
                <w:rFonts w:ascii="Palatino Linotype" w:hAnsi="Palatino Linotype"/>
                <w:lang w:val="en-US"/>
              </w:rPr>
              <w:t xml:space="preserve"> </w:t>
            </w:r>
          </w:p>
        </w:tc>
        <w:tc>
          <w:tcPr>
            <w:tcW w:w="1418" w:type="dxa"/>
          </w:tcPr>
          <w:p w14:paraId="51AB227A"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18-03-2019</w:t>
            </w:r>
          </w:p>
        </w:tc>
        <w:tc>
          <w:tcPr>
            <w:tcW w:w="1559" w:type="dxa"/>
          </w:tcPr>
          <w:p w14:paraId="2D568F1E"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19-03-2019</w:t>
            </w:r>
          </w:p>
        </w:tc>
        <w:tc>
          <w:tcPr>
            <w:tcW w:w="1276" w:type="dxa"/>
          </w:tcPr>
          <w:p w14:paraId="6CBD41D8" w14:textId="77777777" w:rsidR="00BB56F5" w:rsidRPr="00EF13F7" w:rsidRDefault="00BB56F5" w:rsidP="00CE6F88">
            <w:pPr>
              <w:ind w:left="2"/>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1 </w:t>
            </w:r>
            <w:proofErr w:type="spellStart"/>
            <w:r>
              <w:rPr>
                <w:rFonts w:ascii="Palatino Linotype" w:hAnsi="Palatino Linotype"/>
                <w:lang w:val="en-US"/>
              </w:rPr>
              <w:t>dag</w:t>
            </w:r>
            <w:proofErr w:type="spellEnd"/>
            <w:r>
              <w:rPr>
                <w:rFonts w:ascii="Palatino Linotype" w:hAnsi="Palatino Linotype"/>
                <w:lang w:val="en-US"/>
              </w:rPr>
              <w:t xml:space="preserve"> </w:t>
            </w:r>
          </w:p>
        </w:tc>
        <w:tc>
          <w:tcPr>
            <w:tcW w:w="2580" w:type="dxa"/>
          </w:tcPr>
          <w:p w14:paraId="3393F467"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sidRPr="00EF13F7">
              <w:rPr>
                <w:rFonts w:ascii="Palatino Linotype" w:hAnsi="Palatino Linotype"/>
                <w:lang w:val="en-US"/>
              </w:rPr>
              <w:t xml:space="preserve"> </w:t>
            </w: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4E13F3DA" w14:textId="77777777" w:rsidR="00BB56F5"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6E7EC344" w14:textId="77777777" w:rsidR="00BB56F5" w:rsidRPr="00EF13F7" w:rsidRDefault="00BB56F5" w:rsidP="00CE6F88">
            <w:pPr>
              <w:cnfStyle w:val="000000100000" w:firstRow="0" w:lastRow="0" w:firstColumn="0" w:lastColumn="0" w:oddVBand="0" w:evenVBand="0" w:oddHBand="1"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r w:rsidR="00BB56F5" w:rsidRPr="00EF13F7" w14:paraId="1EEB8673" w14:textId="77777777" w:rsidTr="00BB56F5">
        <w:trPr>
          <w:trHeight w:val="817"/>
        </w:trPr>
        <w:tc>
          <w:tcPr>
            <w:cnfStyle w:val="001000000000" w:firstRow="0" w:lastRow="0" w:firstColumn="1" w:lastColumn="0" w:oddVBand="0" w:evenVBand="0" w:oddHBand="0" w:evenHBand="0" w:firstRowFirstColumn="0" w:firstRowLastColumn="0" w:lastRowFirstColumn="0" w:lastRowLastColumn="0"/>
            <w:tcW w:w="3193" w:type="dxa"/>
          </w:tcPr>
          <w:p w14:paraId="358DFFCF" w14:textId="77777777" w:rsidR="00BB56F5" w:rsidRDefault="00BB56F5" w:rsidP="00CE6F88">
            <w:pPr>
              <w:rPr>
                <w:rFonts w:ascii="Palatino Linotype" w:hAnsi="Palatino Linotype"/>
                <w:lang w:val="en-US"/>
              </w:rPr>
            </w:pPr>
            <w:proofErr w:type="spellStart"/>
            <w:r>
              <w:rPr>
                <w:rFonts w:ascii="Palatino Linotype" w:hAnsi="Palatino Linotype"/>
                <w:lang w:val="en-US"/>
              </w:rPr>
              <w:t>Onwikkel</w:t>
            </w:r>
            <w:proofErr w:type="spellEnd"/>
            <w:r>
              <w:rPr>
                <w:rFonts w:ascii="Palatino Linotype" w:hAnsi="Palatino Linotype"/>
                <w:lang w:val="en-US"/>
              </w:rPr>
              <w:t xml:space="preserve"> </w:t>
            </w:r>
            <w:proofErr w:type="spellStart"/>
            <w:r>
              <w:rPr>
                <w:rFonts w:ascii="Palatino Linotype" w:hAnsi="Palatino Linotype"/>
                <w:lang w:val="en-US"/>
              </w:rPr>
              <w:t>omgeving</w:t>
            </w:r>
            <w:proofErr w:type="spellEnd"/>
            <w:r>
              <w:rPr>
                <w:rFonts w:ascii="Palatino Linotype" w:hAnsi="Palatino Linotype"/>
                <w:lang w:val="en-US"/>
              </w:rPr>
              <w:t xml:space="preserve"> </w:t>
            </w:r>
            <w:proofErr w:type="spellStart"/>
            <w:r>
              <w:rPr>
                <w:rFonts w:ascii="Palatino Linotype" w:hAnsi="Palatino Linotype"/>
                <w:lang w:val="en-US"/>
              </w:rPr>
              <w:t>maken</w:t>
            </w:r>
            <w:proofErr w:type="spellEnd"/>
          </w:p>
        </w:tc>
        <w:tc>
          <w:tcPr>
            <w:tcW w:w="1418" w:type="dxa"/>
          </w:tcPr>
          <w:p w14:paraId="239B77ED" w14:textId="77777777" w:rsidR="00BB56F5"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21-03-2019</w:t>
            </w:r>
          </w:p>
        </w:tc>
        <w:tc>
          <w:tcPr>
            <w:tcW w:w="1559" w:type="dxa"/>
          </w:tcPr>
          <w:p w14:paraId="1E547CC4" w14:textId="77777777" w:rsidR="00BB56F5"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25-03-2019</w:t>
            </w:r>
          </w:p>
        </w:tc>
        <w:tc>
          <w:tcPr>
            <w:tcW w:w="1276" w:type="dxa"/>
          </w:tcPr>
          <w:p w14:paraId="2A43317D" w14:textId="77777777" w:rsidR="00BB56F5" w:rsidRDefault="00BB56F5" w:rsidP="00CE6F88">
            <w:pPr>
              <w:ind w:left="2"/>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4 </w:t>
            </w:r>
            <w:proofErr w:type="spellStart"/>
            <w:r>
              <w:rPr>
                <w:rFonts w:ascii="Palatino Linotype" w:hAnsi="Palatino Linotype"/>
                <w:lang w:val="en-US"/>
              </w:rPr>
              <w:t>dagen</w:t>
            </w:r>
            <w:proofErr w:type="spellEnd"/>
          </w:p>
        </w:tc>
        <w:tc>
          <w:tcPr>
            <w:tcW w:w="2580" w:type="dxa"/>
          </w:tcPr>
          <w:p w14:paraId="6ECE4A6B"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proofErr w:type="spellStart"/>
            <w:r>
              <w:rPr>
                <w:rFonts w:ascii="Palatino Linotype" w:hAnsi="Palatino Linotype"/>
                <w:lang w:val="en-US"/>
              </w:rPr>
              <w:t>Yustin</w:t>
            </w:r>
            <w:proofErr w:type="spellEnd"/>
            <w:r>
              <w:rPr>
                <w:rFonts w:ascii="Palatino Linotype" w:hAnsi="Palatino Linotype"/>
                <w:lang w:val="en-US"/>
              </w:rPr>
              <w:t xml:space="preserve"> Troost</w:t>
            </w:r>
          </w:p>
          <w:p w14:paraId="7B09EC0B" w14:textId="77777777" w:rsidR="00BB56F5"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 xml:space="preserve">Dion </w:t>
            </w:r>
            <w:proofErr w:type="spellStart"/>
            <w:r>
              <w:rPr>
                <w:rFonts w:ascii="Palatino Linotype" w:hAnsi="Palatino Linotype"/>
                <w:lang w:val="en-US"/>
              </w:rPr>
              <w:t>Halfide</w:t>
            </w:r>
            <w:proofErr w:type="spellEnd"/>
          </w:p>
          <w:p w14:paraId="46B167E5" w14:textId="77777777" w:rsidR="00BB56F5" w:rsidRPr="00EF13F7" w:rsidRDefault="00BB56F5" w:rsidP="00CE6F88">
            <w:pPr>
              <w:cnfStyle w:val="000000000000" w:firstRow="0" w:lastRow="0" w:firstColumn="0" w:lastColumn="0" w:oddVBand="0" w:evenVBand="0" w:oddHBand="0" w:evenHBand="0" w:firstRowFirstColumn="0" w:firstRowLastColumn="0" w:lastRowFirstColumn="0" w:lastRowLastColumn="0"/>
              <w:rPr>
                <w:rFonts w:ascii="Palatino Linotype" w:hAnsi="Palatino Linotype"/>
                <w:lang w:val="en-US"/>
              </w:rPr>
            </w:pPr>
            <w:r>
              <w:rPr>
                <w:rFonts w:ascii="Palatino Linotype" w:hAnsi="Palatino Linotype"/>
                <w:lang w:val="en-US"/>
              </w:rPr>
              <w:t>Jorden …</w:t>
            </w:r>
          </w:p>
        </w:tc>
      </w:tr>
    </w:tbl>
    <w:p w14:paraId="04EA7A38" w14:textId="77777777" w:rsidR="004142BC" w:rsidRPr="004142BC" w:rsidRDefault="004142BC" w:rsidP="00512420"/>
    <w:p w14:paraId="61065C2E" w14:textId="77777777" w:rsidR="00512420" w:rsidRPr="004142BC" w:rsidRDefault="00512420" w:rsidP="00477CB5">
      <w:pPr>
        <w:pStyle w:val="Heading2"/>
        <w:jc w:val="center"/>
        <w:rPr>
          <w:rFonts w:ascii="Arial" w:hAnsi="Arial" w:cs="Arial"/>
          <w:sz w:val="22"/>
          <w:szCs w:val="22"/>
        </w:rPr>
      </w:pPr>
    </w:p>
    <w:p w14:paraId="6443CB31" w14:textId="77777777" w:rsidR="00512420" w:rsidRPr="004142BC" w:rsidRDefault="00512420" w:rsidP="00477CB5">
      <w:pPr>
        <w:pStyle w:val="Heading2"/>
        <w:jc w:val="center"/>
        <w:rPr>
          <w:rFonts w:ascii="Arial" w:hAnsi="Arial" w:cs="Arial"/>
          <w:sz w:val="22"/>
          <w:szCs w:val="22"/>
        </w:rPr>
      </w:pPr>
    </w:p>
    <w:p w14:paraId="3135B790" w14:textId="77777777" w:rsidR="00512420" w:rsidRPr="004142BC" w:rsidRDefault="00512420" w:rsidP="00477CB5">
      <w:pPr>
        <w:pStyle w:val="Heading2"/>
        <w:jc w:val="center"/>
        <w:rPr>
          <w:rFonts w:ascii="Arial" w:hAnsi="Arial" w:cs="Arial"/>
          <w:sz w:val="22"/>
          <w:szCs w:val="22"/>
        </w:rPr>
      </w:pPr>
    </w:p>
    <w:p w14:paraId="65BD7F85" w14:textId="77777777" w:rsidR="00512420" w:rsidRPr="004142BC" w:rsidRDefault="00512420" w:rsidP="00477CB5">
      <w:pPr>
        <w:pStyle w:val="Heading2"/>
        <w:jc w:val="center"/>
        <w:rPr>
          <w:rFonts w:ascii="Arial" w:hAnsi="Arial" w:cs="Arial"/>
          <w:sz w:val="22"/>
          <w:szCs w:val="22"/>
        </w:rPr>
      </w:pPr>
    </w:p>
    <w:p w14:paraId="6216B713" w14:textId="77777777" w:rsidR="00512420" w:rsidRPr="004142BC" w:rsidRDefault="00512420" w:rsidP="00477CB5">
      <w:pPr>
        <w:pStyle w:val="Heading2"/>
        <w:jc w:val="center"/>
        <w:rPr>
          <w:rFonts w:ascii="Arial" w:hAnsi="Arial" w:cs="Arial"/>
          <w:sz w:val="22"/>
          <w:szCs w:val="22"/>
        </w:rPr>
      </w:pPr>
    </w:p>
    <w:p w14:paraId="18560B62" w14:textId="77777777" w:rsidR="00512420" w:rsidRPr="004142BC" w:rsidRDefault="00512420" w:rsidP="00477CB5">
      <w:pPr>
        <w:pStyle w:val="Heading2"/>
        <w:jc w:val="center"/>
        <w:rPr>
          <w:rFonts w:ascii="Arial" w:hAnsi="Arial" w:cs="Arial"/>
          <w:sz w:val="22"/>
          <w:szCs w:val="22"/>
        </w:rPr>
      </w:pPr>
    </w:p>
    <w:p w14:paraId="5FF1766E" w14:textId="77777777" w:rsidR="00512420" w:rsidRPr="004142BC" w:rsidRDefault="00512420" w:rsidP="00477CB5">
      <w:pPr>
        <w:pStyle w:val="Heading2"/>
        <w:jc w:val="center"/>
        <w:rPr>
          <w:rFonts w:ascii="Arial" w:hAnsi="Arial" w:cs="Arial"/>
          <w:sz w:val="22"/>
          <w:szCs w:val="22"/>
        </w:rPr>
      </w:pPr>
    </w:p>
    <w:p w14:paraId="744CF850" w14:textId="77777777" w:rsidR="00512420" w:rsidRPr="004142BC" w:rsidRDefault="00512420" w:rsidP="00477CB5">
      <w:pPr>
        <w:pStyle w:val="Heading2"/>
        <w:jc w:val="center"/>
        <w:rPr>
          <w:rFonts w:ascii="Arial" w:hAnsi="Arial" w:cs="Arial"/>
          <w:sz w:val="22"/>
          <w:szCs w:val="22"/>
        </w:rPr>
      </w:pPr>
    </w:p>
    <w:p w14:paraId="50968D9C" w14:textId="77777777" w:rsidR="00512420" w:rsidRPr="004142BC" w:rsidRDefault="00512420" w:rsidP="00477CB5">
      <w:pPr>
        <w:pStyle w:val="Heading2"/>
        <w:jc w:val="center"/>
        <w:rPr>
          <w:rFonts w:ascii="Arial" w:hAnsi="Arial" w:cs="Arial"/>
          <w:sz w:val="22"/>
          <w:szCs w:val="22"/>
        </w:rPr>
      </w:pPr>
    </w:p>
    <w:p w14:paraId="784A0DB7" w14:textId="77777777" w:rsidR="00512420" w:rsidRPr="004142BC" w:rsidRDefault="00512420" w:rsidP="00477CB5">
      <w:pPr>
        <w:pStyle w:val="Heading2"/>
        <w:jc w:val="center"/>
        <w:rPr>
          <w:rFonts w:ascii="Arial" w:hAnsi="Arial" w:cs="Arial"/>
          <w:sz w:val="22"/>
          <w:szCs w:val="22"/>
        </w:rPr>
      </w:pPr>
    </w:p>
    <w:p w14:paraId="472038FA" w14:textId="77777777" w:rsidR="00512420" w:rsidRPr="004142BC" w:rsidRDefault="00512420" w:rsidP="00477CB5">
      <w:pPr>
        <w:pStyle w:val="Heading2"/>
        <w:jc w:val="center"/>
        <w:rPr>
          <w:rFonts w:ascii="Arial" w:hAnsi="Arial" w:cs="Arial"/>
          <w:sz w:val="22"/>
          <w:szCs w:val="22"/>
        </w:rPr>
      </w:pPr>
    </w:p>
    <w:p w14:paraId="5E7846FD" w14:textId="77777777" w:rsidR="00512420" w:rsidRPr="004142BC" w:rsidRDefault="00512420" w:rsidP="00477CB5">
      <w:pPr>
        <w:pStyle w:val="Heading2"/>
        <w:jc w:val="center"/>
        <w:rPr>
          <w:rFonts w:ascii="Arial" w:hAnsi="Arial" w:cs="Arial"/>
          <w:sz w:val="22"/>
          <w:szCs w:val="22"/>
        </w:rPr>
      </w:pPr>
    </w:p>
    <w:p w14:paraId="3750486F" w14:textId="77777777" w:rsidR="00512420" w:rsidRPr="004142BC" w:rsidRDefault="00512420" w:rsidP="00477CB5">
      <w:pPr>
        <w:pStyle w:val="Heading2"/>
        <w:jc w:val="center"/>
        <w:rPr>
          <w:rFonts w:ascii="Arial" w:hAnsi="Arial" w:cs="Arial"/>
          <w:sz w:val="22"/>
          <w:szCs w:val="22"/>
        </w:rPr>
      </w:pPr>
    </w:p>
    <w:p w14:paraId="3C767E11" w14:textId="77777777" w:rsidR="00512420" w:rsidRPr="004142BC" w:rsidRDefault="00512420" w:rsidP="00477CB5">
      <w:pPr>
        <w:pStyle w:val="Heading2"/>
        <w:jc w:val="center"/>
        <w:rPr>
          <w:rFonts w:ascii="Arial" w:hAnsi="Arial" w:cs="Arial"/>
          <w:sz w:val="22"/>
          <w:szCs w:val="22"/>
        </w:rPr>
      </w:pPr>
    </w:p>
    <w:p w14:paraId="2BD8E9A8" w14:textId="77777777" w:rsidR="00512420" w:rsidRPr="004142BC" w:rsidRDefault="00512420" w:rsidP="00477CB5">
      <w:pPr>
        <w:pStyle w:val="Heading2"/>
        <w:jc w:val="center"/>
        <w:rPr>
          <w:rFonts w:ascii="Arial" w:hAnsi="Arial" w:cs="Arial"/>
          <w:sz w:val="22"/>
          <w:szCs w:val="22"/>
        </w:rPr>
      </w:pPr>
    </w:p>
    <w:p w14:paraId="0350918B" w14:textId="77777777" w:rsidR="00512420" w:rsidRPr="004142BC" w:rsidRDefault="00512420" w:rsidP="00477CB5">
      <w:pPr>
        <w:pStyle w:val="Heading2"/>
        <w:jc w:val="center"/>
        <w:rPr>
          <w:rFonts w:ascii="Arial" w:hAnsi="Arial" w:cs="Arial"/>
          <w:sz w:val="22"/>
          <w:szCs w:val="22"/>
        </w:rPr>
      </w:pPr>
    </w:p>
    <w:p w14:paraId="358ADCB1" w14:textId="77777777" w:rsidR="00512420" w:rsidRPr="004142BC" w:rsidRDefault="00512420" w:rsidP="00477CB5">
      <w:pPr>
        <w:pStyle w:val="Heading2"/>
        <w:jc w:val="center"/>
        <w:rPr>
          <w:rFonts w:ascii="Arial" w:hAnsi="Arial" w:cs="Arial"/>
          <w:sz w:val="22"/>
          <w:szCs w:val="22"/>
        </w:rPr>
      </w:pPr>
    </w:p>
    <w:p w14:paraId="019D2391" w14:textId="77777777" w:rsidR="00512420" w:rsidRPr="004142BC" w:rsidRDefault="00512420" w:rsidP="00477CB5">
      <w:pPr>
        <w:pStyle w:val="Heading2"/>
        <w:jc w:val="center"/>
        <w:rPr>
          <w:rFonts w:ascii="Arial" w:hAnsi="Arial" w:cs="Arial"/>
          <w:sz w:val="22"/>
          <w:szCs w:val="22"/>
        </w:rPr>
      </w:pPr>
    </w:p>
    <w:p w14:paraId="76DB1DF1" w14:textId="77777777" w:rsidR="00512420" w:rsidRPr="004142BC" w:rsidRDefault="00512420" w:rsidP="00477CB5">
      <w:pPr>
        <w:pStyle w:val="Heading2"/>
        <w:jc w:val="center"/>
        <w:rPr>
          <w:rFonts w:ascii="Arial" w:hAnsi="Arial" w:cs="Arial"/>
          <w:sz w:val="22"/>
          <w:szCs w:val="22"/>
        </w:rPr>
      </w:pPr>
    </w:p>
    <w:p w14:paraId="7EFCF6BF" w14:textId="77777777" w:rsidR="00512420" w:rsidRPr="004142BC" w:rsidRDefault="00512420" w:rsidP="00477CB5">
      <w:pPr>
        <w:pStyle w:val="Heading2"/>
        <w:jc w:val="center"/>
        <w:rPr>
          <w:rFonts w:ascii="Arial" w:hAnsi="Arial" w:cs="Arial"/>
          <w:sz w:val="22"/>
          <w:szCs w:val="22"/>
        </w:rPr>
      </w:pPr>
    </w:p>
    <w:p w14:paraId="279E759A" w14:textId="77777777" w:rsidR="00512420" w:rsidRPr="004142BC" w:rsidRDefault="00512420" w:rsidP="00477CB5">
      <w:pPr>
        <w:pStyle w:val="Heading2"/>
        <w:jc w:val="center"/>
        <w:rPr>
          <w:rFonts w:ascii="Arial" w:hAnsi="Arial" w:cs="Arial"/>
          <w:sz w:val="22"/>
          <w:szCs w:val="22"/>
        </w:rPr>
      </w:pPr>
    </w:p>
    <w:p w14:paraId="2B2EB4DD" w14:textId="77777777" w:rsidR="00512420" w:rsidRPr="004142BC" w:rsidRDefault="00512420" w:rsidP="00477CB5">
      <w:pPr>
        <w:pStyle w:val="Heading2"/>
        <w:jc w:val="center"/>
        <w:rPr>
          <w:rFonts w:ascii="Arial" w:hAnsi="Arial" w:cs="Arial"/>
          <w:sz w:val="22"/>
          <w:szCs w:val="22"/>
        </w:rPr>
      </w:pPr>
    </w:p>
    <w:p w14:paraId="78559523" w14:textId="77777777" w:rsidR="00512420" w:rsidRPr="004142BC" w:rsidRDefault="00512420" w:rsidP="00477CB5">
      <w:pPr>
        <w:pStyle w:val="Heading2"/>
        <w:jc w:val="center"/>
        <w:rPr>
          <w:rFonts w:ascii="Arial" w:hAnsi="Arial" w:cs="Arial"/>
          <w:sz w:val="22"/>
          <w:szCs w:val="22"/>
        </w:rPr>
      </w:pPr>
    </w:p>
    <w:p w14:paraId="77CAD3A2" w14:textId="77777777" w:rsidR="00512420" w:rsidRPr="004142BC" w:rsidRDefault="00512420" w:rsidP="00477CB5">
      <w:pPr>
        <w:pStyle w:val="Heading2"/>
        <w:jc w:val="center"/>
        <w:rPr>
          <w:rFonts w:ascii="Arial" w:hAnsi="Arial" w:cs="Arial"/>
          <w:sz w:val="22"/>
          <w:szCs w:val="22"/>
        </w:rPr>
      </w:pPr>
    </w:p>
    <w:p w14:paraId="39D3F947" w14:textId="77777777" w:rsidR="00512420" w:rsidRPr="004142BC" w:rsidRDefault="00512420" w:rsidP="00477CB5">
      <w:pPr>
        <w:pStyle w:val="Heading2"/>
        <w:jc w:val="center"/>
        <w:rPr>
          <w:rFonts w:ascii="Arial" w:hAnsi="Arial" w:cs="Arial"/>
          <w:sz w:val="22"/>
          <w:szCs w:val="22"/>
        </w:rPr>
      </w:pPr>
    </w:p>
    <w:p w14:paraId="1C93219F" w14:textId="77777777" w:rsidR="00512420" w:rsidRPr="004142BC" w:rsidRDefault="00512420" w:rsidP="00477CB5">
      <w:pPr>
        <w:pStyle w:val="Heading2"/>
        <w:jc w:val="center"/>
        <w:rPr>
          <w:rFonts w:ascii="Arial" w:hAnsi="Arial" w:cs="Arial"/>
          <w:sz w:val="22"/>
          <w:szCs w:val="22"/>
        </w:rPr>
      </w:pPr>
    </w:p>
    <w:p w14:paraId="2BDE4F3C" w14:textId="140EF329" w:rsidR="00477CB5" w:rsidRPr="004142BC" w:rsidRDefault="00C13155" w:rsidP="00477CB5">
      <w:pPr>
        <w:pStyle w:val="Heading2"/>
        <w:jc w:val="center"/>
        <w:rPr>
          <w:rFonts w:ascii="Arial" w:hAnsi="Arial" w:cs="Arial"/>
          <w:sz w:val="22"/>
          <w:szCs w:val="22"/>
        </w:rPr>
      </w:pPr>
      <w:r w:rsidRPr="004142BC">
        <w:rPr>
          <w:rFonts w:ascii="Arial" w:hAnsi="Arial" w:cs="Arial"/>
          <w:sz w:val="22"/>
          <w:szCs w:val="22"/>
        </w:rPr>
        <w:t>4</w:t>
      </w:r>
      <w:r w:rsidR="00477CB5" w:rsidRPr="004142BC">
        <w:rPr>
          <w:rFonts w:ascii="Arial" w:hAnsi="Arial" w:cs="Arial"/>
          <w:sz w:val="22"/>
          <w:szCs w:val="22"/>
        </w:rPr>
        <w:t xml:space="preserve"> Algemene beschrijving van de applicatie</w:t>
      </w:r>
      <w:bookmarkEnd w:id="5"/>
    </w:p>
    <w:p w14:paraId="0A9285C5" w14:textId="77777777" w:rsidR="00477CB5" w:rsidRPr="004142BC" w:rsidRDefault="00477CB5">
      <w:pPr>
        <w:spacing w:after="160"/>
        <w:ind w:left="0" w:firstLine="0"/>
        <w:jc w:val="left"/>
      </w:pPr>
      <w:r w:rsidRPr="004142BC">
        <w:br w:type="page"/>
      </w:r>
    </w:p>
    <w:p w14:paraId="3222894B" w14:textId="77777777" w:rsidR="00477CB5" w:rsidRPr="004142BC" w:rsidRDefault="00C13155" w:rsidP="00477CB5">
      <w:pPr>
        <w:pStyle w:val="Heading2"/>
        <w:jc w:val="center"/>
        <w:rPr>
          <w:rFonts w:ascii="Arial" w:hAnsi="Arial" w:cs="Arial"/>
          <w:sz w:val="22"/>
          <w:szCs w:val="22"/>
        </w:rPr>
      </w:pPr>
      <w:bookmarkStart w:id="6" w:name="_Toc961760"/>
      <w:r w:rsidRPr="004142BC">
        <w:rPr>
          <w:rFonts w:ascii="Arial" w:hAnsi="Arial" w:cs="Arial"/>
          <w:sz w:val="22"/>
          <w:szCs w:val="22"/>
        </w:rPr>
        <w:lastRenderedPageBreak/>
        <w:t>5</w:t>
      </w:r>
      <w:r w:rsidR="00477CB5" w:rsidRPr="004142BC">
        <w:rPr>
          <w:rFonts w:ascii="Arial" w:hAnsi="Arial" w:cs="Arial"/>
          <w:sz w:val="22"/>
          <w:szCs w:val="22"/>
        </w:rPr>
        <w:t xml:space="preserve"> Doelen van de applicatie</w:t>
      </w:r>
      <w:bookmarkEnd w:id="6"/>
      <w:r w:rsidR="00477CB5" w:rsidRPr="004142BC">
        <w:rPr>
          <w:rFonts w:ascii="Arial" w:hAnsi="Arial" w:cs="Arial"/>
          <w:sz w:val="22"/>
          <w:szCs w:val="22"/>
        </w:rPr>
        <w:br w:type="page"/>
      </w:r>
    </w:p>
    <w:p w14:paraId="71F9DAF5" w14:textId="77777777" w:rsidR="00477CB5" w:rsidRPr="004142BC" w:rsidRDefault="00477CB5">
      <w:pPr>
        <w:spacing w:after="160"/>
        <w:ind w:left="0" w:firstLine="0"/>
        <w:jc w:val="left"/>
        <w:rPr>
          <w:rFonts w:eastAsiaTheme="majorEastAsia"/>
          <w:color w:val="2F5496" w:themeColor="accent1" w:themeShade="BF"/>
        </w:rPr>
      </w:pPr>
    </w:p>
    <w:p w14:paraId="1951EB9B" w14:textId="77777777" w:rsidR="00CF1DC3" w:rsidRPr="004142BC" w:rsidRDefault="00C13155" w:rsidP="00477CB5">
      <w:pPr>
        <w:pStyle w:val="Heading2"/>
        <w:jc w:val="center"/>
        <w:rPr>
          <w:rFonts w:ascii="Arial" w:hAnsi="Arial" w:cs="Arial"/>
          <w:sz w:val="22"/>
          <w:szCs w:val="22"/>
        </w:rPr>
      </w:pPr>
      <w:bookmarkStart w:id="7" w:name="_Toc961761"/>
      <w:r w:rsidRPr="004142BC">
        <w:rPr>
          <w:rFonts w:ascii="Arial" w:hAnsi="Arial" w:cs="Arial"/>
          <w:sz w:val="22"/>
          <w:szCs w:val="22"/>
        </w:rPr>
        <w:t>6</w:t>
      </w:r>
      <w:r w:rsidR="00477CB5" w:rsidRPr="004142BC">
        <w:rPr>
          <w:rFonts w:ascii="Arial" w:hAnsi="Arial" w:cs="Arial"/>
          <w:sz w:val="22"/>
          <w:szCs w:val="22"/>
        </w:rPr>
        <w:t xml:space="preserve"> Doelgroepen van de applicatie</w:t>
      </w:r>
      <w:bookmarkEnd w:id="7"/>
    </w:p>
    <w:p w14:paraId="76C863DC" w14:textId="77777777" w:rsidR="00477CB5" w:rsidRPr="004142BC" w:rsidRDefault="00477CB5" w:rsidP="00477CB5"/>
    <w:p w14:paraId="00ABE4DD" w14:textId="77777777" w:rsidR="00477CB5" w:rsidRPr="004142BC" w:rsidRDefault="00477CB5">
      <w:pPr>
        <w:spacing w:after="160"/>
        <w:ind w:left="0" w:firstLine="0"/>
        <w:jc w:val="left"/>
      </w:pPr>
      <w:r w:rsidRPr="004142BC">
        <w:br w:type="page"/>
      </w:r>
    </w:p>
    <w:p w14:paraId="5D77A22A" w14:textId="77777777" w:rsidR="00477CB5" w:rsidRPr="004142BC" w:rsidRDefault="00C13155" w:rsidP="00477CB5">
      <w:pPr>
        <w:pStyle w:val="Heading2"/>
        <w:jc w:val="center"/>
        <w:rPr>
          <w:rFonts w:ascii="Arial" w:hAnsi="Arial" w:cs="Arial"/>
          <w:sz w:val="22"/>
          <w:szCs w:val="22"/>
        </w:rPr>
      </w:pPr>
      <w:bookmarkStart w:id="8" w:name="_Toc961762"/>
      <w:r w:rsidRPr="004142BC">
        <w:rPr>
          <w:rFonts w:ascii="Arial" w:hAnsi="Arial" w:cs="Arial"/>
          <w:sz w:val="22"/>
          <w:szCs w:val="22"/>
        </w:rPr>
        <w:lastRenderedPageBreak/>
        <w:t>7</w:t>
      </w:r>
      <w:r w:rsidR="00477CB5" w:rsidRPr="004142BC">
        <w:rPr>
          <w:rFonts w:ascii="Arial" w:hAnsi="Arial" w:cs="Arial"/>
          <w:sz w:val="22"/>
          <w:szCs w:val="22"/>
        </w:rPr>
        <w:t xml:space="preserve"> Vormgeving</w:t>
      </w:r>
      <w:bookmarkEnd w:id="8"/>
    </w:p>
    <w:p w14:paraId="519501B8" w14:textId="77777777" w:rsidR="00477CB5" w:rsidRPr="004142BC" w:rsidRDefault="00477CB5" w:rsidP="00477CB5"/>
    <w:p w14:paraId="5C6FDAB1" w14:textId="77777777" w:rsidR="00477CB5" w:rsidRPr="004142BC" w:rsidRDefault="00477CB5">
      <w:pPr>
        <w:spacing w:after="160"/>
        <w:ind w:left="0" w:firstLine="0"/>
        <w:jc w:val="left"/>
      </w:pPr>
      <w:r w:rsidRPr="004142BC">
        <w:br w:type="page"/>
      </w:r>
    </w:p>
    <w:p w14:paraId="4A2592E4" w14:textId="77777777" w:rsidR="00477CB5" w:rsidRPr="004142BC" w:rsidRDefault="00C13155" w:rsidP="00477CB5">
      <w:pPr>
        <w:pStyle w:val="Heading2"/>
        <w:jc w:val="center"/>
        <w:rPr>
          <w:rFonts w:ascii="Arial" w:hAnsi="Arial" w:cs="Arial"/>
          <w:sz w:val="22"/>
          <w:szCs w:val="22"/>
        </w:rPr>
      </w:pPr>
      <w:bookmarkStart w:id="9" w:name="_Toc961763"/>
      <w:r w:rsidRPr="004142BC">
        <w:rPr>
          <w:rFonts w:ascii="Arial" w:hAnsi="Arial" w:cs="Arial"/>
          <w:sz w:val="22"/>
          <w:szCs w:val="22"/>
        </w:rPr>
        <w:lastRenderedPageBreak/>
        <w:t>8</w:t>
      </w:r>
      <w:r w:rsidR="00477CB5" w:rsidRPr="004142BC">
        <w:rPr>
          <w:rFonts w:ascii="Arial" w:hAnsi="Arial" w:cs="Arial"/>
          <w:sz w:val="22"/>
          <w:szCs w:val="22"/>
        </w:rPr>
        <w:t xml:space="preserve"> Informatie in de applicatie</w:t>
      </w:r>
      <w:bookmarkEnd w:id="9"/>
    </w:p>
    <w:p w14:paraId="1E80FF76" w14:textId="77777777" w:rsidR="00477CB5" w:rsidRPr="004142BC" w:rsidRDefault="00477CB5" w:rsidP="00477CB5"/>
    <w:p w14:paraId="55D5020C" w14:textId="77777777" w:rsidR="00477CB5" w:rsidRPr="004142BC" w:rsidRDefault="00477CB5">
      <w:pPr>
        <w:spacing w:after="160"/>
        <w:ind w:left="0" w:firstLine="0"/>
        <w:jc w:val="left"/>
      </w:pPr>
      <w:r w:rsidRPr="004142BC">
        <w:br w:type="page"/>
      </w:r>
    </w:p>
    <w:p w14:paraId="67BC5854" w14:textId="77777777" w:rsidR="00477CB5" w:rsidRPr="004142BC" w:rsidRDefault="00C13155" w:rsidP="00477CB5">
      <w:pPr>
        <w:pStyle w:val="Heading2"/>
        <w:jc w:val="center"/>
        <w:rPr>
          <w:rFonts w:ascii="Arial" w:hAnsi="Arial" w:cs="Arial"/>
          <w:sz w:val="22"/>
          <w:szCs w:val="22"/>
        </w:rPr>
      </w:pPr>
      <w:bookmarkStart w:id="10" w:name="_Toc961764"/>
      <w:r w:rsidRPr="004142BC">
        <w:rPr>
          <w:rFonts w:ascii="Arial" w:hAnsi="Arial" w:cs="Arial"/>
          <w:sz w:val="22"/>
          <w:szCs w:val="22"/>
        </w:rPr>
        <w:lastRenderedPageBreak/>
        <w:t>9</w:t>
      </w:r>
      <w:r w:rsidR="00477CB5" w:rsidRPr="004142BC">
        <w:rPr>
          <w:rFonts w:ascii="Arial" w:hAnsi="Arial" w:cs="Arial"/>
          <w:sz w:val="22"/>
          <w:szCs w:val="22"/>
        </w:rPr>
        <w:t xml:space="preserve"> Interactie van de applicatie</w:t>
      </w:r>
      <w:bookmarkEnd w:id="10"/>
    </w:p>
    <w:p w14:paraId="3F9583C7" w14:textId="77777777" w:rsidR="00477CB5" w:rsidRPr="004142BC" w:rsidRDefault="00477CB5" w:rsidP="00477CB5"/>
    <w:p w14:paraId="65ED4D65" w14:textId="77777777" w:rsidR="00477CB5" w:rsidRPr="004142BC" w:rsidRDefault="00477CB5">
      <w:pPr>
        <w:spacing w:after="160"/>
        <w:ind w:left="0" w:firstLine="0"/>
        <w:jc w:val="left"/>
      </w:pPr>
      <w:r w:rsidRPr="004142BC">
        <w:br w:type="page"/>
      </w:r>
    </w:p>
    <w:p w14:paraId="5BBF0F4E" w14:textId="77777777" w:rsidR="00477CB5" w:rsidRPr="004142BC" w:rsidRDefault="00C13155" w:rsidP="00477CB5">
      <w:pPr>
        <w:pStyle w:val="Heading2"/>
        <w:jc w:val="center"/>
        <w:rPr>
          <w:rFonts w:ascii="Arial" w:hAnsi="Arial" w:cs="Arial"/>
          <w:sz w:val="22"/>
          <w:szCs w:val="22"/>
        </w:rPr>
      </w:pPr>
      <w:bookmarkStart w:id="11" w:name="_Toc961765"/>
      <w:r w:rsidRPr="004142BC">
        <w:rPr>
          <w:rFonts w:ascii="Arial" w:hAnsi="Arial" w:cs="Arial"/>
          <w:sz w:val="22"/>
          <w:szCs w:val="22"/>
        </w:rPr>
        <w:lastRenderedPageBreak/>
        <w:t>10</w:t>
      </w:r>
      <w:r w:rsidR="00477CB5" w:rsidRPr="004142BC">
        <w:rPr>
          <w:rFonts w:ascii="Arial" w:hAnsi="Arial" w:cs="Arial"/>
          <w:sz w:val="22"/>
          <w:szCs w:val="22"/>
        </w:rPr>
        <w:t xml:space="preserve"> Tot slot</w:t>
      </w:r>
      <w:bookmarkEnd w:id="11"/>
    </w:p>
    <w:sectPr w:rsidR="00477CB5" w:rsidRPr="004142BC">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4F48A" w14:textId="77777777" w:rsidR="00E21D5C" w:rsidRDefault="00E21D5C" w:rsidP="00B22487">
      <w:pPr>
        <w:spacing w:line="240" w:lineRule="auto"/>
      </w:pPr>
      <w:r>
        <w:separator/>
      </w:r>
    </w:p>
  </w:endnote>
  <w:endnote w:type="continuationSeparator" w:id="0">
    <w:p w14:paraId="2F855972" w14:textId="77777777" w:rsidR="00E21D5C" w:rsidRDefault="00E21D5C"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BBE85" w14:textId="77777777" w:rsidR="00E21D5C" w:rsidRDefault="00E21D5C" w:rsidP="00B22487">
      <w:pPr>
        <w:spacing w:line="240" w:lineRule="auto"/>
      </w:pPr>
      <w:r>
        <w:separator/>
      </w:r>
    </w:p>
  </w:footnote>
  <w:footnote w:type="continuationSeparator" w:id="0">
    <w:p w14:paraId="72ACEDA5" w14:textId="77777777" w:rsidR="00E21D5C" w:rsidRDefault="00E21D5C"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0C8B"/>
    <w:multiLevelType w:val="hybridMultilevel"/>
    <w:tmpl w:val="B7F2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511"/>
    <w:multiLevelType w:val="hybridMultilevel"/>
    <w:tmpl w:val="676643F6"/>
    <w:lvl w:ilvl="0" w:tplc="A64E66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04E79"/>
    <w:multiLevelType w:val="hybridMultilevel"/>
    <w:tmpl w:val="1E76EB5A"/>
    <w:lvl w:ilvl="0" w:tplc="36C22762">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A41329"/>
    <w:multiLevelType w:val="hybridMultilevel"/>
    <w:tmpl w:val="D6725F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1C0D23"/>
    <w:multiLevelType w:val="hybridMultilevel"/>
    <w:tmpl w:val="466C0930"/>
    <w:lvl w:ilvl="0" w:tplc="D9808B5A">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5070CF0"/>
    <w:multiLevelType w:val="hybridMultilevel"/>
    <w:tmpl w:val="947E1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816"/>
    <w:rsid w:val="00116F87"/>
    <w:rsid w:val="00157DB7"/>
    <w:rsid w:val="00170AC8"/>
    <w:rsid w:val="00233A32"/>
    <w:rsid w:val="00280CFC"/>
    <w:rsid w:val="002978E9"/>
    <w:rsid w:val="004142BC"/>
    <w:rsid w:val="0042429E"/>
    <w:rsid w:val="004361DD"/>
    <w:rsid w:val="00477CB5"/>
    <w:rsid w:val="00485A95"/>
    <w:rsid w:val="00485D47"/>
    <w:rsid w:val="00491433"/>
    <w:rsid w:val="004B64C4"/>
    <w:rsid w:val="00502F8F"/>
    <w:rsid w:val="00512420"/>
    <w:rsid w:val="005D2876"/>
    <w:rsid w:val="00682526"/>
    <w:rsid w:val="00731F17"/>
    <w:rsid w:val="007A78BC"/>
    <w:rsid w:val="007C7777"/>
    <w:rsid w:val="007E4A8C"/>
    <w:rsid w:val="008970E6"/>
    <w:rsid w:val="008D0791"/>
    <w:rsid w:val="00912F3A"/>
    <w:rsid w:val="0094241C"/>
    <w:rsid w:val="00AA69C4"/>
    <w:rsid w:val="00B22487"/>
    <w:rsid w:val="00B97001"/>
    <w:rsid w:val="00BB56F5"/>
    <w:rsid w:val="00BF5B0E"/>
    <w:rsid w:val="00C13155"/>
    <w:rsid w:val="00C85816"/>
    <w:rsid w:val="00C9003F"/>
    <w:rsid w:val="00CF1DC3"/>
    <w:rsid w:val="00D4733D"/>
    <w:rsid w:val="00E172BB"/>
    <w:rsid w:val="00E21D5C"/>
    <w:rsid w:val="00E63B9A"/>
    <w:rsid w:val="00EA1834"/>
    <w:rsid w:val="00FA4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4A91"/>
  <w15:docId w15:val="{88C95E49-0CA0-49A7-A79A-DB03207E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Arial" w:eastAsia="Arial" w:hAnsi="Arial" w:cs="Arial"/>
      <w:color w:val="000000"/>
    </w:rPr>
  </w:style>
  <w:style w:type="paragraph" w:styleId="Heading1">
    <w:name w:val="heading 1"/>
    <w:next w:val="Normal"/>
    <w:link w:val="Heading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Heading2">
    <w:name w:val="heading 2"/>
    <w:basedOn w:val="Normal"/>
    <w:next w:val="Normal"/>
    <w:link w:val="Heading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1DC3"/>
    <w:rPr>
      <w:rFonts w:ascii="Arial" w:eastAsia="Cambria" w:hAnsi="Arial" w:cs="Cambria"/>
      <w:b/>
      <w:i/>
      <w:color w:val="4472C4" w:themeColor="accent1"/>
      <w:sz w:val="32"/>
    </w:rPr>
  </w:style>
  <w:style w:type="paragraph" w:styleId="TOC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22487"/>
    <w:pPr>
      <w:tabs>
        <w:tab w:val="center" w:pos="4536"/>
        <w:tab w:val="right" w:pos="9072"/>
      </w:tabs>
      <w:spacing w:line="240" w:lineRule="auto"/>
    </w:pPr>
  </w:style>
  <w:style w:type="character" w:customStyle="1" w:styleId="HeaderChar">
    <w:name w:val="Header Char"/>
    <w:basedOn w:val="DefaultParagraphFont"/>
    <w:link w:val="Header"/>
    <w:uiPriority w:val="99"/>
    <w:rsid w:val="00B22487"/>
    <w:rPr>
      <w:rFonts w:ascii="Arial" w:eastAsia="Arial" w:hAnsi="Arial" w:cs="Arial"/>
      <w:color w:val="000000"/>
    </w:rPr>
  </w:style>
  <w:style w:type="paragraph" w:styleId="Footer">
    <w:name w:val="footer"/>
    <w:basedOn w:val="Normal"/>
    <w:link w:val="FooterChar"/>
    <w:uiPriority w:val="99"/>
    <w:unhideWhenUsed/>
    <w:rsid w:val="00B22487"/>
    <w:pPr>
      <w:tabs>
        <w:tab w:val="center" w:pos="4536"/>
        <w:tab w:val="right" w:pos="9072"/>
      </w:tabs>
      <w:spacing w:line="240" w:lineRule="auto"/>
    </w:pPr>
  </w:style>
  <w:style w:type="character" w:customStyle="1" w:styleId="FooterChar">
    <w:name w:val="Footer Char"/>
    <w:basedOn w:val="DefaultParagraphFont"/>
    <w:link w:val="Footer"/>
    <w:uiPriority w:val="99"/>
    <w:rsid w:val="00B22487"/>
    <w:rPr>
      <w:rFonts w:ascii="Arial" w:eastAsia="Arial" w:hAnsi="Arial" w:cs="Arial"/>
      <w:color w:val="000000"/>
    </w:rPr>
  </w:style>
  <w:style w:type="character" w:styleId="Hyperlink">
    <w:name w:val="Hyperlink"/>
    <w:basedOn w:val="DefaultParagraphFont"/>
    <w:uiPriority w:val="99"/>
    <w:unhideWhenUsed/>
    <w:rsid w:val="00B22487"/>
    <w:rPr>
      <w:color w:val="0563C1" w:themeColor="hyperlink"/>
      <w:u w:val="single"/>
    </w:rPr>
  </w:style>
  <w:style w:type="character" w:customStyle="1" w:styleId="Heading2Char">
    <w:name w:val="Heading 2 Char"/>
    <w:basedOn w:val="DefaultParagraphFont"/>
    <w:link w:val="Heading2"/>
    <w:uiPriority w:val="9"/>
    <w:rsid w:val="00CF1DC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57DB7"/>
    <w:pPr>
      <w:spacing w:after="0" w:line="240" w:lineRule="auto"/>
      <w:ind w:left="10" w:hanging="10"/>
      <w:jc w:val="both"/>
    </w:pPr>
    <w:rPr>
      <w:rFonts w:ascii="Arial" w:eastAsia="Arial" w:hAnsi="Arial" w:cs="Arial"/>
      <w:color w:val="000000"/>
    </w:rPr>
  </w:style>
  <w:style w:type="paragraph" w:styleId="ListParagraph">
    <w:name w:val="List Paragraph"/>
    <w:basedOn w:val="Normal"/>
    <w:uiPriority w:val="34"/>
    <w:qFormat/>
    <w:rsid w:val="00157DB7"/>
    <w:pPr>
      <w:ind w:left="720"/>
      <w:contextualSpacing/>
    </w:pPr>
  </w:style>
  <w:style w:type="table" w:styleId="TableGrid0">
    <w:name w:val="Table Grid"/>
    <w:basedOn w:val="TableNormal"/>
    <w:uiPriority w:val="39"/>
    <w:rsid w:val="0051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124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51242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51242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5124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51242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3">
    <w:name w:val="Plain Table 3"/>
    <w:basedOn w:val="TableNormal"/>
    <w:uiPriority w:val="43"/>
    <w:rsid w:val="004914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Subtle2">
    <w:name w:val="Table Subtle 2"/>
    <w:basedOn w:val="TableNormal"/>
    <w:uiPriority w:val="99"/>
    <w:rsid w:val="00491433"/>
    <w:pPr>
      <w:spacing w:after="0"/>
      <w:ind w:left="10" w:hanging="1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914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alloonText">
    <w:name w:val="Balloon Text"/>
    <w:basedOn w:val="Normal"/>
    <w:link w:val="BalloonTextChar"/>
    <w:uiPriority w:val="99"/>
    <w:semiHidden/>
    <w:unhideWhenUsed/>
    <w:rsid w:val="00BB56F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56F5"/>
    <w:rPr>
      <w:rFonts w:ascii="Times New Roman" w:eastAsia="Arial"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8428">
      <w:bodyDiv w:val="1"/>
      <w:marLeft w:val="0"/>
      <w:marRight w:val="0"/>
      <w:marTop w:val="0"/>
      <w:marBottom w:val="0"/>
      <w:divBdr>
        <w:top w:val="none" w:sz="0" w:space="0" w:color="auto"/>
        <w:left w:val="none" w:sz="0" w:space="0" w:color="auto"/>
        <w:bottom w:val="none" w:sz="0" w:space="0" w:color="auto"/>
        <w:right w:val="none" w:sz="0" w:space="0" w:color="auto"/>
      </w:divBdr>
    </w:div>
    <w:div w:id="156001379">
      <w:bodyDiv w:val="1"/>
      <w:marLeft w:val="0"/>
      <w:marRight w:val="0"/>
      <w:marTop w:val="0"/>
      <w:marBottom w:val="0"/>
      <w:divBdr>
        <w:top w:val="none" w:sz="0" w:space="0" w:color="auto"/>
        <w:left w:val="none" w:sz="0" w:space="0" w:color="auto"/>
        <w:bottom w:val="none" w:sz="0" w:space="0" w:color="auto"/>
        <w:right w:val="none" w:sz="0" w:space="0" w:color="auto"/>
      </w:divBdr>
    </w:div>
    <w:div w:id="254558184">
      <w:bodyDiv w:val="1"/>
      <w:marLeft w:val="0"/>
      <w:marRight w:val="0"/>
      <w:marTop w:val="0"/>
      <w:marBottom w:val="0"/>
      <w:divBdr>
        <w:top w:val="none" w:sz="0" w:space="0" w:color="auto"/>
        <w:left w:val="none" w:sz="0" w:space="0" w:color="auto"/>
        <w:bottom w:val="none" w:sz="0" w:space="0" w:color="auto"/>
        <w:right w:val="none" w:sz="0" w:space="0" w:color="auto"/>
      </w:divBdr>
    </w:div>
    <w:div w:id="268398551">
      <w:bodyDiv w:val="1"/>
      <w:marLeft w:val="0"/>
      <w:marRight w:val="0"/>
      <w:marTop w:val="0"/>
      <w:marBottom w:val="0"/>
      <w:divBdr>
        <w:top w:val="none" w:sz="0" w:space="0" w:color="auto"/>
        <w:left w:val="none" w:sz="0" w:space="0" w:color="auto"/>
        <w:bottom w:val="none" w:sz="0" w:space="0" w:color="auto"/>
        <w:right w:val="none" w:sz="0" w:space="0" w:color="auto"/>
      </w:divBdr>
    </w:div>
    <w:div w:id="529420251">
      <w:bodyDiv w:val="1"/>
      <w:marLeft w:val="0"/>
      <w:marRight w:val="0"/>
      <w:marTop w:val="0"/>
      <w:marBottom w:val="0"/>
      <w:divBdr>
        <w:top w:val="none" w:sz="0" w:space="0" w:color="auto"/>
        <w:left w:val="none" w:sz="0" w:space="0" w:color="auto"/>
        <w:bottom w:val="none" w:sz="0" w:space="0" w:color="auto"/>
        <w:right w:val="none" w:sz="0" w:space="0" w:color="auto"/>
      </w:divBdr>
    </w:div>
    <w:div w:id="582301886">
      <w:bodyDiv w:val="1"/>
      <w:marLeft w:val="0"/>
      <w:marRight w:val="0"/>
      <w:marTop w:val="0"/>
      <w:marBottom w:val="0"/>
      <w:divBdr>
        <w:top w:val="none" w:sz="0" w:space="0" w:color="auto"/>
        <w:left w:val="none" w:sz="0" w:space="0" w:color="auto"/>
        <w:bottom w:val="none" w:sz="0" w:space="0" w:color="auto"/>
        <w:right w:val="none" w:sz="0" w:space="0" w:color="auto"/>
      </w:divBdr>
    </w:div>
    <w:div w:id="638387946">
      <w:bodyDiv w:val="1"/>
      <w:marLeft w:val="0"/>
      <w:marRight w:val="0"/>
      <w:marTop w:val="0"/>
      <w:marBottom w:val="0"/>
      <w:divBdr>
        <w:top w:val="none" w:sz="0" w:space="0" w:color="auto"/>
        <w:left w:val="none" w:sz="0" w:space="0" w:color="auto"/>
        <w:bottom w:val="none" w:sz="0" w:space="0" w:color="auto"/>
        <w:right w:val="none" w:sz="0" w:space="0" w:color="auto"/>
      </w:divBdr>
    </w:div>
    <w:div w:id="1153258521">
      <w:bodyDiv w:val="1"/>
      <w:marLeft w:val="0"/>
      <w:marRight w:val="0"/>
      <w:marTop w:val="0"/>
      <w:marBottom w:val="0"/>
      <w:divBdr>
        <w:top w:val="none" w:sz="0" w:space="0" w:color="auto"/>
        <w:left w:val="none" w:sz="0" w:space="0" w:color="auto"/>
        <w:bottom w:val="none" w:sz="0" w:space="0" w:color="auto"/>
        <w:right w:val="none" w:sz="0" w:space="0" w:color="auto"/>
      </w:divBdr>
    </w:div>
    <w:div w:id="1193835143">
      <w:bodyDiv w:val="1"/>
      <w:marLeft w:val="0"/>
      <w:marRight w:val="0"/>
      <w:marTop w:val="0"/>
      <w:marBottom w:val="0"/>
      <w:divBdr>
        <w:top w:val="none" w:sz="0" w:space="0" w:color="auto"/>
        <w:left w:val="none" w:sz="0" w:space="0" w:color="auto"/>
        <w:bottom w:val="none" w:sz="0" w:space="0" w:color="auto"/>
        <w:right w:val="none" w:sz="0" w:space="0" w:color="auto"/>
      </w:divBdr>
    </w:div>
    <w:div w:id="1431897828">
      <w:bodyDiv w:val="1"/>
      <w:marLeft w:val="0"/>
      <w:marRight w:val="0"/>
      <w:marTop w:val="0"/>
      <w:marBottom w:val="0"/>
      <w:divBdr>
        <w:top w:val="none" w:sz="0" w:space="0" w:color="auto"/>
        <w:left w:val="none" w:sz="0" w:space="0" w:color="auto"/>
        <w:bottom w:val="none" w:sz="0" w:space="0" w:color="auto"/>
        <w:right w:val="none" w:sz="0" w:space="0" w:color="auto"/>
      </w:divBdr>
    </w:div>
    <w:div w:id="1665428529">
      <w:bodyDiv w:val="1"/>
      <w:marLeft w:val="0"/>
      <w:marRight w:val="0"/>
      <w:marTop w:val="0"/>
      <w:marBottom w:val="0"/>
      <w:divBdr>
        <w:top w:val="none" w:sz="0" w:space="0" w:color="auto"/>
        <w:left w:val="none" w:sz="0" w:space="0" w:color="auto"/>
        <w:bottom w:val="none" w:sz="0" w:space="0" w:color="auto"/>
        <w:right w:val="none" w:sz="0" w:space="0" w:color="auto"/>
      </w:divBdr>
    </w:div>
    <w:div w:id="1703364920">
      <w:bodyDiv w:val="1"/>
      <w:marLeft w:val="0"/>
      <w:marRight w:val="0"/>
      <w:marTop w:val="0"/>
      <w:marBottom w:val="0"/>
      <w:divBdr>
        <w:top w:val="none" w:sz="0" w:space="0" w:color="auto"/>
        <w:left w:val="none" w:sz="0" w:space="0" w:color="auto"/>
        <w:bottom w:val="none" w:sz="0" w:space="0" w:color="auto"/>
        <w:right w:val="none" w:sz="0" w:space="0" w:color="auto"/>
      </w:divBdr>
    </w:div>
    <w:div w:id="1712222633">
      <w:bodyDiv w:val="1"/>
      <w:marLeft w:val="0"/>
      <w:marRight w:val="0"/>
      <w:marTop w:val="0"/>
      <w:marBottom w:val="0"/>
      <w:divBdr>
        <w:top w:val="none" w:sz="0" w:space="0" w:color="auto"/>
        <w:left w:val="none" w:sz="0" w:space="0" w:color="auto"/>
        <w:bottom w:val="none" w:sz="0" w:space="0" w:color="auto"/>
        <w:right w:val="none" w:sz="0" w:space="0" w:color="auto"/>
      </w:divBdr>
    </w:div>
    <w:div w:id="1729038304">
      <w:bodyDiv w:val="1"/>
      <w:marLeft w:val="0"/>
      <w:marRight w:val="0"/>
      <w:marTop w:val="0"/>
      <w:marBottom w:val="0"/>
      <w:divBdr>
        <w:top w:val="none" w:sz="0" w:space="0" w:color="auto"/>
        <w:left w:val="none" w:sz="0" w:space="0" w:color="auto"/>
        <w:bottom w:val="none" w:sz="0" w:space="0" w:color="auto"/>
        <w:right w:val="none" w:sz="0" w:space="0" w:color="auto"/>
      </w:divBdr>
    </w:div>
    <w:div w:id="1808545446">
      <w:bodyDiv w:val="1"/>
      <w:marLeft w:val="0"/>
      <w:marRight w:val="0"/>
      <w:marTop w:val="0"/>
      <w:marBottom w:val="0"/>
      <w:divBdr>
        <w:top w:val="none" w:sz="0" w:space="0" w:color="auto"/>
        <w:left w:val="none" w:sz="0" w:space="0" w:color="auto"/>
        <w:bottom w:val="none" w:sz="0" w:space="0" w:color="auto"/>
        <w:right w:val="none" w:sz="0" w:space="0" w:color="auto"/>
      </w:divBdr>
    </w:div>
    <w:div w:id="1867785996">
      <w:bodyDiv w:val="1"/>
      <w:marLeft w:val="0"/>
      <w:marRight w:val="0"/>
      <w:marTop w:val="0"/>
      <w:marBottom w:val="0"/>
      <w:divBdr>
        <w:top w:val="none" w:sz="0" w:space="0" w:color="auto"/>
        <w:left w:val="none" w:sz="0" w:space="0" w:color="auto"/>
        <w:bottom w:val="none" w:sz="0" w:space="0" w:color="auto"/>
        <w:right w:val="none" w:sz="0" w:space="0" w:color="auto"/>
      </w:divBdr>
    </w:div>
    <w:div w:id="1900743933">
      <w:bodyDiv w:val="1"/>
      <w:marLeft w:val="0"/>
      <w:marRight w:val="0"/>
      <w:marTop w:val="0"/>
      <w:marBottom w:val="0"/>
      <w:divBdr>
        <w:top w:val="none" w:sz="0" w:space="0" w:color="auto"/>
        <w:left w:val="none" w:sz="0" w:space="0" w:color="auto"/>
        <w:bottom w:val="none" w:sz="0" w:space="0" w:color="auto"/>
        <w:right w:val="none" w:sz="0" w:space="0" w:color="auto"/>
      </w:divBdr>
    </w:div>
    <w:div w:id="2046367505">
      <w:bodyDiv w:val="1"/>
      <w:marLeft w:val="0"/>
      <w:marRight w:val="0"/>
      <w:marTop w:val="0"/>
      <w:marBottom w:val="0"/>
      <w:divBdr>
        <w:top w:val="none" w:sz="0" w:space="0" w:color="auto"/>
        <w:left w:val="none" w:sz="0" w:space="0" w:color="auto"/>
        <w:bottom w:val="none" w:sz="0" w:space="0" w:color="auto"/>
        <w:right w:val="none" w:sz="0" w:space="0" w:color="auto"/>
      </w:divBdr>
    </w:div>
    <w:div w:id="2092656490">
      <w:bodyDiv w:val="1"/>
      <w:marLeft w:val="0"/>
      <w:marRight w:val="0"/>
      <w:marTop w:val="0"/>
      <w:marBottom w:val="0"/>
      <w:divBdr>
        <w:top w:val="none" w:sz="0" w:space="0" w:color="auto"/>
        <w:left w:val="none" w:sz="0" w:space="0" w:color="auto"/>
        <w:bottom w:val="none" w:sz="0" w:space="0" w:color="auto"/>
        <w:right w:val="none" w:sz="0" w:space="0" w:color="auto"/>
      </w:divBdr>
    </w:div>
    <w:div w:id="2138522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en%20Asus\Documents\GitHub\project-L2\documenten\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31745-97AD-9847-B4F9-8531021CF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C:\Users\Jorden Asus\Documents\GitHub\project-L2\documenten\Sjabloon onze groep.dotx</Template>
  <TotalTime>74</TotalTime>
  <Pages>14</Pages>
  <Words>1006</Words>
  <Characters>5738</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Asus</dc:creator>
  <cp:keywords/>
  <cp:lastModifiedBy>Microsoft Office User</cp:lastModifiedBy>
  <cp:revision>11</cp:revision>
  <dcterms:created xsi:type="dcterms:W3CDTF">2019-02-13T12:53:00Z</dcterms:created>
  <dcterms:modified xsi:type="dcterms:W3CDTF">2019-04-03T07:20:00Z</dcterms:modified>
</cp:coreProperties>
</file>