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B7F6D" w14:textId="77777777" w:rsidR="007C7777" w:rsidRDefault="007C7777">
      <w:pPr>
        <w:spacing w:after="527"/>
        <w:ind w:left="0" w:firstLine="0"/>
        <w:jc w:val="left"/>
      </w:pPr>
    </w:p>
    <w:p w14:paraId="02A42BB4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  <w:r w:rsidR="00C57DE5">
        <w:rPr>
          <w:rFonts w:ascii="Cambria" w:eastAsia="Cambria" w:hAnsi="Cambria" w:cs="Cambria"/>
          <w:color w:val="16365D"/>
          <w:sz w:val="52"/>
        </w:rPr>
        <w:t xml:space="preserve"> </w:t>
      </w:r>
    </w:p>
    <w:p w14:paraId="6F2D4738" w14:textId="77777777"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B3FA99" wp14:editId="70A17634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3D8B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371228D7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4EB58437" w14:textId="77777777" w:rsidR="007C7777" w:rsidRDefault="0094241C">
      <w:pPr>
        <w:ind w:left="0" w:firstLine="0"/>
        <w:jc w:val="left"/>
      </w:pPr>
      <w:r>
        <w:t xml:space="preserve"> </w:t>
      </w:r>
    </w:p>
    <w:p w14:paraId="249E1018" w14:textId="77777777"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 wp14:anchorId="7D4092B0" wp14:editId="31486D23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2196" w14:textId="77777777" w:rsidR="007C7777" w:rsidRDefault="0094241C">
      <w:pPr>
        <w:ind w:left="0" w:firstLine="0"/>
        <w:jc w:val="left"/>
      </w:pPr>
      <w:r>
        <w:t xml:space="preserve"> </w:t>
      </w:r>
    </w:p>
    <w:p w14:paraId="3E017286" w14:textId="77777777" w:rsidR="007C7777" w:rsidRDefault="0094241C">
      <w:pPr>
        <w:ind w:left="0" w:firstLine="0"/>
        <w:jc w:val="left"/>
      </w:pPr>
      <w:r>
        <w:t xml:space="preserve"> </w:t>
      </w:r>
    </w:p>
    <w:p w14:paraId="58936242" w14:textId="77777777" w:rsidR="007C7777" w:rsidRDefault="0094241C">
      <w:pPr>
        <w:ind w:left="0" w:right="2254" w:firstLine="0"/>
        <w:jc w:val="left"/>
      </w:pPr>
      <w:r>
        <w:t xml:space="preserve"> </w:t>
      </w:r>
    </w:p>
    <w:p w14:paraId="292D672D" w14:textId="77777777" w:rsidR="007C7777" w:rsidRDefault="0094241C">
      <w:pPr>
        <w:ind w:left="0" w:firstLine="0"/>
        <w:jc w:val="left"/>
      </w:pPr>
      <w:r>
        <w:t xml:space="preserve"> </w:t>
      </w:r>
    </w:p>
    <w:p w14:paraId="4DDC0416" w14:textId="77777777"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 w14:paraId="03C55151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959890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620A743F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61A8DF9" w14:textId="1D011E88" w:rsidR="007C7777" w:rsidRDefault="00731724">
            <w:pPr>
              <w:ind w:left="139" w:firstLine="0"/>
              <w:jc w:val="left"/>
            </w:pPr>
            <w:r>
              <w:t xml:space="preserve">Dion </w:t>
            </w:r>
            <w:proofErr w:type="spellStart"/>
            <w:r>
              <w:t>halfhide</w:t>
            </w:r>
            <w:proofErr w:type="spellEnd"/>
          </w:p>
        </w:tc>
      </w:tr>
      <w:tr w:rsidR="007C7777" w14:paraId="18240B30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3CD4B52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5CF59CA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B45B6B" w14:textId="77777777"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 w14:paraId="3E9737F2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9CDF8E5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2DD23578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45A12FC" w14:textId="77777777"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 w14:paraId="294E3812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A4A160E" w14:textId="77777777"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14:paraId="173CFA72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9609559" w14:textId="77777777"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 w14:paraId="0AF37302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8C9E1FB" w14:textId="77777777"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14:paraId="33EF330D" w14:textId="77777777"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A863D88" w14:textId="77777777" w:rsidR="007C7777" w:rsidRDefault="001B4DD0">
            <w:pPr>
              <w:ind w:left="140" w:firstLine="0"/>
              <w:jc w:val="left"/>
            </w:pPr>
            <w:r>
              <w:t>11 - 3 - 2019</w:t>
            </w:r>
          </w:p>
        </w:tc>
      </w:tr>
      <w:tr w:rsidR="007C7777" w14:paraId="50E620C6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88FDD15" w14:textId="77777777"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22141CE" w14:textId="77777777" w:rsidR="007C7777" w:rsidRDefault="0094241C">
            <w:pPr>
              <w:ind w:left="140" w:firstLine="0"/>
              <w:jc w:val="left"/>
            </w:pPr>
            <w:r>
              <w:t>1</w:t>
            </w:r>
            <w:r w:rsidR="002A2E77">
              <w:t>.0</w:t>
            </w:r>
          </w:p>
        </w:tc>
      </w:tr>
    </w:tbl>
    <w:p w14:paraId="27843AD4" w14:textId="77777777" w:rsidR="007C7777" w:rsidRDefault="0094241C">
      <w:pPr>
        <w:ind w:left="0" w:firstLine="0"/>
        <w:jc w:val="right"/>
      </w:pPr>
      <w:r>
        <w:t xml:space="preserve"> </w:t>
      </w:r>
    </w:p>
    <w:p w14:paraId="16D19AE7" w14:textId="77777777"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02305921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13D7E5DD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5C99FC78" w14:textId="77777777" w:rsidR="00AA69C4" w:rsidRDefault="00AA69C4">
      <w:pPr>
        <w:spacing w:after="777"/>
        <w:ind w:left="0" w:firstLine="0"/>
        <w:jc w:val="left"/>
      </w:pPr>
    </w:p>
    <w:p w14:paraId="1A776661" w14:textId="77777777" w:rsidR="007C7777" w:rsidRDefault="0094241C" w:rsidP="00CF1DC3">
      <w:pPr>
        <w:pStyle w:val="Heading2"/>
        <w:rPr>
          <w:rFonts w:eastAsia="Cambria"/>
          <w:sz w:val="40"/>
          <w:szCs w:val="40"/>
        </w:rPr>
      </w:pPr>
      <w:bookmarkStart w:id="0" w:name="_Toc3380100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719F6875" w14:textId="77777777"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14:paraId="0B774CD0" w14:textId="77777777" w:rsidR="002A2E77" w:rsidRDefault="002A2E77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3380100" w:history="1">
            <w:r w:rsidRPr="00D11355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8839" w14:textId="77777777" w:rsidR="002A2E77" w:rsidRDefault="00794B60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80101" w:history="1">
            <w:r w:rsidR="002A2E77" w:rsidRPr="00D11355">
              <w:rPr>
                <w:rStyle w:val="Hyperlink"/>
                <w:noProof/>
              </w:rPr>
              <w:t>1 Functionaliteiten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_Toc3380101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14:paraId="46D8E98B" w14:textId="77777777" w:rsidR="002A2E77" w:rsidRDefault="00794B60">
          <w:pPr>
            <w:pStyle w:val="TOC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3380102" w:history="1">
            <w:r w:rsidR="002A2E77" w:rsidRPr="00D11355">
              <w:rPr>
                <w:rStyle w:val="Hyperlink"/>
                <w:noProof/>
              </w:rPr>
              <w:t>1.1 UseCase diagram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_Toc3380102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14:paraId="0A8456A3" w14:textId="77777777" w:rsidR="002A2E77" w:rsidRDefault="00794B60">
          <w:pPr>
            <w:pStyle w:val="TOC2"/>
            <w:tabs>
              <w:tab w:val="right" w:leader="dot" w:pos="9691"/>
            </w:tabs>
            <w:rPr>
              <w:rFonts w:cstheme="minorBidi"/>
              <w:noProof/>
            </w:rPr>
          </w:pPr>
          <w:hyperlink w:anchor="_Toc3380103" w:history="1">
            <w:r w:rsidR="002A2E77" w:rsidRPr="00D11355">
              <w:rPr>
                <w:rStyle w:val="Hyperlink"/>
                <w:noProof/>
              </w:rPr>
              <w:t>1.2 Use Case Beschrijving</w:t>
            </w:r>
            <w:r w:rsidR="002A2E77">
              <w:rPr>
                <w:noProof/>
                <w:webHidden/>
              </w:rPr>
              <w:tab/>
            </w:r>
            <w:r w:rsidR="002A2E77">
              <w:rPr>
                <w:noProof/>
                <w:webHidden/>
              </w:rPr>
              <w:fldChar w:fldCharType="begin"/>
            </w:r>
            <w:r w:rsidR="002A2E77">
              <w:rPr>
                <w:noProof/>
                <w:webHidden/>
              </w:rPr>
              <w:instrText xml:space="preserve"> PAGEREF _Toc3380103 \h </w:instrText>
            </w:r>
            <w:r w:rsidR="002A2E77">
              <w:rPr>
                <w:noProof/>
                <w:webHidden/>
              </w:rPr>
            </w:r>
            <w:r w:rsidR="002A2E77">
              <w:rPr>
                <w:noProof/>
                <w:webHidden/>
              </w:rPr>
              <w:fldChar w:fldCharType="separate"/>
            </w:r>
            <w:r w:rsidR="002A2E77">
              <w:rPr>
                <w:noProof/>
                <w:webHidden/>
              </w:rPr>
              <w:t>3</w:t>
            </w:r>
            <w:r w:rsidR="002A2E77">
              <w:rPr>
                <w:noProof/>
                <w:webHidden/>
              </w:rPr>
              <w:fldChar w:fldCharType="end"/>
            </w:r>
          </w:hyperlink>
        </w:p>
        <w:p w14:paraId="11FC563A" w14:textId="77777777" w:rsidR="007C7777" w:rsidRDefault="002A2E77" w:rsidP="002A2E77">
          <w:pPr>
            <w:pStyle w:val="TOC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1884AC97" w14:textId="77777777" w:rsidR="007C7777" w:rsidRDefault="007C7777">
      <w:pPr>
        <w:spacing w:after="150"/>
        <w:ind w:left="0" w:firstLine="0"/>
        <w:jc w:val="left"/>
      </w:pPr>
    </w:p>
    <w:p w14:paraId="34DDD534" w14:textId="77777777" w:rsidR="00B22487" w:rsidRDefault="00B22487" w:rsidP="00B22487"/>
    <w:p w14:paraId="3D48F625" w14:textId="77777777" w:rsidR="00CF1DC3" w:rsidRDefault="00CF1DC3" w:rsidP="00B22487"/>
    <w:p w14:paraId="3317C382" w14:textId="77777777" w:rsidR="00CF1DC3" w:rsidRDefault="00CF1DC3" w:rsidP="00B22487"/>
    <w:p w14:paraId="31B41271" w14:textId="77777777" w:rsidR="00CF1DC3" w:rsidRDefault="00CF1DC3" w:rsidP="00B22487"/>
    <w:p w14:paraId="64344613" w14:textId="77777777" w:rsidR="00477CB5" w:rsidRDefault="00477CB5" w:rsidP="00E63B9A">
      <w:pPr>
        <w:spacing w:after="160"/>
        <w:ind w:left="0" w:firstLine="0"/>
        <w:jc w:val="left"/>
      </w:pPr>
    </w:p>
    <w:p w14:paraId="44713C9D" w14:textId="77777777" w:rsidR="00477CB5" w:rsidRDefault="00477CB5">
      <w:pPr>
        <w:spacing w:after="160"/>
        <w:ind w:left="0" w:firstLine="0"/>
        <w:jc w:val="left"/>
      </w:pPr>
      <w:r>
        <w:br w:type="page"/>
      </w:r>
    </w:p>
    <w:p w14:paraId="472F3A96" w14:textId="77777777" w:rsidR="00C57DE5" w:rsidRDefault="00477CB5" w:rsidP="00291D39">
      <w:pPr>
        <w:pStyle w:val="Heading2"/>
        <w:jc w:val="center"/>
        <w:rPr>
          <w:sz w:val="40"/>
          <w:szCs w:val="40"/>
        </w:rPr>
      </w:pPr>
      <w:bookmarkStart w:id="1" w:name="_Toc3380101"/>
      <w:r w:rsidRPr="00477CB5">
        <w:rPr>
          <w:sz w:val="40"/>
          <w:szCs w:val="40"/>
        </w:rPr>
        <w:lastRenderedPageBreak/>
        <w:t xml:space="preserve">1 </w:t>
      </w:r>
      <w:r w:rsidR="00291D39" w:rsidRPr="00291D39">
        <w:rPr>
          <w:sz w:val="40"/>
          <w:szCs w:val="40"/>
        </w:rPr>
        <w:t>Functionaliteiten</w:t>
      </w:r>
      <w:bookmarkEnd w:id="1"/>
    </w:p>
    <w:p w14:paraId="79E76761" w14:textId="77777777" w:rsidR="00291D39" w:rsidRPr="00291D39" w:rsidRDefault="00291D39" w:rsidP="00291D39">
      <w:pPr>
        <w:pStyle w:val="Heading3"/>
      </w:pPr>
      <w:bookmarkStart w:id="2" w:name="_Toc3380102"/>
      <w:r>
        <w:t xml:space="preserve">1.1 </w:t>
      </w:r>
      <w:proofErr w:type="spellStart"/>
      <w:r>
        <w:t>UseCase</w:t>
      </w:r>
      <w:proofErr w:type="spellEnd"/>
      <w:r>
        <w:t xml:space="preserve"> diagram</w:t>
      </w:r>
      <w:bookmarkEnd w:id="2"/>
      <w:r>
        <w:t xml:space="preserve"> </w:t>
      </w:r>
    </w:p>
    <w:p w14:paraId="3D75DABE" w14:textId="77777777" w:rsidR="00C57DE5" w:rsidRPr="00C57DE5" w:rsidRDefault="00C57DE5" w:rsidP="00C57DE5"/>
    <w:p w14:paraId="6D557114" w14:textId="13A4332C" w:rsidR="0078575A" w:rsidRDefault="0078575A" w:rsidP="00291D39">
      <w:pPr>
        <w:ind w:left="0" w:firstLine="0"/>
        <w:jc w:val="center"/>
      </w:pPr>
    </w:p>
    <w:p w14:paraId="1D4BEAE4" w14:textId="177ADD54" w:rsidR="00CF0FB9" w:rsidRDefault="00CF0FB9" w:rsidP="00291D39">
      <w:pPr>
        <w:ind w:left="0" w:firstLine="0"/>
        <w:jc w:val="center"/>
      </w:pPr>
      <w:r>
        <w:rPr>
          <w:noProof/>
        </w:rPr>
        <w:drawing>
          <wp:inline distT="0" distB="0" distL="0" distR="0" wp14:anchorId="5F89A7BF" wp14:editId="49565594">
            <wp:extent cx="5438274" cy="5846728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3-22 at 11.32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537" cy="58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61A" w14:textId="101DE3BD" w:rsidR="00291D39" w:rsidRDefault="00291D39" w:rsidP="00291D39">
      <w:pPr>
        <w:ind w:left="0" w:firstLine="0"/>
        <w:jc w:val="left"/>
      </w:pPr>
    </w:p>
    <w:p w14:paraId="65B67C62" w14:textId="24CEBAAF" w:rsidR="00CF0FB9" w:rsidRDefault="00CF0FB9" w:rsidP="00291D39">
      <w:pPr>
        <w:ind w:left="0" w:firstLine="0"/>
        <w:jc w:val="left"/>
      </w:pPr>
    </w:p>
    <w:p w14:paraId="29DC8173" w14:textId="27FEE558" w:rsidR="00CF0FB9" w:rsidRDefault="00CF0FB9" w:rsidP="00291D39">
      <w:pPr>
        <w:ind w:left="0" w:firstLine="0"/>
        <w:jc w:val="left"/>
      </w:pPr>
    </w:p>
    <w:p w14:paraId="78B12F1E" w14:textId="51B6F9C1" w:rsidR="00CF0FB9" w:rsidRDefault="00CF0FB9" w:rsidP="00291D39">
      <w:pPr>
        <w:ind w:left="0" w:firstLine="0"/>
        <w:jc w:val="left"/>
      </w:pPr>
    </w:p>
    <w:p w14:paraId="739830E9" w14:textId="535F0732" w:rsidR="00CF0FB9" w:rsidRDefault="00CF0FB9" w:rsidP="00291D39">
      <w:pPr>
        <w:ind w:left="0" w:firstLine="0"/>
        <w:jc w:val="left"/>
      </w:pPr>
    </w:p>
    <w:p w14:paraId="7FA3E074" w14:textId="51DDA807" w:rsidR="00CF0FB9" w:rsidRDefault="00CF0FB9" w:rsidP="00291D39">
      <w:pPr>
        <w:ind w:left="0" w:firstLine="0"/>
        <w:jc w:val="left"/>
      </w:pPr>
    </w:p>
    <w:p w14:paraId="3F84071C" w14:textId="7922D66D" w:rsidR="00CF0FB9" w:rsidRDefault="00CF0FB9" w:rsidP="00291D39">
      <w:pPr>
        <w:ind w:left="0" w:firstLine="0"/>
        <w:jc w:val="left"/>
      </w:pPr>
    </w:p>
    <w:p w14:paraId="4888FA79" w14:textId="59CE4BF5" w:rsidR="00CF0FB9" w:rsidRDefault="00CF0FB9" w:rsidP="00291D39">
      <w:pPr>
        <w:ind w:left="0" w:firstLine="0"/>
        <w:jc w:val="left"/>
      </w:pPr>
    </w:p>
    <w:p w14:paraId="5A44E98B" w14:textId="362D805E" w:rsidR="00CF0FB9" w:rsidRDefault="00CF0FB9" w:rsidP="00291D39">
      <w:pPr>
        <w:ind w:left="0" w:firstLine="0"/>
        <w:jc w:val="left"/>
      </w:pPr>
    </w:p>
    <w:p w14:paraId="0AA2759C" w14:textId="13B992C1" w:rsidR="00CF0FB9" w:rsidRDefault="00CF0FB9" w:rsidP="00291D39">
      <w:pPr>
        <w:ind w:left="0" w:firstLine="0"/>
        <w:jc w:val="left"/>
      </w:pPr>
    </w:p>
    <w:p w14:paraId="513F9FEC" w14:textId="5AEA1964" w:rsidR="00CF0FB9" w:rsidRDefault="00CF0FB9" w:rsidP="00291D39">
      <w:pPr>
        <w:ind w:left="0" w:firstLine="0"/>
        <w:jc w:val="left"/>
      </w:pPr>
    </w:p>
    <w:p w14:paraId="61DCFD5F" w14:textId="51188CB6" w:rsidR="00CF0FB9" w:rsidRDefault="00CF0FB9" w:rsidP="00291D39">
      <w:pPr>
        <w:ind w:left="0" w:firstLine="0"/>
        <w:jc w:val="left"/>
      </w:pPr>
    </w:p>
    <w:p w14:paraId="35DB0878" w14:textId="4602E13F" w:rsidR="00CF0FB9" w:rsidRDefault="00CF0FB9" w:rsidP="00291D39">
      <w:pPr>
        <w:ind w:left="0" w:firstLine="0"/>
        <w:jc w:val="left"/>
      </w:pPr>
    </w:p>
    <w:p w14:paraId="77881369" w14:textId="0AB3519C" w:rsidR="00CF0FB9" w:rsidRDefault="00CF0FB9" w:rsidP="00291D39">
      <w:pPr>
        <w:ind w:left="0" w:firstLine="0"/>
        <w:jc w:val="left"/>
      </w:pPr>
    </w:p>
    <w:p w14:paraId="1C4E84E6" w14:textId="77777777" w:rsidR="00CF0FB9" w:rsidRDefault="00CF0FB9" w:rsidP="00291D39">
      <w:pPr>
        <w:ind w:left="0" w:firstLine="0"/>
        <w:jc w:val="left"/>
      </w:pPr>
    </w:p>
    <w:p w14:paraId="0A56D469" w14:textId="77777777" w:rsidR="00291D39" w:rsidRDefault="00291D39" w:rsidP="00291D39">
      <w:pPr>
        <w:pStyle w:val="Heading3"/>
      </w:pPr>
      <w:bookmarkStart w:id="3" w:name="_Toc3380103"/>
      <w:r>
        <w:t xml:space="preserve">1.2 </w:t>
      </w:r>
      <w:proofErr w:type="spellStart"/>
      <w:r>
        <w:t>Use</w:t>
      </w:r>
      <w:proofErr w:type="spellEnd"/>
      <w:r>
        <w:t xml:space="preserve"> Case Beschrijving</w:t>
      </w:r>
      <w:bookmarkEnd w:id="3"/>
    </w:p>
    <w:tbl>
      <w:tblPr>
        <w:tblStyle w:val="GridTable5Dark-Accent5"/>
        <w:tblW w:w="10446" w:type="dxa"/>
        <w:tblLook w:val="04A0" w:firstRow="1" w:lastRow="0" w:firstColumn="1" w:lastColumn="0" w:noHBand="0" w:noVBand="1"/>
      </w:tblPr>
      <w:tblGrid>
        <w:gridCol w:w="3987"/>
        <w:gridCol w:w="6459"/>
      </w:tblGrid>
      <w:tr w:rsidR="00A82E8E" w14:paraId="2EE5FEFE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401F8621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59" w:type="dxa"/>
          </w:tcPr>
          <w:p w14:paraId="1469837D" w14:textId="77777777" w:rsidR="00A82E8E" w:rsidRDefault="008E2872" w:rsidP="00291D39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A82E8E" w14:paraId="43F0DE61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48743309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59" w:type="dxa"/>
          </w:tcPr>
          <w:p w14:paraId="2CD6B52A" w14:textId="77777777" w:rsidR="00A82E8E" w:rsidRDefault="008E2872" w:rsidP="00291D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82E8E" w14:paraId="5C8BFD34" w14:textId="77777777" w:rsidTr="00F3598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0A900C14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59" w:type="dxa"/>
          </w:tcPr>
          <w:p w14:paraId="532C10C3" w14:textId="77777777" w:rsidR="00A82E8E" w:rsidRDefault="008E2872" w:rsidP="00291D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A82E8E" w14:paraId="7AF180C7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017D911B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59" w:type="dxa"/>
          </w:tcPr>
          <w:p w14:paraId="49346AC9" w14:textId="55F07EDA" w:rsidR="00A82E8E" w:rsidRDefault="008E2872" w:rsidP="00291D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moet op de </w:t>
            </w:r>
            <w:r w:rsidR="00F35984">
              <w:t xml:space="preserve">site zijn van </w:t>
            </w:r>
            <w:r>
              <w:t xml:space="preserve">park </w:t>
            </w:r>
            <w:proofErr w:type="spellStart"/>
            <w:r>
              <w:t>cronestyn</w:t>
            </w:r>
            <w:proofErr w:type="spellEnd"/>
            <w:r>
              <w:t xml:space="preserve"> </w:t>
            </w:r>
          </w:p>
        </w:tc>
      </w:tr>
      <w:tr w:rsidR="00A82E8E" w14:paraId="64DC4AED" w14:textId="77777777" w:rsidTr="00F35984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1DE63CD8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59" w:type="dxa"/>
          </w:tcPr>
          <w:p w14:paraId="24B8E956" w14:textId="77777777" w:rsidR="00A82E8E" w:rsidRDefault="008E2872" w:rsidP="00291D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deze functie kan de Bezoeker zich aanmelden als vrijwilliger voor het park </w:t>
            </w:r>
          </w:p>
        </w:tc>
      </w:tr>
      <w:tr w:rsidR="00A82E8E" w14:paraId="534DBF5B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72335942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59" w:type="dxa"/>
          </w:tcPr>
          <w:p w14:paraId="36F44026" w14:textId="77777777" w:rsidR="00A82E8E" w:rsidRDefault="008E2872" w:rsidP="00291D39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Tenzij de Bezoeker al een vrijwilliger is kan hij of zij zich altijd aanmelden </w:t>
            </w:r>
          </w:p>
        </w:tc>
      </w:tr>
      <w:tr w:rsidR="00A82E8E" w14:paraId="35E6BC92" w14:textId="77777777" w:rsidTr="00F35984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7" w:type="dxa"/>
          </w:tcPr>
          <w:p w14:paraId="68B2DFD2" w14:textId="77777777" w:rsidR="00A82E8E" w:rsidRPr="00A82E8E" w:rsidRDefault="00A82E8E" w:rsidP="00291D39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59" w:type="dxa"/>
          </w:tcPr>
          <w:p w14:paraId="31416C5B" w14:textId="02E90BCF" w:rsidR="00A82E8E" w:rsidRDefault="008E2872" w:rsidP="00291D39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Hierna staat de Bezoeker </w:t>
            </w:r>
            <w:r w:rsidR="00817F15">
              <w:t>aangemeld</w:t>
            </w:r>
            <w:r>
              <w:t xml:space="preserve"> als vrijwilliger en kan hij vrijwilligers werk doen voor het park </w:t>
            </w:r>
          </w:p>
        </w:tc>
      </w:tr>
    </w:tbl>
    <w:p w14:paraId="6FDCFAE3" w14:textId="77777777" w:rsidR="00291D39" w:rsidRDefault="00291D39" w:rsidP="00291D39">
      <w:pPr>
        <w:ind w:left="0" w:firstLine="0"/>
        <w:jc w:val="left"/>
      </w:pPr>
    </w:p>
    <w:tbl>
      <w:tblPr>
        <w:tblStyle w:val="GridTable5Dark-Accent5"/>
        <w:tblW w:w="10461" w:type="dxa"/>
        <w:tblLook w:val="04A0" w:firstRow="1" w:lastRow="0" w:firstColumn="1" w:lastColumn="0" w:noHBand="0" w:noVBand="1"/>
      </w:tblPr>
      <w:tblGrid>
        <w:gridCol w:w="3993"/>
        <w:gridCol w:w="6468"/>
      </w:tblGrid>
      <w:tr w:rsidR="008E2872" w14:paraId="5AA4C54B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0B91CC1B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68" w:type="dxa"/>
          </w:tcPr>
          <w:p w14:paraId="734FE22D" w14:textId="77777777" w:rsidR="008E2872" w:rsidRDefault="008E2872" w:rsidP="008E2872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8E2872" w14:paraId="09BAEE2E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7E31AC47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68" w:type="dxa"/>
          </w:tcPr>
          <w:p w14:paraId="52AB1E6C" w14:textId="77777777" w:rsidR="008E2872" w:rsidRDefault="008E2872" w:rsidP="008E287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 </w:t>
            </w:r>
          </w:p>
        </w:tc>
      </w:tr>
      <w:tr w:rsidR="008E2872" w14:paraId="5AAFFC89" w14:textId="77777777" w:rsidTr="00F3598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34FFF20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68" w:type="dxa"/>
          </w:tcPr>
          <w:p w14:paraId="0EFB531B" w14:textId="77777777" w:rsidR="008E2872" w:rsidRDefault="008E2872" w:rsidP="008E287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</w:t>
            </w:r>
          </w:p>
        </w:tc>
      </w:tr>
      <w:tr w:rsidR="008E2872" w14:paraId="1539CF40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2C7809C8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68" w:type="dxa"/>
          </w:tcPr>
          <w:p w14:paraId="141C1AB8" w14:textId="75029F3C" w:rsidR="008E2872" w:rsidRDefault="00F35984" w:rsidP="008E287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moet op de site zijn van park </w:t>
            </w:r>
            <w:proofErr w:type="spellStart"/>
            <w:r>
              <w:t>cronestyn</w:t>
            </w:r>
            <w:proofErr w:type="spellEnd"/>
          </w:p>
        </w:tc>
      </w:tr>
      <w:tr w:rsidR="008E2872" w14:paraId="0D1BC340" w14:textId="77777777" w:rsidTr="00F35984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5D08BE3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68" w:type="dxa"/>
          </w:tcPr>
          <w:p w14:paraId="0C9361CE" w14:textId="77777777" w:rsidR="008E2872" w:rsidRDefault="008E2872" w:rsidP="008E287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deze knop / link kan de bezoeker de folder van de website downloaden en bekijken </w:t>
            </w:r>
          </w:p>
        </w:tc>
      </w:tr>
      <w:tr w:rsidR="008E2872" w14:paraId="5DA05784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7D1E368D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68" w:type="dxa"/>
          </w:tcPr>
          <w:p w14:paraId="0B1FCA4B" w14:textId="77777777" w:rsidR="008E2872" w:rsidRDefault="008E2872" w:rsidP="008E2872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Tenzij de Bezoeker geen internet heeft of geen vrije ruimte meer heeft op zijn / haar apparaat kan de folder niet gedownload worden</w:t>
            </w:r>
          </w:p>
        </w:tc>
      </w:tr>
      <w:tr w:rsidR="008E2872" w14:paraId="187E6E45" w14:textId="77777777" w:rsidTr="00F35984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3" w:type="dxa"/>
          </w:tcPr>
          <w:p w14:paraId="6B4A4C9A" w14:textId="77777777" w:rsidR="008E2872" w:rsidRPr="00A82E8E" w:rsidRDefault="008E2872" w:rsidP="008E2872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68" w:type="dxa"/>
          </w:tcPr>
          <w:p w14:paraId="1C698E22" w14:textId="77777777" w:rsidR="008E2872" w:rsidRDefault="008E2872" w:rsidP="008E2872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bezoeker kan nu de folder offline lezen en bekijken </w:t>
            </w:r>
          </w:p>
        </w:tc>
      </w:tr>
    </w:tbl>
    <w:p w14:paraId="4558FE38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15" w:type="dxa"/>
        <w:tblLook w:val="04A0" w:firstRow="1" w:lastRow="0" w:firstColumn="1" w:lastColumn="0" w:noHBand="0" w:noVBand="1"/>
      </w:tblPr>
      <w:tblGrid>
        <w:gridCol w:w="3976"/>
        <w:gridCol w:w="6439"/>
      </w:tblGrid>
      <w:tr w:rsidR="003D57C0" w14:paraId="49AA2008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021D8A2E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39" w:type="dxa"/>
          </w:tcPr>
          <w:p w14:paraId="424AC666" w14:textId="77777777" w:rsidR="003D57C0" w:rsidRDefault="00A95CC9" w:rsidP="003D57C0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3D57C0" w14:paraId="2519BD78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1E9BAFBF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39" w:type="dxa"/>
          </w:tcPr>
          <w:p w14:paraId="55B1E7E2" w14:textId="77777777" w:rsidR="003D57C0" w:rsidRDefault="003D57C0" w:rsidP="003D57C0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</w:tr>
      <w:tr w:rsidR="003D57C0" w14:paraId="3F239A16" w14:textId="77777777" w:rsidTr="00F3598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67865B70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39" w:type="dxa"/>
          </w:tcPr>
          <w:p w14:paraId="286ED665" w14:textId="77777777" w:rsidR="003D57C0" w:rsidRDefault="003D57C0" w:rsidP="003D57C0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3D57C0" w14:paraId="059E7876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53DB1D13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39" w:type="dxa"/>
          </w:tcPr>
          <w:p w14:paraId="17F74F00" w14:textId="22F6C85B" w:rsidR="003D57C0" w:rsidRDefault="00F35984" w:rsidP="003D57C0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moet op de site zijn van park </w:t>
            </w:r>
            <w:proofErr w:type="spellStart"/>
            <w:r>
              <w:t>cronestyn</w:t>
            </w:r>
            <w:proofErr w:type="spellEnd"/>
          </w:p>
        </w:tc>
      </w:tr>
      <w:tr w:rsidR="003D57C0" w14:paraId="786DBCA5" w14:textId="77777777" w:rsidTr="00F3598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2B8008F5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39" w:type="dxa"/>
          </w:tcPr>
          <w:p w14:paraId="69E45A6B" w14:textId="77777777" w:rsidR="003D57C0" w:rsidRDefault="00351CD2" w:rsidP="003D57C0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Hiermee kan de bezoeker contact zoeken met de beheerders van de site </w:t>
            </w:r>
          </w:p>
        </w:tc>
      </w:tr>
      <w:tr w:rsidR="003D57C0" w14:paraId="44672F1A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24EAF6DC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39" w:type="dxa"/>
          </w:tcPr>
          <w:p w14:paraId="650D2592" w14:textId="77777777" w:rsidR="003D57C0" w:rsidRDefault="003D57C0" w:rsidP="003D57C0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7C0" w14:paraId="0ABD57B8" w14:textId="77777777" w:rsidTr="00F3598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4586C2D9" w14:textId="77777777" w:rsidR="003D57C0" w:rsidRPr="00A82E8E" w:rsidRDefault="003D57C0" w:rsidP="003D57C0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39" w:type="dxa"/>
          </w:tcPr>
          <w:p w14:paraId="5DEDE6D5" w14:textId="77777777" w:rsidR="003D57C0" w:rsidRDefault="003D57C0" w:rsidP="003D57C0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DAD542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30" w:type="dxa"/>
        <w:tblLook w:val="04A0" w:firstRow="1" w:lastRow="0" w:firstColumn="1" w:lastColumn="0" w:noHBand="0" w:noVBand="1"/>
      </w:tblPr>
      <w:tblGrid>
        <w:gridCol w:w="3981"/>
        <w:gridCol w:w="6449"/>
      </w:tblGrid>
      <w:tr w:rsidR="00A82E8E" w14:paraId="6213418E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12340D49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49" w:type="dxa"/>
          </w:tcPr>
          <w:p w14:paraId="71EE67DB" w14:textId="77777777" w:rsidR="00A82E8E" w:rsidRDefault="00A95CC9" w:rsidP="001D395F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cronestyn</w:t>
            </w:r>
            <w:proofErr w:type="spellEnd"/>
          </w:p>
        </w:tc>
      </w:tr>
      <w:tr w:rsidR="00A82E8E" w14:paraId="42193A47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17C6CE50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49" w:type="dxa"/>
          </w:tcPr>
          <w:p w14:paraId="40E591DA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</w:tr>
      <w:tr w:rsidR="00A82E8E" w14:paraId="63F7B414" w14:textId="77777777" w:rsidTr="00F3598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5CDD86B7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49" w:type="dxa"/>
          </w:tcPr>
          <w:p w14:paraId="3985FAEA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A82E8E" w14:paraId="2687CC1E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30C451A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49" w:type="dxa"/>
          </w:tcPr>
          <w:p w14:paraId="767CA30B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Hij moet ingelogd zijn en in het </w:t>
            </w:r>
            <w:proofErr w:type="spellStart"/>
            <w:r>
              <w:t>admin</w:t>
            </w:r>
            <w:proofErr w:type="spellEnd"/>
            <w:r>
              <w:t xml:space="preserve"> scherm zitten</w:t>
            </w:r>
          </w:p>
        </w:tc>
      </w:tr>
      <w:tr w:rsidR="00A82E8E" w14:paraId="6EFC6141" w14:textId="77777777" w:rsidTr="00F35984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42AE5CC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lastRenderedPageBreak/>
              <w:t>Beschrijving</w:t>
            </w:r>
          </w:p>
        </w:tc>
        <w:tc>
          <w:tcPr>
            <w:tcW w:w="6449" w:type="dxa"/>
          </w:tcPr>
          <w:p w14:paraId="362971B8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kan hier de </w:t>
            </w:r>
            <w:proofErr w:type="spellStart"/>
            <w:r>
              <w:t>de</w:t>
            </w:r>
            <w:proofErr w:type="spellEnd"/>
            <w:r>
              <w:t xml:space="preserve"> rechten wijzigen van de gebruikers</w:t>
            </w:r>
          </w:p>
        </w:tc>
      </w:tr>
      <w:tr w:rsidR="00A82E8E" w14:paraId="0C3B31EB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632BEA68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49" w:type="dxa"/>
          </w:tcPr>
          <w:p w14:paraId="26CC71EC" w14:textId="77777777" w:rsidR="00A82E8E" w:rsidRDefault="00A82E8E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E8E" w14:paraId="14D767FC" w14:textId="77777777" w:rsidTr="00F35984">
        <w:trPr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1" w:type="dxa"/>
          </w:tcPr>
          <w:p w14:paraId="55F6CD46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49" w:type="dxa"/>
          </w:tcPr>
          <w:p w14:paraId="782DEC83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Hiermee kan je vrijwilligers ook dingen aanpassen op de site bijvoorbeeld </w:t>
            </w:r>
          </w:p>
        </w:tc>
      </w:tr>
    </w:tbl>
    <w:p w14:paraId="26BCF4E8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90" w:type="dxa"/>
        <w:tblLook w:val="04A0" w:firstRow="1" w:lastRow="0" w:firstColumn="1" w:lastColumn="0" w:noHBand="0" w:noVBand="1"/>
      </w:tblPr>
      <w:tblGrid>
        <w:gridCol w:w="4005"/>
        <w:gridCol w:w="6485"/>
      </w:tblGrid>
      <w:tr w:rsidR="00A82E8E" w14:paraId="7A8348D0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3A0C314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85" w:type="dxa"/>
          </w:tcPr>
          <w:p w14:paraId="00CAAE09" w14:textId="77777777" w:rsidR="00A82E8E" w:rsidRDefault="00A95CC9" w:rsidP="001D395F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croenstyn</w:t>
            </w:r>
            <w:proofErr w:type="spellEnd"/>
          </w:p>
        </w:tc>
      </w:tr>
      <w:tr w:rsidR="00A82E8E" w14:paraId="4B32ADB5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198D4096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85" w:type="dxa"/>
          </w:tcPr>
          <w:p w14:paraId="5AF38498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1.4 </w:t>
            </w:r>
          </w:p>
        </w:tc>
      </w:tr>
      <w:tr w:rsidR="00A82E8E" w14:paraId="1F0DEFC1" w14:textId="77777777" w:rsidTr="00F3598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723EE792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85" w:type="dxa"/>
          </w:tcPr>
          <w:p w14:paraId="7246BEAD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beheerder</w:t>
            </w:r>
          </w:p>
        </w:tc>
      </w:tr>
      <w:tr w:rsidR="00A82E8E" w14:paraId="2434C3FA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74B39128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85" w:type="dxa"/>
          </w:tcPr>
          <w:p w14:paraId="27D4A7C4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moet wel de rechten hebben voor het aanpassen van content</w:t>
            </w:r>
          </w:p>
        </w:tc>
      </w:tr>
      <w:tr w:rsidR="00A82E8E" w14:paraId="52D93108" w14:textId="77777777" w:rsidTr="00F35984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174F0306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85" w:type="dxa"/>
          </w:tcPr>
          <w:p w14:paraId="4D33AF4E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 kan de admin en de beheerder content plaatsen, verwijderen en aanpassen op de site </w:t>
            </w:r>
          </w:p>
        </w:tc>
      </w:tr>
      <w:tr w:rsidR="00A82E8E" w14:paraId="254BFB5D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713AD6BF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85" w:type="dxa"/>
          </w:tcPr>
          <w:p w14:paraId="794D4B3A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Tenzij de beheerder geen content aanpas rechten heeft kan </w:t>
            </w:r>
            <w:proofErr w:type="gramStart"/>
            <w:r>
              <w:t>hij  content</w:t>
            </w:r>
            <w:proofErr w:type="gramEnd"/>
            <w:r>
              <w:t xml:space="preserve"> aanpassen, verwijderen en </w:t>
            </w:r>
            <w:proofErr w:type="spellStart"/>
            <w:r>
              <w:t>plaatsern</w:t>
            </w:r>
            <w:proofErr w:type="spellEnd"/>
          </w:p>
        </w:tc>
      </w:tr>
      <w:tr w:rsidR="00A82E8E" w14:paraId="0C766505" w14:textId="77777777" w:rsidTr="00F3598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5" w:type="dxa"/>
          </w:tcPr>
          <w:p w14:paraId="6EF6EC09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85" w:type="dxa"/>
          </w:tcPr>
          <w:p w14:paraId="11C9F987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Hiermee is het makkelijk content plaatsen </w:t>
            </w:r>
          </w:p>
        </w:tc>
      </w:tr>
    </w:tbl>
    <w:p w14:paraId="350E3467" w14:textId="77777777" w:rsidR="00A82E8E" w:rsidRDefault="00A82E8E" w:rsidP="00A82E8E">
      <w:pPr>
        <w:ind w:left="0" w:firstLine="0"/>
        <w:jc w:val="left"/>
      </w:pPr>
    </w:p>
    <w:tbl>
      <w:tblPr>
        <w:tblStyle w:val="GridTable5Dark-Accent5"/>
        <w:tblW w:w="10476" w:type="dxa"/>
        <w:tblLook w:val="04A0" w:firstRow="1" w:lastRow="0" w:firstColumn="1" w:lastColumn="0" w:noHBand="0" w:noVBand="1"/>
      </w:tblPr>
      <w:tblGrid>
        <w:gridCol w:w="3999"/>
        <w:gridCol w:w="6477"/>
      </w:tblGrid>
      <w:tr w:rsidR="00A82E8E" w14:paraId="1EB6E4AA" w14:textId="77777777" w:rsidTr="00F35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7CFD271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proofErr w:type="spellStart"/>
            <w:r w:rsidRPr="00A82E8E">
              <w:rPr>
                <w:color w:val="FFFFFF" w:themeColor="background1"/>
              </w:rPr>
              <w:t>Use</w:t>
            </w:r>
            <w:proofErr w:type="spellEnd"/>
            <w:r w:rsidRPr="00A82E8E">
              <w:rPr>
                <w:color w:val="FFFFFF" w:themeColor="background1"/>
              </w:rPr>
              <w:t xml:space="preserve"> Case </w:t>
            </w:r>
          </w:p>
        </w:tc>
        <w:tc>
          <w:tcPr>
            <w:tcW w:w="6477" w:type="dxa"/>
          </w:tcPr>
          <w:p w14:paraId="16D25942" w14:textId="77777777" w:rsidR="00A82E8E" w:rsidRDefault="00A95CC9" w:rsidP="001D395F">
            <w:pPr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Park </w:t>
            </w:r>
            <w:proofErr w:type="spellStart"/>
            <w:r>
              <w:t>cronenstyn</w:t>
            </w:r>
            <w:proofErr w:type="spellEnd"/>
          </w:p>
        </w:tc>
      </w:tr>
      <w:tr w:rsidR="00A82E8E" w14:paraId="5515E4C7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696EFD43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 xml:space="preserve">Nummer </w:t>
            </w:r>
          </w:p>
        </w:tc>
        <w:tc>
          <w:tcPr>
            <w:tcW w:w="6477" w:type="dxa"/>
          </w:tcPr>
          <w:p w14:paraId="61F6D352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A82E8E" w14:paraId="13A44F83" w14:textId="77777777" w:rsidTr="00F3598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43F68707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Actor</w:t>
            </w:r>
          </w:p>
        </w:tc>
        <w:tc>
          <w:tcPr>
            <w:tcW w:w="6477" w:type="dxa"/>
          </w:tcPr>
          <w:p w14:paraId="63A6DE20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beheerder</w:t>
            </w:r>
          </w:p>
        </w:tc>
      </w:tr>
      <w:tr w:rsidR="00A82E8E" w14:paraId="0C8597E1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218B1EE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Preconditie</w:t>
            </w:r>
          </w:p>
        </w:tc>
        <w:tc>
          <w:tcPr>
            <w:tcW w:w="6477" w:type="dxa"/>
          </w:tcPr>
          <w:p w14:paraId="712DFE67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moet een account hebben</w:t>
            </w:r>
          </w:p>
        </w:tc>
      </w:tr>
      <w:tr w:rsidR="00A82E8E" w14:paraId="6FEF7323" w14:textId="77777777" w:rsidTr="00F3598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7C2039E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Beschrijving</w:t>
            </w:r>
          </w:p>
        </w:tc>
        <w:tc>
          <w:tcPr>
            <w:tcW w:w="6477" w:type="dxa"/>
          </w:tcPr>
          <w:p w14:paraId="7B5B12DC" w14:textId="77777777" w:rsidR="00A82E8E" w:rsidRDefault="00A95CC9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deze functie kan je inloggen op de pagina </w:t>
            </w:r>
          </w:p>
        </w:tc>
      </w:tr>
      <w:tr w:rsidR="00A82E8E" w14:paraId="3E8E676F" w14:textId="77777777" w:rsidTr="00F35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5020F13C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Uitzonderingen</w:t>
            </w:r>
          </w:p>
        </w:tc>
        <w:tc>
          <w:tcPr>
            <w:tcW w:w="6477" w:type="dxa"/>
          </w:tcPr>
          <w:p w14:paraId="1AD37DD0" w14:textId="77777777" w:rsidR="00A82E8E" w:rsidRDefault="00A95CC9" w:rsidP="001D395F">
            <w:pPr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kan niet inloggen zonder geldig account</w:t>
            </w:r>
          </w:p>
        </w:tc>
      </w:tr>
      <w:tr w:rsidR="00A82E8E" w14:paraId="7561B8C0" w14:textId="77777777" w:rsidTr="00F3598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dxa"/>
          </w:tcPr>
          <w:p w14:paraId="7822E31D" w14:textId="77777777" w:rsidR="00A82E8E" w:rsidRPr="00A82E8E" w:rsidRDefault="00A82E8E" w:rsidP="001D395F">
            <w:pPr>
              <w:ind w:left="0" w:firstLine="0"/>
              <w:jc w:val="left"/>
              <w:rPr>
                <w:color w:val="FFFFFF" w:themeColor="background1"/>
              </w:rPr>
            </w:pPr>
            <w:r w:rsidRPr="00A82E8E">
              <w:rPr>
                <w:color w:val="FFFFFF" w:themeColor="background1"/>
              </w:rPr>
              <w:t>Postconditie</w:t>
            </w:r>
          </w:p>
        </w:tc>
        <w:tc>
          <w:tcPr>
            <w:tcW w:w="6477" w:type="dxa"/>
          </w:tcPr>
          <w:p w14:paraId="6D6FCEE9" w14:textId="77777777" w:rsidR="00A82E8E" w:rsidRDefault="00A82E8E" w:rsidP="001D395F">
            <w:pPr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9A48C" w14:textId="77777777" w:rsidR="00A82E8E" w:rsidRDefault="00A82E8E" w:rsidP="00A82E8E">
      <w:pPr>
        <w:ind w:left="0" w:firstLine="0"/>
        <w:jc w:val="left"/>
      </w:pPr>
      <w:bookmarkStart w:id="4" w:name="_GoBack"/>
      <w:bookmarkEnd w:id="4"/>
    </w:p>
    <w:p w14:paraId="442A6002" w14:textId="77777777" w:rsidR="00A82E8E" w:rsidRDefault="00A82E8E" w:rsidP="00A82E8E">
      <w:pPr>
        <w:ind w:left="0" w:firstLine="0"/>
        <w:jc w:val="left"/>
      </w:pPr>
    </w:p>
    <w:p w14:paraId="28B1FBB4" w14:textId="77777777" w:rsidR="00A95CC9" w:rsidRDefault="00A95CC9">
      <w:pPr>
        <w:spacing w:after="160"/>
        <w:ind w:left="0" w:firstLine="0"/>
        <w:jc w:val="left"/>
      </w:pPr>
      <w:r>
        <w:br w:type="page"/>
      </w:r>
    </w:p>
    <w:p w14:paraId="4F11ED19" w14:textId="77777777" w:rsidR="00A82E8E" w:rsidRDefault="00A95CC9" w:rsidP="00A95CC9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 Navigatie Diagram </w:t>
      </w:r>
    </w:p>
    <w:p w14:paraId="7DC1C792" w14:textId="77777777" w:rsidR="005D042A" w:rsidRDefault="005D042A" w:rsidP="005D042A"/>
    <w:p w14:paraId="0E123709" w14:textId="77777777" w:rsidR="005D042A" w:rsidRPr="005D042A" w:rsidRDefault="005D042A" w:rsidP="005D042A"/>
    <w:p w14:paraId="6BD605A5" w14:textId="4B75A122" w:rsidR="00A95CC9" w:rsidRDefault="00CF0FB9" w:rsidP="00A95CC9">
      <w:r>
        <w:rPr>
          <w:noProof/>
        </w:rPr>
        <w:drawing>
          <wp:inline distT="0" distB="0" distL="0" distR="0" wp14:anchorId="7AB36DC4" wp14:editId="263C4878">
            <wp:extent cx="6160135" cy="2954655"/>
            <wp:effectExtent l="0" t="0" r="0" b="4445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22 at 11.40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7FAF" w14:textId="77777777" w:rsidR="00703327" w:rsidRDefault="00703327" w:rsidP="00A95CC9"/>
    <w:p w14:paraId="7766100C" w14:textId="77777777" w:rsidR="00703327" w:rsidRDefault="00703327">
      <w:pPr>
        <w:spacing w:after="160"/>
        <w:ind w:left="0" w:firstLine="0"/>
        <w:jc w:val="left"/>
      </w:pPr>
      <w:r>
        <w:br w:type="page"/>
      </w:r>
    </w:p>
    <w:p w14:paraId="21829466" w14:textId="77777777" w:rsidR="00703327" w:rsidRDefault="00703327" w:rsidP="00703327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3 Lijst van pagina’s </w:t>
      </w:r>
    </w:p>
    <w:p w14:paraId="2983C03B" w14:textId="77777777" w:rsidR="00703327" w:rsidRDefault="00703327" w:rsidP="00703327"/>
    <w:tbl>
      <w:tblPr>
        <w:tblStyle w:val="GridTable4-Accent1"/>
        <w:tblW w:w="9290" w:type="dxa"/>
        <w:tblLook w:val="04A0" w:firstRow="1" w:lastRow="0" w:firstColumn="1" w:lastColumn="0" w:noHBand="0" w:noVBand="1"/>
      </w:tblPr>
      <w:tblGrid>
        <w:gridCol w:w="1903"/>
        <w:gridCol w:w="1219"/>
        <w:gridCol w:w="4143"/>
        <w:gridCol w:w="2025"/>
      </w:tblGrid>
      <w:tr w:rsidR="00703327" w:rsidRPr="003716BD" w14:paraId="50900749" w14:textId="77777777" w:rsidTr="00CF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3E727399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Naam pagina </w:t>
            </w:r>
          </w:p>
        </w:tc>
        <w:tc>
          <w:tcPr>
            <w:tcW w:w="1109" w:type="dxa"/>
          </w:tcPr>
          <w:p w14:paraId="47C97818" w14:textId="77777777" w:rsidR="00703327" w:rsidRPr="003716BD" w:rsidRDefault="00703327" w:rsidP="001F2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Formulier </w:t>
            </w:r>
          </w:p>
        </w:tc>
        <w:tc>
          <w:tcPr>
            <w:tcW w:w="4354" w:type="dxa"/>
          </w:tcPr>
          <w:p w14:paraId="1710FD73" w14:textId="77777777" w:rsidR="00703327" w:rsidRPr="003716BD" w:rsidRDefault="00703327" w:rsidP="001F2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Functie </w:t>
            </w:r>
          </w:p>
        </w:tc>
        <w:tc>
          <w:tcPr>
            <w:tcW w:w="2084" w:type="dxa"/>
          </w:tcPr>
          <w:p w14:paraId="01D7D842" w14:textId="77777777" w:rsidR="00703327" w:rsidRPr="003716BD" w:rsidRDefault="00703327" w:rsidP="001F2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Afwijkend ontwerp </w:t>
            </w:r>
          </w:p>
        </w:tc>
      </w:tr>
      <w:tr w:rsidR="00703327" w:rsidRPr="003716BD" w14:paraId="53E524D7" w14:textId="77777777" w:rsidTr="00CF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07454E9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Home </w:t>
            </w:r>
          </w:p>
        </w:tc>
        <w:tc>
          <w:tcPr>
            <w:tcW w:w="1109" w:type="dxa"/>
          </w:tcPr>
          <w:p w14:paraId="49EA53DF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54" w:type="dxa"/>
          </w:tcPr>
          <w:p w14:paraId="3DA07B10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Belangstelling voor de app opwekken </w:t>
            </w:r>
          </w:p>
        </w:tc>
        <w:tc>
          <w:tcPr>
            <w:tcW w:w="2084" w:type="dxa"/>
          </w:tcPr>
          <w:p w14:paraId="509DE19D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</w:tr>
      <w:tr w:rsidR="00703327" w:rsidRPr="003716BD" w14:paraId="45CF6BAE" w14:textId="77777777" w:rsidTr="00CF0FB9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8C34006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activiteiten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</w:tcPr>
          <w:p w14:paraId="157BD995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  <w:tc>
          <w:tcPr>
            <w:tcW w:w="4354" w:type="dxa"/>
          </w:tcPr>
          <w:p w14:paraId="4B56F3D5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Lijst met activiteiten die plaats vinden in het park </w:t>
            </w:r>
          </w:p>
        </w:tc>
        <w:tc>
          <w:tcPr>
            <w:tcW w:w="2084" w:type="dxa"/>
          </w:tcPr>
          <w:p w14:paraId="61D50FE3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703327" w:rsidRPr="003716BD" w14:paraId="5B9F8148" w14:textId="77777777" w:rsidTr="00CF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162C17C" w14:textId="77777777"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Vogelwerkgroep</w:t>
            </w:r>
          </w:p>
        </w:tc>
        <w:tc>
          <w:tcPr>
            <w:tcW w:w="1109" w:type="dxa"/>
          </w:tcPr>
          <w:p w14:paraId="04A592A2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  <w:tc>
          <w:tcPr>
            <w:tcW w:w="4354" w:type="dxa"/>
          </w:tcPr>
          <w:p w14:paraId="5EF7097F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Hier staat een lijst van alle vogels die het park voorkomen en wat informatie daar over</w:t>
            </w:r>
          </w:p>
        </w:tc>
        <w:tc>
          <w:tcPr>
            <w:tcW w:w="2084" w:type="dxa"/>
          </w:tcPr>
          <w:p w14:paraId="46343344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</w:tr>
      <w:tr w:rsidR="00703327" w:rsidRPr="003716BD" w14:paraId="37C31024" w14:textId="77777777" w:rsidTr="00CF0FB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12F8F3C" w14:textId="77777777" w:rsidR="00703327" w:rsidRPr="003716BD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Foto’s 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1109" w:type="dxa"/>
          </w:tcPr>
          <w:p w14:paraId="6896AFBC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</w:tcPr>
          <w:p w14:paraId="77E0AF50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mooie foto’s van het park </w:t>
            </w:r>
          </w:p>
        </w:tc>
        <w:tc>
          <w:tcPr>
            <w:tcW w:w="2084" w:type="dxa"/>
          </w:tcPr>
          <w:p w14:paraId="01B27F1C" w14:textId="77777777" w:rsidR="00703327" w:rsidRPr="003716BD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</w:tr>
      <w:tr w:rsidR="00703327" w:rsidRPr="003716BD" w14:paraId="7A8F2F94" w14:textId="77777777" w:rsidTr="00CF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14F0D0C" w14:textId="77777777" w:rsidR="00703327" w:rsidRDefault="00703327" w:rsidP="001F2077">
            <w:pPr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Parkveringing</w:t>
            </w:r>
            <w:proofErr w:type="spellEnd"/>
          </w:p>
        </w:tc>
        <w:tc>
          <w:tcPr>
            <w:tcW w:w="1109" w:type="dxa"/>
          </w:tcPr>
          <w:p w14:paraId="60B45947" w14:textId="77777777" w:rsidR="00703327" w:rsidRPr="003716BD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  <w:tc>
          <w:tcPr>
            <w:tcW w:w="4354" w:type="dxa"/>
          </w:tcPr>
          <w:p w14:paraId="01D1E36C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de belangrijks mensen die het park onderhouden </w:t>
            </w:r>
          </w:p>
        </w:tc>
        <w:tc>
          <w:tcPr>
            <w:tcW w:w="2084" w:type="dxa"/>
          </w:tcPr>
          <w:p w14:paraId="6C0E458D" w14:textId="77777777" w:rsidR="00703327" w:rsidRDefault="00703327" w:rsidP="001F2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</w:t>
            </w:r>
          </w:p>
        </w:tc>
      </w:tr>
      <w:tr w:rsidR="00703327" w:rsidRPr="003716BD" w14:paraId="270C57F5" w14:textId="77777777" w:rsidTr="00CF0FB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2212D2F" w14:textId="77777777" w:rsidR="00703327" w:rsidRDefault="00703327" w:rsidP="001F207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Contacten en links</w:t>
            </w:r>
          </w:p>
        </w:tc>
        <w:tc>
          <w:tcPr>
            <w:tcW w:w="1109" w:type="dxa"/>
          </w:tcPr>
          <w:p w14:paraId="2DCF5DFC" w14:textId="77777777" w:rsidR="00703327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4354" w:type="dxa"/>
          </w:tcPr>
          <w:p w14:paraId="07555455" w14:textId="77777777" w:rsidR="00703327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Hier staan de contact gegevens en de links naar ander pagina’s </w:t>
            </w:r>
          </w:p>
        </w:tc>
        <w:tc>
          <w:tcPr>
            <w:tcW w:w="2084" w:type="dxa"/>
          </w:tcPr>
          <w:p w14:paraId="6F90F4CD" w14:textId="77777777" w:rsidR="00703327" w:rsidRDefault="00703327" w:rsidP="001F2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</w:tr>
    </w:tbl>
    <w:p w14:paraId="1F9712AB" w14:textId="1785C80A" w:rsidR="00703327" w:rsidRDefault="00703327" w:rsidP="00703327"/>
    <w:p w14:paraId="0257ECF2" w14:textId="0229B411" w:rsidR="00AD03AD" w:rsidRDefault="00AD03AD" w:rsidP="00703327"/>
    <w:p w14:paraId="14EDB3D7" w14:textId="7E190A66" w:rsidR="00AD03AD" w:rsidRDefault="00AD03AD" w:rsidP="00703327"/>
    <w:p w14:paraId="21B0F8B1" w14:textId="1D415586" w:rsidR="00AD03AD" w:rsidRDefault="00AD03AD" w:rsidP="00703327"/>
    <w:p w14:paraId="6E7ACA7F" w14:textId="77B75BA6" w:rsidR="00AD03AD" w:rsidRDefault="00AD03AD" w:rsidP="00703327"/>
    <w:p w14:paraId="5043F6B3" w14:textId="5A5C138F" w:rsidR="00AD03AD" w:rsidRDefault="00AD03AD" w:rsidP="00703327"/>
    <w:p w14:paraId="19672952" w14:textId="25A8F67F" w:rsidR="00AD03AD" w:rsidRDefault="00AD03AD" w:rsidP="00703327"/>
    <w:p w14:paraId="5E053975" w14:textId="097A16BF" w:rsidR="00AD03AD" w:rsidRDefault="00AD03AD" w:rsidP="00703327"/>
    <w:p w14:paraId="2BC75DAD" w14:textId="1A6189D8" w:rsidR="00AD03AD" w:rsidRDefault="00AD03AD" w:rsidP="00703327"/>
    <w:p w14:paraId="2AF1EEB3" w14:textId="1E5F0A98" w:rsidR="00AD03AD" w:rsidRDefault="00AD03AD" w:rsidP="00703327"/>
    <w:p w14:paraId="3F261A39" w14:textId="33C8CE9B" w:rsidR="00AD03AD" w:rsidRDefault="00AD03AD" w:rsidP="00703327"/>
    <w:p w14:paraId="39AAD83E" w14:textId="6A368462" w:rsidR="00AD03AD" w:rsidRDefault="00AD03AD" w:rsidP="00703327"/>
    <w:p w14:paraId="488196D7" w14:textId="2E849DE2" w:rsidR="00AD03AD" w:rsidRDefault="00AD03AD" w:rsidP="00703327"/>
    <w:p w14:paraId="30A9B088" w14:textId="78E62B8B" w:rsidR="00AD03AD" w:rsidRDefault="00AD03AD" w:rsidP="00703327"/>
    <w:p w14:paraId="3121610B" w14:textId="6894AC0D" w:rsidR="00AD03AD" w:rsidRDefault="00AD03AD" w:rsidP="00703327"/>
    <w:p w14:paraId="2A994C62" w14:textId="56142763" w:rsidR="00AD03AD" w:rsidRDefault="00AD03AD" w:rsidP="00703327"/>
    <w:p w14:paraId="5E37EE5C" w14:textId="22C020C1" w:rsidR="00AD03AD" w:rsidRDefault="00AD03AD" w:rsidP="00703327"/>
    <w:p w14:paraId="3FB56414" w14:textId="2CCD368C" w:rsidR="00AD03AD" w:rsidRDefault="00AD03AD" w:rsidP="00703327"/>
    <w:p w14:paraId="57B2662F" w14:textId="7207044B" w:rsidR="00AD03AD" w:rsidRDefault="00AD03AD" w:rsidP="00703327"/>
    <w:p w14:paraId="123CAEAE" w14:textId="3D05FF62" w:rsidR="00AD03AD" w:rsidRDefault="00AD03AD" w:rsidP="00703327"/>
    <w:p w14:paraId="2A2338F5" w14:textId="244CC721" w:rsidR="00AD03AD" w:rsidRDefault="00AD03AD" w:rsidP="00703327"/>
    <w:p w14:paraId="307FF257" w14:textId="3780B3AC" w:rsidR="00AD03AD" w:rsidRDefault="00AD03AD" w:rsidP="00703327"/>
    <w:p w14:paraId="5F798C93" w14:textId="5512BAFE" w:rsidR="00AD03AD" w:rsidRDefault="00AD03AD" w:rsidP="00703327"/>
    <w:p w14:paraId="4A9C8913" w14:textId="72437FD5" w:rsidR="00AD03AD" w:rsidRDefault="00AD03AD" w:rsidP="00703327"/>
    <w:p w14:paraId="228BF7BB" w14:textId="6EAB8364" w:rsidR="00AD03AD" w:rsidRDefault="00AD03AD" w:rsidP="00703327"/>
    <w:p w14:paraId="44DC97F4" w14:textId="5DBE3299" w:rsidR="00AD03AD" w:rsidRDefault="00AD03AD" w:rsidP="00703327"/>
    <w:p w14:paraId="64A7F1F2" w14:textId="19F9AD01" w:rsidR="00AD03AD" w:rsidRDefault="00AD03AD" w:rsidP="00703327"/>
    <w:p w14:paraId="1A6EBBE8" w14:textId="252B8421" w:rsidR="00AD03AD" w:rsidRDefault="00AD03AD" w:rsidP="00703327"/>
    <w:p w14:paraId="1178BF75" w14:textId="60559A55" w:rsidR="00AD03AD" w:rsidRDefault="00AD03AD" w:rsidP="00703327"/>
    <w:p w14:paraId="4F0E9CDF" w14:textId="7EA509B9" w:rsidR="00AD03AD" w:rsidRDefault="00AD03AD" w:rsidP="00703327"/>
    <w:p w14:paraId="1C7301EF" w14:textId="031DEDE4" w:rsidR="00AD03AD" w:rsidRDefault="00AD03AD" w:rsidP="00703327"/>
    <w:p w14:paraId="2E3C02EB" w14:textId="4F48C8F7" w:rsidR="00AD03AD" w:rsidRDefault="00AD03AD" w:rsidP="00703327"/>
    <w:p w14:paraId="167F07DA" w14:textId="77777777" w:rsidR="00AD03AD" w:rsidRPr="0084402A" w:rsidRDefault="00AD03AD" w:rsidP="00AD03AD">
      <w:pPr>
        <w:pStyle w:val="Heading2"/>
        <w:jc w:val="center"/>
        <w:rPr>
          <w:sz w:val="40"/>
          <w:szCs w:val="40"/>
        </w:rPr>
      </w:pPr>
      <w:bookmarkStart w:id="5" w:name="_Toc4146823"/>
      <w:r>
        <w:rPr>
          <w:sz w:val="40"/>
          <w:szCs w:val="40"/>
        </w:rPr>
        <w:lastRenderedPageBreak/>
        <w:t xml:space="preserve">4 </w:t>
      </w:r>
      <w:proofErr w:type="spellStart"/>
      <w:r>
        <w:rPr>
          <w:sz w:val="40"/>
          <w:szCs w:val="40"/>
        </w:rPr>
        <w:t>Wireframes</w:t>
      </w:r>
      <w:bookmarkEnd w:id="5"/>
      <w:proofErr w:type="spellEnd"/>
      <w:r>
        <w:rPr>
          <w:sz w:val="40"/>
          <w:szCs w:val="40"/>
        </w:rPr>
        <w:t xml:space="preserve"> </w:t>
      </w:r>
    </w:p>
    <w:p w14:paraId="225CFA02" w14:textId="77777777" w:rsidR="00AD03AD" w:rsidRDefault="00AD03AD" w:rsidP="00AD03AD"/>
    <w:p w14:paraId="63EFE0F6" w14:textId="77777777" w:rsidR="00AD03AD" w:rsidRDefault="00AD03AD" w:rsidP="00AD03AD">
      <w:pPr>
        <w:pStyle w:val="Heading3"/>
      </w:pPr>
      <w:bookmarkStart w:id="6" w:name="_Toc4146824"/>
      <w:r>
        <w:t xml:space="preserve">4.1 </w:t>
      </w:r>
      <w:proofErr w:type="gramStart"/>
      <w:r>
        <w:t>Home page</w:t>
      </w:r>
      <w:bookmarkEnd w:id="6"/>
      <w:proofErr w:type="gramEnd"/>
    </w:p>
    <w:p w14:paraId="3652832C" w14:textId="0EF792D9" w:rsidR="00AD03AD" w:rsidRDefault="00AD03AD" w:rsidP="00703327"/>
    <w:p w14:paraId="4AC93BB7" w14:textId="2504ADC1" w:rsidR="00AD03AD" w:rsidRDefault="00AD03AD" w:rsidP="00703327"/>
    <w:p w14:paraId="3F8A8986" w14:textId="40CAAD4D" w:rsidR="00AD03AD" w:rsidRDefault="00AD03AD" w:rsidP="00703327"/>
    <w:p w14:paraId="137101C3" w14:textId="4F7CA900" w:rsidR="00AD03AD" w:rsidRDefault="00AD03AD" w:rsidP="00AD03AD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EA52176" wp14:editId="5A578EE4">
            <wp:extent cx="6160135" cy="63741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3-27 at 13.53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4798" w14:textId="77777777" w:rsidR="00AD03AD" w:rsidRDefault="00AD03AD" w:rsidP="00AD03AD">
      <w:pPr>
        <w:pStyle w:val="ListParagraph"/>
        <w:numPr>
          <w:ilvl w:val="0"/>
          <w:numId w:val="5"/>
        </w:numPr>
      </w:pPr>
    </w:p>
    <w:p w14:paraId="40DD99AF" w14:textId="3207DDCD" w:rsidR="00AD03AD" w:rsidRDefault="00AD03AD" w:rsidP="00AD03AD"/>
    <w:p w14:paraId="72D4C73A" w14:textId="67EC0064" w:rsidR="00AD03AD" w:rsidRDefault="00AD03AD" w:rsidP="00AD03AD"/>
    <w:p w14:paraId="63D7F423" w14:textId="6EBDCD8F" w:rsidR="00AD03AD" w:rsidRDefault="00AD03AD" w:rsidP="00AD03AD"/>
    <w:p w14:paraId="0283E7E8" w14:textId="196453A0" w:rsidR="00AD03AD" w:rsidRDefault="00AD03AD" w:rsidP="00AD03AD"/>
    <w:p w14:paraId="38E8D846" w14:textId="57BDDA48" w:rsidR="00AD03AD" w:rsidRDefault="00AD03AD" w:rsidP="00AD03AD"/>
    <w:p w14:paraId="296BE8BB" w14:textId="2BCC08FB" w:rsidR="00AD03AD" w:rsidRDefault="00AD03AD" w:rsidP="00AD03AD"/>
    <w:p w14:paraId="4D813DC1" w14:textId="722AF445" w:rsidR="00AD03AD" w:rsidRDefault="00AD03AD" w:rsidP="00AD03AD"/>
    <w:p w14:paraId="74E9EF21" w14:textId="4D87ACC3" w:rsidR="00AD03AD" w:rsidRDefault="00AD03AD" w:rsidP="00AD03AD"/>
    <w:p w14:paraId="5B20B95A" w14:textId="65EFB46B" w:rsidR="00305C28" w:rsidRDefault="00305C28" w:rsidP="00305C28">
      <w:pPr>
        <w:pStyle w:val="Heading3"/>
      </w:pPr>
      <w:r>
        <w:lastRenderedPageBreak/>
        <w:t>4.2 activiteiten</w:t>
      </w:r>
    </w:p>
    <w:p w14:paraId="27433DAA" w14:textId="36725481" w:rsidR="00AD03AD" w:rsidRDefault="00AD03AD" w:rsidP="00AD03AD">
      <w:pPr>
        <w:pStyle w:val="Heading3"/>
      </w:pPr>
    </w:p>
    <w:p w14:paraId="6A0454A2" w14:textId="77777777" w:rsidR="00305C28" w:rsidRDefault="00305C28" w:rsidP="00AD03AD">
      <w:pPr>
        <w:pStyle w:val="Heading3"/>
      </w:pPr>
    </w:p>
    <w:p w14:paraId="68FBA4B5" w14:textId="3A8C8ECC" w:rsidR="00AD03AD" w:rsidRDefault="00AD03AD" w:rsidP="00AD03AD">
      <w:pPr>
        <w:pStyle w:val="Heading3"/>
      </w:pPr>
      <w:r>
        <w:rPr>
          <w:noProof/>
        </w:rPr>
        <w:drawing>
          <wp:inline distT="0" distB="0" distL="0" distR="0" wp14:anchorId="0875D85C" wp14:editId="2BFA0037">
            <wp:extent cx="6159468" cy="6622181"/>
            <wp:effectExtent l="0" t="0" r="63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3-27 at 13.55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165" cy="66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DB7D" w14:textId="77777777" w:rsidR="00305C28" w:rsidRDefault="00305C28" w:rsidP="00305C28">
      <w:pPr>
        <w:pStyle w:val="Heading3"/>
      </w:pPr>
    </w:p>
    <w:p w14:paraId="0EE4F95C" w14:textId="77777777" w:rsidR="00305C28" w:rsidRDefault="00305C28" w:rsidP="00305C28">
      <w:pPr>
        <w:pStyle w:val="Heading3"/>
      </w:pPr>
    </w:p>
    <w:p w14:paraId="6965189C" w14:textId="77777777" w:rsidR="00305C28" w:rsidRDefault="00305C28" w:rsidP="00305C28">
      <w:pPr>
        <w:pStyle w:val="Heading3"/>
      </w:pPr>
    </w:p>
    <w:p w14:paraId="25396EFE" w14:textId="77777777" w:rsidR="00305C28" w:rsidRDefault="00305C28" w:rsidP="00305C28">
      <w:pPr>
        <w:pStyle w:val="Heading3"/>
      </w:pPr>
    </w:p>
    <w:p w14:paraId="3A29F1C8" w14:textId="77777777" w:rsidR="00305C28" w:rsidRDefault="00305C28" w:rsidP="00305C28">
      <w:pPr>
        <w:pStyle w:val="Heading3"/>
      </w:pPr>
    </w:p>
    <w:p w14:paraId="44E6661F" w14:textId="77777777" w:rsidR="00305C28" w:rsidRDefault="00305C28" w:rsidP="00305C28">
      <w:pPr>
        <w:pStyle w:val="Heading3"/>
      </w:pPr>
    </w:p>
    <w:p w14:paraId="53E78239" w14:textId="77777777" w:rsidR="00305C28" w:rsidRDefault="00305C28" w:rsidP="00305C28">
      <w:pPr>
        <w:pStyle w:val="Heading3"/>
      </w:pPr>
    </w:p>
    <w:p w14:paraId="68A670B8" w14:textId="77777777" w:rsidR="00305C28" w:rsidRDefault="00305C28" w:rsidP="00305C28">
      <w:pPr>
        <w:pStyle w:val="Heading3"/>
      </w:pPr>
    </w:p>
    <w:p w14:paraId="07866A9B" w14:textId="318F87F8" w:rsidR="00305C28" w:rsidRDefault="00305C28" w:rsidP="00305C28">
      <w:pPr>
        <w:pStyle w:val="Heading3"/>
      </w:pPr>
      <w:r>
        <w:lastRenderedPageBreak/>
        <w:t xml:space="preserve">4.3 </w:t>
      </w:r>
      <w:proofErr w:type="spellStart"/>
      <w:r>
        <w:t>parkveringing</w:t>
      </w:r>
      <w:proofErr w:type="spellEnd"/>
    </w:p>
    <w:p w14:paraId="6A5FF30F" w14:textId="7DFC689A" w:rsidR="00305C28" w:rsidRDefault="00305C28" w:rsidP="00305C28"/>
    <w:p w14:paraId="5745DA33" w14:textId="66C063E3" w:rsidR="00305C28" w:rsidRDefault="00305C28" w:rsidP="00305C28">
      <w:r>
        <w:rPr>
          <w:noProof/>
        </w:rPr>
        <w:drawing>
          <wp:inline distT="0" distB="0" distL="0" distR="0" wp14:anchorId="7DC4FA17" wp14:editId="01AD597C">
            <wp:extent cx="6160135" cy="640651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3-27 at 13.57.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936D" w14:textId="72607CF5" w:rsidR="00305C28" w:rsidRDefault="00305C28" w:rsidP="00305C28"/>
    <w:p w14:paraId="7AA6C454" w14:textId="6AC6B822" w:rsidR="00305C28" w:rsidRDefault="00305C28" w:rsidP="00305C28"/>
    <w:p w14:paraId="6492E6A9" w14:textId="72A7DA67" w:rsidR="00305C28" w:rsidRDefault="00305C28" w:rsidP="00305C28"/>
    <w:p w14:paraId="2C7288AC" w14:textId="40F1EDA6" w:rsidR="00305C28" w:rsidRDefault="00305C28" w:rsidP="00305C28"/>
    <w:p w14:paraId="1C36D7DE" w14:textId="7F041BF6" w:rsidR="00305C28" w:rsidRDefault="00305C28" w:rsidP="00305C28"/>
    <w:p w14:paraId="5BB1B509" w14:textId="4B7B0019" w:rsidR="00305C28" w:rsidRDefault="00305C28" w:rsidP="00305C28"/>
    <w:p w14:paraId="48BF9327" w14:textId="787D115C" w:rsidR="00305C28" w:rsidRDefault="00305C28" w:rsidP="00305C28"/>
    <w:p w14:paraId="71100096" w14:textId="0DF3789A" w:rsidR="00305C28" w:rsidRDefault="00305C28" w:rsidP="00305C28"/>
    <w:p w14:paraId="50665408" w14:textId="00B29791" w:rsidR="00305C28" w:rsidRDefault="00305C28" w:rsidP="00305C28"/>
    <w:p w14:paraId="5E6D554A" w14:textId="236DD9E4" w:rsidR="00305C28" w:rsidRDefault="00305C28" w:rsidP="00305C28"/>
    <w:p w14:paraId="484CD53F" w14:textId="469DAE6C" w:rsidR="00305C28" w:rsidRDefault="00305C28" w:rsidP="00305C28"/>
    <w:p w14:paraId="2A394B97" w14:textId="731597F9" w:rsidR="00305C28" w:rsidRDefault="00305C28" w:rsidP="00305C28"/>
    <w:p w14:paraId="1E742D89" w14:textId="6A03A0D5" w:rsidR="00305C28" w:rsidRDefault="00305C28" w:rsidP="00305C28"/>
    <w:p w14:paraId="283DF0D5" w14:textId="6B4CF2F8" w:rsidR="00305C28" w:rsidRDefault="00305C28" w:rsidP="00305C28"/>
    <w:p w14:paraId="0211FAE6" w14:textId="06D30520" w:rsidR="00305C28" w:rsidRDefault="00305C28" w:rsidP="00305C28"/>
    <w:p w14:paraId="20345CC8" w14:textId="77777777" w:rsidR="00305C28" w:rsidRPr="00305C28" w:rsidRDefault="00305C28" w:rsidP="00305C28"/>
    <w:p w14:paraId="3956DA29" w14:textId="724EA011" w:rsidR="00305C28" w:rsidRDefault="00305C28" w:rsidP="00305C28">
      <w:pPr>
        <w:pStyle w:val="Heading3"/>
      </w:pPr>
      <w:r>
        <w:t>4.4 foto’s</w:t>
      </w:r>
    </w:p>
    <w:p w14:paraId="4D5FAAF5" w14:textId="6A2E5071" w:rsidR="00305C28" w:rsidRDefault="00305C28" w:rsidP="00305C28"/>
    <w:p w14:paraId="0DD0FE48" w14:textId="55BB7901" w:rsidR="00305C28" w:rsidRDefault="00305C28" w:rsidP="00305C28">
      <w:r>
        <w:rPr>
          <w:noProof/>
        </w:rPr>
        <w:drawing>
          <wp:inline distT="0" distB="0" distL="0" distR="0" wp14:anchorId="141E0D1C" wp14:editId="2CD9ABAC">
            <wp:extent cx="6160135" cy="6362065"/>
            <wp:effectExtent l="0" t="0" r="0" b="635"/>
            <wp:docPr id="11" name="Picture 11" descr="A picture containing crossword puzz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3-27 at 13.58.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9355" w14:textId="265FED3C" w:rsidR="00305C28" w:rsidRDefault="00305C28" w:rsidP="00305C28"/>
    <w:p w14:paraId="491CE9F8" w14:textId="75489A65" w:rsidR="00305C28" w:rsidRDefault="00305C28" w:rsidP="00305C28"/>
    <w:p w14:paraId="7D580395" w14:textId="359BB103" w:rsidR="00305C28" w:rsidRDefault="00305C28" w:rsidP="00305C28"/>
    <w:p w14:paraId="30E29D87" w14:textId="00C20AEE" w:rsidR="00305C28" w:rsidRDefault="00305C28" w:rsidP="00305C28"/>
    <w:p w14:paraId="2F29F97F" w14:textId="785536FB" w:rsidR="00305C28" w:rsidRDefault="00305C28" w:rsidP="00305C28"/>
    <w:p w14:paraId="782B2936" w14:textId="2AD9061D" w:rsidR="00305C28" w:rsidRDefault="00305C28" w:rsidP="00305C28"/>
    <w:p w14:paraId="62CC45FF" w14:textId="51A64212" w:rsidR="00305C28" w:rsidRDefault="00305C28" w:rsidP="00305C28"/>
    <w:p w14:paraId="72417EBC" w14:textId="55A7D61A" w:rsidR="00305C28" w:rsidRDefault="00305C28" w:rsidP="00305C28"/>
    <w:p w14:paraId="22CD7B30" w14:textId="3FFBAED0" w:rsidR="00305C28" w:rsidRDefault="00305C28" w:rsidP="00305C28"/>
    <w:p w14:paraId="356E3B41" w14:textId="60E3F059" w:rsidR="00305C28" w:rsidRDefault="00305C28" w:rsidP="00305C28"/>
    <w:p w14:paraId="238867F7" w14:textId="77777777" w:rsidR="00305C28" w:rsidRPr="00305C28" w:rsidRDefault="00305C28" w:rsidP="00305C28"/>
    <w:p w14:paraId="0C488C12" w14:textId="43093C35" w:rsidR="00305C28" w:rsidRDefault="00305C28" w:rsidP="00305C28">
      <w:pPr>
        <w:pStyle w:val="Heading3"/>
      </w:pPr>
      <w:r>
        <w:lastRenderedPageBreak/>
        <w:t xml:space="preserve">4.5 vogelwerkgroep </w:t>
      </w:r>
    </w:p>
    <w:p w14:paraId="5457900C" w14:textId="3E3E118C" w:rsidR="00305C28" w:rsidRDefault="00305C28" w:rsidP="00305C28"/>
    <w:p w14:paraId="6E3404FE" w14:textId="5CB07C02" w:rsidR="00305C28" w:rsidRDefault="00305C28" w:rsidP="00305C28"/>
    <w:p w14:paraId="79923CC1" w14:textId="5D8A8F00" w:rsidR="00305C28" w:rsidRPr="00305C28" w:rsidRDefault="00305C28" w:rsidP="00305C28">
      <w:r>
        <w:rPr>
          <w:noProof/>
        </w:rPr>
        <w:drawing>
          <wp:inline distT="0" distB="0" distL="0" distR="0" wp14:anchorId="279CDBD4" wp14:editId="10F9C157">
            <wp:extent cx="6160135" cy="641667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3-27 at 13.55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6CA9" w14:textId="77777777" w:rsidR="00305C28" w:rsidRDefault="00305C28" w:rsidP="00305C28">
      <w:pPr>
        <w:pStyle w:val="Heading3"/>
      </w:pPr>
    </w:p>
    <w:p w14:paraId="7082C0D0" w14:textId="77777777" w:rsidR="00305C28" w:rsidRDefault="00305C28" w:rsidP="00305C28">
      <w:pPr>
        <w:pStyle w:val="Heading3"/>
      </w:pPr>
    </w:p>
    <w:p w14:paraId="3C54276A" w14:textId="1BBABF98" w:rsidR="00305C28" w:rsidRDefault="00305C28" w:rsidP="00305C28">
      <w:pPr>
        <w:pStyle w:val="Heading3"/>
      </w:pPr>
    </w:p>
    <w:p w14:paraId="6654DC7E" w14:textId="609BC967" w:rsidR="00305C28" w:rsidRDefault="00305C28" w:rsidP="00305C28"/>
    <w:p w14:paraId="538A6961" w14:textId="7FF99CD4" w:rsidR="00305C28" w:rsidRDefault="00305C28" w:rsidP="00305C28"/>
    <w:p w14:paraId="2602751E" w14:textId="4753BC5E" w:rsidR="00305C28" w:rsidRDefault="00305C28" w:rsidP="00305C28"/>
    <w:p w14:paraId="726E2C06" w14:textId="079BE622" w:rsidR="00305C28" w:rsidRDefault="00305C28" w:rsidP="00305C28"/>
    <w:p w14:paraId="02D854E3" w14:textId="403D3439" w:rsidR="00305C28" w:rsidRDefault="00305C28" w:rsidP="00305C28"/>
    <w:p w14:paraId="07094B8D" w14:textId="77777777" w:rsidR="00305C28" w:rsidRPr="00305C28" w:rsidRDefault="00305C28" w:rsidP="00305C28"/>
    <w:p w14:paraId="77954B01" w14:textId="77777777" w:rsidR="00305C28" w:rsidRDefault="00305C28" w:rsidP="00305C28">
      <w:pPr>
        <w:pStyle w:val="Heading3"/>
      </w:pPr>
    </w:p>
    <w:p w14:paraId="736C45B2" w14:textId="77777777" w:rsidR="00305C28" w:rsidRDefault="00305C28" w:rsidP="00305C28">
      <w:pPr>
        <w:pStyle w:val="Heading3"/>
      </w:pPr>
    </w:p>
    <w:p w14:paraId="3259BD81" w14:textId="356B60C5" w:rsidR="00305C28" w:rsidRDefault="00305C28" w:rsidP="00305C28">
      <w:pPr>
        <w:pStyle w:val="Heading3"/>
      </w:pPr>
      <w:r>
        <w:t>4.6 contact en links</w:t>
      </w:r>
    </w:p>
    <w:p w14:paraId="11D1A2A8" w14:textId="5194E2B8" w:rsidR="00305C28" w:rsidRPr="00305C28" w:rsidRDefault="00305C28" w:rsidP="00305C28">
      <w:r>
        <w:rPr>
          <w:noProof/>
        </w:rPr>
        <w:drawing>
          <wp:inline distT="0" distB="0" distL="0" distR="0" wp14:anchorId="57CA8AE1" wp14:editId="516BC93B">
            <wp:extent cx="4826000" cy="63373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3-27 at 14.01.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31B9" w14:textId="7A396937" w:rsidR="00AD03AD" w:rsidRPr="00703327" w:rsidRDefault="00AD03AD" w:rsidP="00AD03AD">
      <w:pPr>
        <w:pStyle w:val="ListParagraph"/>
        <w:numPr>
          <w:ilvl w:val="0"/>
          <w:numId w:val="5"/>
        </w:numPr>
      </w:pPr>
    </w:p>
    <w:sectPr w:rsidR="00AD03AD" w:rsidRPr="00703327">
      <w:footerReference w:type="default" r:id="rId16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6DDF1" w14:textId="77777777" w:rsidR="00794B60" w:rsidRDefault="00794B60" w:rsidP="00B22487">
      <w:pPr>
        <w:spacing w:line="240" w:lineRule="auto"/>
      </w:pPr>
      <w:r>
        <w:separator/>
      </w:r>
    </w:p>
  </w:endnote>
  <w:endnote w:type="continuationSeparator" w:id="0">
    <w:p w14:paraId="2061EEDA" w14:textId="77777777" w:rsidR="00794B60" w:rsidRDefault="00794B60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1D230EF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66BE984" w14:textId="77777777" w:rsidR="00B22487" w:rsidRDefault="00B2248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4EA5747" w14:textId="77777777" w:rsidR="00B22487" w:rsidRDefault="00B22487">
          <w:pPr>
            <w:pStyle w:val="Header"/>
            <w:jc w:val="right"/>
            <w:rPr>
              <w:caps/>
              <w:sz w:val="18"/>
            </w:rPr>
          </w:pPr>
        </w:p>
      </w:tc>
    </w:tr>
    <w:tr w:rsidR="00B22487" w14:paraId="0F2CDC9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5020134" w14:textId="0AF09A50" w:rsidR="00B22487" w:rsidRDefault="00731724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Dion halfhide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8F5222D" w14:textId="77777777" w:rsidR="00B22487" w:rsidRDefault="00B2248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718125B" w14:textId="77777777" w:rsidR="00B22487" w:rsidRDefault="00B22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7166C" w14:textId="77777777" w:rsidR="00794B60" w:rsidRDefault="00794B60" w:rsidP="00B22487">
      <w:pPr>
        <w:spacing w:line="240" w:lineRule="auto"/>
      </w:pPr>
      <w:r>
        <w:separator/>
      </w:r>
    </w:p>
  </w:footnote>
  <w:footnote w:type="continuationSeparator" w:id="0">
    <w:p w14:paraId="17DE4850" w14:textId="77777777" w:rsidR="00794B60" w:rsidRDefault="00794B60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A close up of a logo&#10;&#10;Description automatically generated" style="width:.75pt;height:3.05pt;visibility:visible;mso-wrap-style:square" o:bullet="t">
        <v:imagedata r:id="rId1" o:title="A close up of a logo&#10;&#10;Description automatically generated"/>
      </v:shape>
    </w:pict>
  </w:numPicBullet>
  <w:abstractNum w:abstractNumId="0" w15:restartNumberingAfterBreak="0">
    <w:nsid w:val="08861ED6"/>
    <w:multiLevelType w:val="hybridMultilevel"/>
    <w:tmpl w:val="68E0CA0E"/>
    <w:lvl w:ilvl="0" w:tplc="0B2253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FAFB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C2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48B7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CA9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CAE9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7C8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18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44FB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92D0158"/>
    <w:multiLevelType w:val="hybridMultilevel"/>
    <w:tmpl w:val="7FB0E23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97608EB"/>
    <w:multiLevelType w:val="multilevel"/>
    <w:tmpl w:val="C464D91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5F1C0D23"/>
    <w:multiLevelType w:val="hybridMultilevel"/>
    <w:tmpl w:val="466C0930"/>
    <w:lvl w:ilvl="0" w:tplc="D9808B5A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BB6959"/>
    <w:multiLevelType w:val="hybridMultilevel"/>
    <w:tmpl w:val="736ECE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E5"/>
    <w:rsid w:val="00002312"/>
    <w:rsid w:val="0001070E"/>
    <w:rsid w:val="00116F87"/>
    <w:rsid w:val="00170AC8"/>
    <w:rsid w:val="001B4DD0"/>
    <w:rsid w:val="00280CFC"/>
    <w:rsid w:val="00291D39"/>
    <w:rsid w:val="002A2E77"/>
    <w:rsid w:val="002C6643"/>
    <w:rsid w:val="00305C28"/>
    <w:rsid w:val="00351CD2"/>
    <w:rsid w:val="003D57C0"/>
    <w:rsid w:val="00413856"/>
    <w:rsid w:val="00477CB5"/>
    <w:rsid w:val="00485A95"/>
    <w:rsid w:val="00540BA1"/>
    <w:rsid w:val="005D042A"/>
    <w:rsid w:val="006828B4"/>
    <w:rsid w:val="006D0166"/>
    <w:rsid w:val="00703327"/>
    <w:rsid w:val="00716647"/>
    <w:rsid w:val="00731724"/>
    <w:rsid w:val="0078575A"/>
    <w:rsid w:val="00791F48"/>
    <w:rsid w:val="00794B60"/>
    <w:rsid w:val="007C7777"/>
    <w:rsid w:val="00817F15"/>
    <w:rsid w:val="00821A0E"/>
    <w:rsid w:val="008970E6"/>
    <w:rsid w:val="008E2872"/>
    <w:rsid w:val="008E55CD"/>
    <w:rsid w:val="0093098E"/>
    <w:rsid w:val="0094241C"/>
    <w:rsid w:val="00A82E8E"/>
    <w:rsid w:val="00A95CC9"/>
    <w:rsid w:val="00AA69C4"/>
    <w:rsid w:val="00AD03AD"/>
    <w:rsid w:val="00AD3BF7"/>
    <w:rsid w:val="00AF5551"/>
    <w:rsid w:val="00B22487"/>
    <w:rsid w:val="00B97001"/>
    <w:rsid w:val="00BF5B0E"/>
    <w:rsid w:val="00C57DE5"/>
    <w:rsid w:val="00C66C9D"/>
    <w:rsid w:val="00C74A6B"/>
    <w:rsid w:val="00C9003F"/>
    <w:rsid w:val="00CF0FB9"/>
    <w:rsid w:val="00CF1DC3"/>
    <w:rsid w:val="00D22A8A"/>
    <w:rsid w:val="00D4733D"/>
    <w:rsid w:val="00DC3424"/>
    <w:rsid w:val="00E63B9A"/>
    <w:rsid w:val="00EA1834"/>
    <w:rsid w:val="00F0583B"/>
    <w:rsid w:val="00F3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831DA"/>
  <w15:docId w15:val="{2121D1B6-F648-4775-B84A-9000DE4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D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TOC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48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B224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7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5A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91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2E7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A2E77"/>
    <w:pPr>
      <w:spacing w:after="100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A2E77"/>
    <w:pPr>
      <w:spacing w:after="100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table" w:styleId="TableGrid0">
    <w:name w:val="Table Grid"/>
    <w:basedOn w:val="TableNormal"/>
    <w:uiPriority w:val="39"/>
    <w:rsid w:val="00A8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F0F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CF0F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F0F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xampp\htdocs\php\project-L2\documenten\Gezamelijk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03D503-3608-7045-B0AC-746A67A3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C:\xampp\htdocs\php\project-L2\documenten\Gezamelijk\Sjabloon onze groep.dotx</Template>
  <TotalTime>1595</TotalTime>
  <Pages>13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halfhide</dc:creator>
  <cp:keywords/>
  <cp:lastModifiedBy>Microsoft Office User</cp:lastModifiedBy>
  <cp:revision>14</cp:revision>
  <dcterms:created xsi:type="dcterms:W3CDTF">2019-03-13T13:14:00Z</dcterms:created>
  <dcterms:modified xsi:type="dcterms:W3CDTF">2019-03-27T13:08:00Z</dcterms:modified>
</cp:coreProperties>
</file>